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FCE4" w14:textId="377F39FB" w:rsidR="00B86644" w:rsidRDefault="00725AB5" w:rsidP="00725AB5">
      <w:pPr>
        <w:pStyle w:val="Title"/>
        <w:rPr>
          <w:sz w:val="82"/>
          <w:szCs w:val="82"/>
          <w:lang w:val="en-US"/>
        </w:rPr>
      </w:pPr>
      <w:proofErr w:type="spellStart"/>
      <w:r w:rsidRPr="00725AB5">
        <w:rPr>
          <w:sz w:val="82"/>
          <w:szCs w:val="82"/>
          <w:lang w:val="en-US"/>
        </w:rPr>
        <w:t>Tự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xây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dựng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máy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chủ</w:t>
      </w:r>
      <w:proofErr w:type="spellEnd"/>
      <w:r w:rsidRPr="00725AB5">
        <w:rPr>
          <w:sz w:val="82"/>
          <w:szCs w:val="82"/>
          <w:lang w:val="en-US"/>
        </w:rPr>
        <w:t xml:space="preserve"> Internet</w:t>
      </w:r>
      <w:r w:rsidRPr="00725AB5">
        <w:rPr>
          <w:sz w:val="82"/>
          <w:szCs w:val="82"/>
          <w:lang w:val="en-US"/>
        </w:rPr>
        <w:br/>
      </w:r>
      <w:proofErr w:type="spellStart"/>
      <w:r w:rsidRPr="00725AB5">
        <w:rPr>
          <w:sz w:val="82"/>
          <w:szCs w:val="82"/>
          <w:lang w:val="en-US"/>
        </w:rPr>
        <w:t>với</w:t>
      </w:r>
      <w:proofErr w:type="spellEnd"/>
      <w:r w:rsidRPr="00725AB5">
        <w:rPr>
          <w:sz w:val="82"/>
          <w:szCs w:val="82"/>
          <w:lang w:val="en-US"/>
        </w:rPr>
        <w:br/>
      </w:r>
      <w:proofErr w:type="spellStart"/>
      <w:r w:rsidRPr="00725AB5">
        <w:rPr>
          <w:sz w:val="82"/>
          <w:szCs w:val="82"/>
          <w:lang w:val="en-US"/>
        </w:rPr>
        <w:t>máy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tính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và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Wifi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nhà</w:t>
      </w:r>
      <w:proofErr w:type="spellEnd"/>
      <w:r w:rsidRPr="00725AB5">
        <w:rPr>
          <w:sz w:val="82"/>
          <w:szCs w:val="82"/>
          <w:lang w:val="en-US"/>
        </w:rPr>
        <w:t xml:space="preserve"> </w:t>
      </w:r>
      <w:proofErr w:type="spellStart"/>
      <w:r w:rsidRPr="00725AB5">
        <w:rPr>
          <w:sz w:val="82"/>
          <w:szCs w:val="82"/>
          <w:lang w:val="en-US"/>
        </w:rPr>
        <w:t>bạn</w:t>
      </w:r>
      <w:proofErr w:type="spellEnd"/>
    </w:p>
    <w:p w14:paraId="26E02F9F" w14:textId="77777777" w:rsidR="00725AB5" w:rsidRPr="00725AB5" w:rsidRDefault="00725AB5" w:rsidP="00725AB5">
      <w:pPr>
        <w:rPr>
          <w:lang w:val="en-US"/>
        </w:rPr>
      </w:pPr>
    </w:p>
    <w:sdt>
      <w:sdtPr>
        <w:rPr>
          <w:b w:val="0"/>
          <w:sz w:val="2"/>
          <w:szCs w:val="2"/>
        </w:rPr>
        <w:id w:val="-1321189485"/>
        <w:docPartObj>
          <w:docPartGallery w:val="Table of Contents"/>
          <w:docPartUnique/>
        </w:docPartObj>
      </w:sdtPr>
      <w:sdtEndPr>
        <w:rPr>
          <w:bCs/>
          <w:noProof/>
          <w:sz w:val="26"/>
          <w:szCs w:val="24"/>
        </w:rPr>
      </w:sdtEndPr>
      <w:sdtContent>
        <w:p w14:paraId="74D69A6D" w14:textId="183A1BF5" w:rsidR="00972D2C" w:rsidRPr="00725AB5" w:rsidRDefault="00606F83" w:rsidP="00A43CCE">
          <w:pPr>
            <w:pStyle w:val="Title"/>
            <w:rPr>
              <w:sz w:val="68"/>
              <w:szCs w:val="68"/>
            </w:rPr>
          </w:pPr>
          <w:proofErr w:type="spellStart"/>
          <w:r w:rsidRPr="00725AB5">
            <w:rPr>
              <w:sz w:val="68"/>
              <w:szCs w:val="68"/>
            </w:rPr>
            <w:t>Mục</w:t>
          </w:r>
          <w:proofErr w:type="spellEnd"/>
          <w:r w:rsidRPr="00725AB5">
            <w:rPr>
              <w:sz w:val="68"/>
              <w:szCs w:val="68"/>
            </w:rPr>
            <w:t xml:space="preserve"> </w:t>
          </w:r>
          <w:proofErr w:type="spellStart"/>
          <w:r w:rsidRPr="00725AB5">
            <w:rPr>
              <w:sz w:val="68"/>
              <w:szCs w:val="68"/>
            </w:rPr>
            <w:t>lục</w:t>
          </w:r>
          <w:proofErr w:type="spellEnd"/>
        </w:p>
        <w:p w14:paraId="53D05BD4" w14:textId="14557FF3" w:rsidR="00725AB5" w:rsidRDefault="00CE7C7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972D2C">
            <w:rPr>
              <w:b/>
              <w:bCs/>
              <w:noProof/>
            </w:rPr>
            <w:instrText xml:space="preserve"> TOC \o "2-2" \h \z \t "Heading 1,1" </w:instrText>
          </w:r>
          <w:r>
            <w:rPr>
              <w:b/>
              <w:bCs/>
              <w:noProof/>
            </w:rPr>
            <w:fldChar w:fldCharType="separate"/>
          </w:r>
          <w:hyperlink w:anchor="_Toc83463396" w:history="1">
            <w:r w:rsidR="00725AB5" w:rsidRPr="00572C0F">
              <w:rPr>
                <w:rStyle w:val="Hyperlink"/>
                <w:noProof/>
              </w:rPr>
              <w:t>Quy ước</w:t>
            </w:r>
            <w:r w:rsidR="00725AB5">
              <w:rPr>
                <w:noProof/>
                <w:webHidden/>
              </w:rPr>
              <w:tab/>
            </w:r>
            <w:r w:rsidR="00725AB5">
              <w:rPr>
                <w:noProof/>
                <w:webHidden/>
              </w:rPr>
              <w:fldChar w:fldCharType="begin"/>
            </w:r>
            <w:r w:rsidR="00725AB5">
              <w:rPr>
                <w:noProof/>
                <w:webHidden/>
              </w:rPr>
              <w:instrText xml:space="preserve"> PAGEREF _Toc83463396 \h </w:instrText>
            </w:r>
            <w:r w:rsidR="00725AB5">
              <w:rPr>
                <w:noProof/>
                <w:webHidden/>
              </w:rPr>
            </w:r>
            <w:r w:rsidR="00725AB5">
              <w:rPr>
                <w:noProof/>
                <w:webHidden/>
              </w:rPr>
              <w:fldChar w:fldCharType="separate"/>
            </w:r>
            <w:r w:rsidR="00725AB5">
              <w:rPr>
                <w:noProof/>
                <w:webHidden/>
              </w:rPr>
              <w:t>2</w:t>
            </w:r>
            <w:r w:rsidR="00725AB5">
              <w:rPr>
                <w:noProof/>
                <w:webHidden/>
              </w:rPr>
              <w:fldChar w:fldCharType="end"/>
            </w:r>
          </w:hyperlink>
        </w:p>
        <w:p w14:paraId="7B5FB1F9" w14:textId="4A34F02D" w:rsidR="00725AB5" w:rsidRDefault="00725A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463397" w:history="1">
            <w:r w:rsidRPr="00572C0F">
              <w:rPr>
                <w:rStyle w:val="Hyperlink"/>
                <w:noProof/>
              </w:rPr>
              <w:t xml:space="preserve">Bài </w:t>
            </w:r>
            <w:r w:rsidRPr="00572C0F">
              <w:rPr>
                <w:rStyle w:val="Hyperlink"/>
                <w:noProof/>
                <w:lang w:val="en-US"/>
              </w:rPr>
              <w:t>1</w:t>
            </w:r>
            <w:r w:rsidRPr="00572C0F">
              <w:rPr>
                <w:rStyle w:val="Hyperlink"/>
                <w:noProof/>
              </w:rPr>
              <w:t xml:space="preserve"> – Cài đặt Ubuntu trong Windows</w:t>
            </w:r>
            <w:r w:rsidRPr="00572C0F">
              <w:rPr>
                <w:rStyle w:val="Hyperlink"/>
                <w:noProof/>
                <w:lang w:val="en-US"/>
              </w:rPr>
              <w:t xml:space="preserve">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951F" w14:textId="419997A3" w:rsidR="00725AB5" w:rsidRDefault="00725A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463398" w:history="1">
            <w:r w:rsidRPr="00572C0F">
              <w:rPr>
                <w:rStyle w:val="Hyperlink"/>
                <w:noProof/>
                <w:lang w:val="en-US"/>
              </w:rPr>
              <w:t xml:space="preserve">Bài 2 - </w:t>
            </w:r>
            <w:r w:rsidRPr="00572C0F">
              <w:rPr>
                <w:rStyle w:val="Hyperlink"/>
                <w:noProof/>
              </w:rPr>
              <w:t>Cài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7CE3" w14:textId="4383AE6B" w:rsidR="00725AB5" w:rsidRDefault="00725A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463399" w:history="1">
            <w:r w:rsidRPr="00572C0F">
              <w:rPr>
                <w:rStyle w:val="Hyperlink"/>
                <w:noProof/>
                <w:lang w:val="en-US"/>
              </w:rPr>
              <w:t>Bài 3 - Kiểm tra địa chỉ IP của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D3E7" w14:textId="5A484BBE" w:rsidR="00725AB5" w:rsidRDefault="00725A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463400" w:history="1">
            <w:r w:rsidRPr="00572C0F">
              <w:rPr>
                <w:rStyle w:val="Hyperlink"/>
                <w:noProof/>
                <w:lang w:val="en-US"/>
              </w:rPr>
              <w:t>Bài 4 - Truy cập Máy chủ Web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90AAD" w14:textId="0789FE9B" w:rsidR="00725AB5" w:rsidRDefault="00725AB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3463401" w:history="1">
            <w:r w:rsidRPr="00572C0F">
              <w:rPr>
                <w:rStyle w:val="Hyperlink"/>
                <w:noProof/>
              </w:rPr>
              <w:t>Bài</w:t>
            </w:r>
            <w:r w:rsidRPr="00572C0F">
              <w:rPr>
                <w:rStyle w:val="Hyperlink"/>
                <w:noProof/>
                <w:lang w:val="en-US"/>
              </w:rPr>
              <w:t xml:space="preserve"> 5</w:t>
            </w:r>
            <w:r w:rsidRPr="00572C0F">
              <w:rPr>
                <w:rStyle w:val="Hyperlink"/>
                <w:noProof/>
              </w:rPr>
              <w:t xml:space="preserve"> – Cấu hình </w:t>
            </w:r>
            <w:r w:rsidRPr="00572C0F">
              <w:rPr>
                <w:rStyle w:val="Hyperlink"/>
                <w:noProof/>
                <w:lang w:val="en-US"/>
              </w:rPr>
              <w:t>để cả thế giới thấy trang web của bạn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BA32" w14:textId="2FBB6CCF" w:rsidR="00972D2C" w:rsidRDefault="00CE7C7F">
          <w:r>
            <w:rPr>
              <w:b/>
              <w:bCs/>
              <w:noProof/>
            </w:rPr>
            <w:fldChar w:fldCharType="end"/>
          </w:r>
        </w:p>
      </w:sdtContent>
    </w:sdt>
    <w:p w14:paraId="3198F17F" w14:textId="77777777" w:rsidR="005567E7" w:rsidRDefault="005567E7" w:rsidP="00C348FA">
      <w:pPr>
        <w:pStyle w:val="TOC1"/>
      </w:pPr>
    </w:p>
    <w:p w14:paraId="53756D1A" w14:textId="77777777" w:rsidR="003F6C83" w:rsidRDefault="003F6C83" w:rsidP="00E30FF1"/>
    <w:p w14:paraId="5AE761B9" w14:textId="77777777" w:rsidR="00E678C1" w:rsidRDefault="00E678C1" w:rsidP="00231F0F">
      <w:pPr>
        <w:pStyle w:val="Heading1"/>
        <w:sectPr w:rsidR="00E678C1" w:rsidSect="002A7B2F">
          <w:headerReference w:type="default" r:id="rId11"/>
          <w:footerReference w:type="default" r:id="rId12"/>
          <w:pgSz w:w="11907" w:h="16840" w:code="9"/>
          <w:pgMar w:top="1440" w:right="1440" w:bottom="851" w:left="1440" w:header="720" w:footer="114" w:gutter="0"/>
          <w:pgNumType w:fmt="lowerRoman" w:start="1"/>
          <w:cols w:space="720"/>
          <w:titlePg/>
          <w:docGrid w:linePitch="360"/>
        </w:sectPr>
      </w:pPr>
    </w:p>
    <w:p w14:paraId="2729F58C" w14:textId="77777777" w:rsidR="009D775D" w:rsidRDefault="009D775D">
      <w:pPr>
        <w:spacing w:before="0" w:line="240" w:lineRule="auto"/>
        <w:ind w:firstLine="0"/>
        <w:jc w:val="left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14:paraId="2F246DF9" w14:textId="77777777" w:rsidR="00D47E4F" w:rsidRDefault="00D47E4F" w:rsidP="00D47E4F">
      <w:pPr>
        <w:pStyle w:val="Heading1"/>
      </w:pPr>
      <w:bookmarkStart w:id="0" w:name="_Toc44793828"/>
      <w:bookmarkStart w:id="1" w:name="_Toc83463396"/>
      <w:r>
        <w:lastRenderedPageBreak/>
        <w:t>Quy ước</w:t>
      </w:r>
      <w:bookmarkEnd w:id="0"/>
      <w:bookmarkEnd w:id="1"/>
    </w:p>
    <w:p w14:paraId="239BA301" w14:textId="77777777" w:rsidR="00D47E4F" w:rsidRDefault="00D47E4F" w:rsidP="00D47E4F">
      <w:r>
        <w:t>Một số nội dung trong tài liệu được trình bày với các định dạng khác nhau thì có ý nghĩa của nó, bạn đọc nên nắm thông tin này để tiện theo dõi.</w:t>
      </w:r>
    </w:p>
    <w:p w14:paraId="24C92406" w14:textId="77777777" w:rsidR="00D47E4F" w:rsidRPr="00D12A10" w:rsidRDefault="00D47E4F" w:rsidP="00A16A38">
      <w:pPr>
        <w:pStyle w:val="Heading3"/>
      </w:pPr>
      <w:r w:rsidRPr="00D12A10">
        <w:t>Mã nguồn</w:t>
      </w:r>
    </w:p>
    <w:p w14:paraId="5377B8AB" w14:textId="77777777" w:rsidR="00D47E4F" w:rsidRDefault="00D47E4F" w:rsidP="00D47E4F">
      <w:r>
        <w:t xml:space="preserve">Mã lệnh được viết và đóng khung với font chữ </w:t>
      </w:r>
      <w:r w:rsidRPr="003767DA">
        <w:rPr>
          <w:rFonts w:ascii="Courier New" w:hAnsi="Courier New" w:cs="Courier New"/>
        </w:rPr>
        <w:t>Courier New</w:t>
      </w:r>
      <w:r>
        <w:t xml:space="preserve"> như sau:</w:t>
      </w:r>
    </w:p>
    <w:p w14:paraId="32F464B1" w14:textId="536233A8" w:rsidR="00D47E4F" w:rsidRPr="005D5570" w:rsidRDefault="00D47E4F" w:rsidP="00CE745E">
      <w:pPr>
        <w:pStyle w:val="Code1-Python"/>
      </w:pPr>
      <w:r w:rsidRPr="005D5570">
        <w:t>print('Xin chào</w:t>
      </w:r>
      <w:r w:rsidR="00CE745E">
        <w:t>!</w:t>
      </w:r>
      <w:r w:rsidRPr="005D5570">
        <w:t>')</w:t>
      </w:r>
    </w:p>
    <w:p w14:paraId="64C7BBB5" w14:textId="24B71240" w:rsidR="00D47E4F" w:rsidRPr="005D5570" w:rsidRDefault="00D47E4F" w:rsidP="00CE745E">
      <w:pPr>
        <w:pStyle w:val="Code1-Python"/>
      </w:pPr>
      <w:r w:rsidRPr="005D5570">
        <w:t>print('Welcome</w:t>
      </w:r>
      <w:r w:rsidR="00CE745E">
        <w:t>!</w:t>
      </w:r>
      <w:r w:rsidRPr="005D5570">
        <w:t>')</w:t>
      </w:r>
    </w:p>
    <w:p w14:paraId="5D78EDB0" w14:textId="39E35AA0" w:rsidR="00D47E4F" w:rsidRDefault="00D47E4F" w:rsidP="00CE745E">
      <w:pPr>
        <w:pStyle w:val="Code1-Python"/>
      </w:pPr>
      <w:r w:rsidRPr="005D5570">
        <w:t>print('{} + {} = {}'.format(1, 2, (1 + 2)))</w:t>
      </w:r>
    </w:p>
    <w:p w14:paraId="62187C26" w14:textId="16583EB5" w:rsidR="00800685" w:rsidRDefault="00800685" w:rsidP="00CE745E">
      <w:pPr>
        <w:pStyle w:val="Code1-Python"/>
      </w:pPr>
      <w:r w:rsidRPr="00800685">
        <w:t>print('%</w:t>
      </w:r>
      <w:r>
        <w:t>d</w:t>
      </w:r>
      <w:r w:rsidRPr="00800685">
        <w:t xml:space="preserve"> + %</w:t>
      </w:r>
      <w:r>
        <w:t>d</w:t>
      </w:r>
      <w:r w:rsidRPr="00800685">
        <w:t xml:space="preserve"> = %</w:t>
      </w:r>
      <w:r>
        <w:t>d</w:t>
      </w:r>
      <w:r w:rsidRPr="00800685">
        <w:t>' % (1, 1, 4))</w:t>
      </w:r>
    </w:p>
    <w:p w14:paraId="54CDD45C" w14:textId="77777777" w:rsidR="00D47E4F" w:rsidRDefault="00D47E4F" w:rsidP="00D47E4F">
      <w:r>
        <w:t>Bạn có thể sao chép và dán (đôi khi trong tài liệu viết luôn tiếng Anh: copy &amp; paste) vào phần mềm để chạy.</w:t>
      </w:r>
    </w:p>
    <w:p w14:paraId="7758A6E2" w14:textId="77777777" w:rsidR="00D47E4F" w:rsidRDefault="00D47E4F" w:rsidP="00D47E4F">
      <w:r>
        <w:t>Kết quả của lệnh, tùy theo phần mềm bạn sử dụng để chạy mã nguồn thì kết quả sẽ hiển thị ở các vị trí khác nhau. Phần văn bản kết xuất của phần mềm sẽ được trình bày theo khung màu đỏ gạch bên dưới:</w:t>
      </w:r>
    </w:p>
    <w:p w14:paraId="1F0727A9" w14:textId="77777777" w:rsidR="00D47E4F" w:rsidRDefault="00D47E4F" w:rsidP="00D47E4F">
      <w:pPr>
        <w:pStyle w:val="Out2"/>
      </w:pPr>
      <w:r>
        <w:t>Xin chào đ</w:t>
      </w:r>
      <w:r>
        <w:rPr>
          <w:rFonts w:ascii="Calibri" w:hAnsi="Calibri" w:cs="Calibri"/>
        </w:rPr>
        <w:t>ộ</w:t>
      </w:r>
      <w:r>
        <w:t>c gi</w:t>
      </w:r>
      <w:r>
        <w:rPr>
          <w:rFonts w:ascii="Calibri" w:hAnsi="Calibri" w:cs="Calibri"/>
        </w:rPr>
        <w:t>ả</w:t>
      </w:r>
      <w:r>
        <w:t xml:space="preserve"> c</w:t>
      </w:r>
      <w:r>
        <w:rPr>
          <w:rFonts w:ascii="Calibri" w:hAnsi="Calibri" w:cs="Calibri"/>
        </w:rPr>
        <w:t>ủ</w:t>
      </w:r>
      <w:r>
        <w:t>a ebook Ch</w:t>
      </w:r>
      <w:r>
        <w:rPr>
          <w:rFonts w:ascii="Calibri" w:hAnsi="Calibri" w:cs="Calibri"/>
        </w:rPr>
        <w:t>ạ</w:t>
      </w:r>
      <w:r>
        <w:t>m t</w:t>
      </w:r>
      <w:r>
        <w:rPr>
          <w:rFonts w:ascii="Calibri" w:hAnsi="Calibri" w:cs="Calibri"/>
        </w:rPr>
        <w:t>ớ</w:t>
      </w:r>
      <w:r>
        <w:t>i AI trong 10 ng</w:t>
      </w:r>
      <w:r>
        <w:rPr>
          <w:rFonts w:cs="Lucida Console"/>
        </w:rPr>
        <w:t>à</w:t>
      </w:r>
      <w:r>
        <w:t>y.</w:t>
      </w:r>
    </w:p>
    <w:p w14:paraId="70894619" w14:textId="77777777" w:rsidR="00D47E4F" w:rsidRDefault="00D47E4F" w:rsidP="00D47E4F">
      <w:pPr>
        <w:pStyle w:val="Out2"/>
      </w:pPr>
      <w:r>
        <w:t>Welcome to ebook Touch on AI in ten days.</w:t>
      </w:r>
    </w:p>
    <w:p w14:paraId="5D5326C4" w14:textId="77777777" w:rsidR="00D47E4F" w:rsidRDefault="00D47E4F" w:rsidP="00D47E4F">
      <w:pPr>
        <w:pStyle w:val="Out2"/>
      </w:pPr>
      <w:r>
        <w:t>1 + 1 = 4</w:t>
      </w:r>
    </w:p>
    <w:p w14:paraId="5A030671" w14:textId="77777777" w:rsidR="00D47E4F" w:rsidRDefault="00D47E4F" w:rsidP="00A16A38">
      <w:pPr>
        <w:pStyle w:val="Heading3"/>
      </w:pPr>
      <w:r>
        <w:t>Lệnh thực thi trong hệ điều hành</w:t>
      </w:r>
    </w:p>
    <w:p w14:paraId="411B03B4" w14:textId="77777777" w:rsidR="00D47E4F" w:rsidRDefault="00D47E4F" w:rsidP="00D47E4F">
      <w:r>
        <w:t>Trường hợp các lệnh thực thi trong môi trường hệ điều hành (phân biệt với các lệnh, hoặc mã nguồn của chương trình thực thi trong môi trường của R hoặc Python như RStudio hoặc Spyder như đã qui ước ở mục Mã nguồn) thì dấu hiệu như sau:</w:t>
      </w:r>
    </w:p>
    <w:p w14:paraId="4469E463" w14:textId="77777777" w:rsidR="00D47E4F" w:rsidRDefault="00D47E4F" w:rsidP="00D47E4F">
      <w:r>
        <w:t>Đối với lệnh thực thi trong dấu nhắc lệnh của Anaconda hoặc trong cửa sổ lệnh CMD của Windows, hoặc trong Terminal của Linux/MacOS thì khung màu vàng có 2 vạch đậm ở cạnh trái và phải như sau:</w:t>
      </w:r>
    </w:p>
    <w:p w14:paraId="2D6B7532" w14:textId="77777777" w:rsidR="00D47E4F" w:rsidRDefault="00D47E4F" w:rsidP="00D47E4F">
      <w:pPr>
        <w:pStyle w:val="Code1-Python-Prompt"/>
        <w:ind w:left="1440"/>
      </w:pPr>
      <w:r>
        <w:t>pip install python-docx</w:t>
      </w:r>
    </w:p>
    <w:p w14:paraId="4585B46B" w14:textId="17655B8F" w:rsidR="00DB7712" w:rsidRPr="00DB7712" w:rsidRDefault="00DB7712" w:rsidP="00DB7712">
      <w:bookmarkStart w:id="2" w:name="_Hlk78658830"/>
    </w:p>
    <w:bookmarkEnd w:id="2"/>
    <w:p w14:paraId="7FFA6E7D" w14:textId="77777777" w:rsidR="00D47E4F" w:rsidRDefault="00D47E4F" w:rsidP="00D47E4F"/>
    <w:p w14:paraId="520350AC" w14:textId="40AED9DC" w:rsidR="00D12A10" w:rsidRDefault="00D12A10" w:rsidP="00111E14">
      <w:pPr>
        <w:ind w:firstLine="0"/>
        <w:rPr>
          <w:rFonts w:ascii="Cambria" w:hAnsi="Cambria"/>
          <w:kern w:val="32"/>
          <w:sz w:val="32"/>
          <w:szCs w:val="32"/>
        </w:rPr>
      </w:pPr>
    </w:p>
    <w:p w14:paraId="0C894D14" w14:textId="77777777" w:rsidR="00111E14" w:rsidRDefault="00111E14">
      <w:pPr>
        <w:spacing w:before="0" w:line="240" w:lineRule="auto"/>
        <w:ind w:firstLine="0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14:paraId="10BD216E" w14:textId="5A8A8251" w:rsidR="008A136B" w:rsidRPr="00725AB5" w:rsidRDefault="008A136B" w:rsidP="008A136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10" w:hanging="2410"/>
        <w:rPr>
          <w:lang w:val="en-US"/>
        </w:rPr>
      </w:pPr>
      <w:bookmarkStart w:id="3" w:name="_Toc83463397"/>
      <w:proofErr w:type="spellStart"/>
      <w:r>
        <w:lastRenderedPageBreak/>
        <w:t>Bài</w:t>
      </w:r>
      <w:proofErr w:type="spellEnd"/>
      <w:r>
        <w:t xml:space="preserve"> </w:t>
      </w:r>
      <w:r w:rsidR="00725AB5">
        <w:rPr>
          <w:lang w:val="en-US"/>
        </w:rPr>
        <w:t>1</w:t>
      </w:r>
      <w:r>
        <w:t xml:space="preserve"> –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trong Windows</w:t>
      </w:r>
      <w:r w:rsidR="00725AB5">
        <w:rPr>
          <w:lang w:val="en-US"/>
        </w:rPr>
        <w:t xml:space="preserve"> 10</w:t>
      </w:r>
      <w:bookmarkEnd w:id="3"/>
    </w:p>
    <w:p w14:paraId="55D83DE0" w14:textId="09298E01" w:rsidR="008A136B" w:rsidRDefault="009A7FF8" w:rsidP="008A136B">
      <w:r w:rsidRPr="009A7FF8">
        <w:t xml:space="preserve">Tham </w:t>
      </w:r>
      <w:proofErr w:type="spellStart"/>
      <w:r w:rsidRPr="009A7FF8">
        <w:t>khảo</w:t>
      </w:r>
      <w:proofErr w:type="spellEnd"/>
      <w:r w:rsidRPr="009A7FF8">
        <w:t xml:space="preserve"> </w:t>
      </w:r>
      <w:proofErr w:type="spellStart"/>
      <w:r w:rsidRPr="009A7FF8">
        <w:t>phần</w:t>
      </w:r>
      <w:proofErr w:type="spellEnd"/>
      <w:r w:rsidRPr="009A7FF8">
        <w:t xml:space="preserve"> "</w:t>
      </w:r>
      <w:proofErr w:type="spellStart"/>
      <w:r w:rsidRPr="009A7FF8">
        <w:t>Đọc</w:t>
      </w:r>
      <w:proofErr w:type="spellEnd"/>
      <w:r w:rsidRPr="009A7FF8">
        <w:t xml:space="preserve"> </w:t>
      </w:r>
      <w:proofErr w:type="spellStart"/>
      <w:r w:rsidRPr="009A7FF8">
        <w:t>thử</w:t>
      </w:r>
      <w:proofErr w:type="spellEnd"/>
      <w:r w:rsidRPr="009A7FF8">
        <w:t xml:space="preserve"> 4 ngày đầu tiên", trang 242 ở đây: </w:t>
      </w:r>
      <w:hyperlink r:id="rId13" w:history="1">
        <w:r w:rsidR="00F22B3D" w:rsidRPr="00DD1663">
          <w:rPr>
            <w:rStyle w:val="Hyperlink"/>
          </w:rPr>
          <w:t>https://thachln.github.io/ebooks/cham-toi-ai-trong-10-ngay.html</w:t>
        </w:r>
      </w:hyperlink>
    </w:p>
    <w:p w14:paraId="0E1889E3" w14:textId="7E4CB7A5" w:rsidR="00F22B3D" w:rsidRDefault="00F22B3D" w:rsidP="00F22B3D">
      <w:r>
        <w:t>Tóm tắt các bước cơ bản:</w:t>
      </w:r>
    </w:p>
    <w:p w14:paraId="602E3F2F" w14:textId="5B17FE84" w:rsidR="00F22B3D" w:rsidRDefault="00F22B3D" w:rsidP="00F22B3D">
      <w:pPr>
        <w:pStyle w:val="ListParagraph"/>
        <w:numPr>
          <w:ilvl w:val="0"/>
          <w:numId w:val="67"/>
        </w:numPr>
      </w:pPr>
      <w:r>
        <w:t>Kiểm tra phiên bản Windows, cài đặt WSL theo tài liệu này:</w:t>
      </w:r>
    </w:p>
    <w:p w14:paraId="428C0577" w14:textId="1E33BD92" w:rsidR="00F22B3D" w:rsidRDefault="00507143" w:rsidP="001D5D39">
      <w:pPr>
        <w:pStyle w:val="Content2"/>
      </w:pPr>
      <w:hyperlink r:id="rId14" w:history="1">
        <w:r w:rsidR="00F22B3D" w:rsidRPr="00DD1663">
          <w:rPr>
            <w:rStyle w:val="Hyperlink"/>
          </w:rPr>
          <w:t>https://docs.microsoft.com/en-gb/windows/wsl/install-manual</w:t>
        </w:r>
      </w:hyperlink>
    </w:p>
    <w:p w14:paraId="667C5E8C" w14:textId="551E9FCA" w:rsidR="00F22B3D" w:rsidRPr="008819AA" w:rsidRDefault="008819AA" w:rsidP="00F22B3D">
      <w:pPr>
        <w:pStyle w:val="ListParagraph"/>
        <w:numPr>
          <w:ilvl w:val="0"/>
          <w:numId w:val="67"/>
        </w:numPr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Ubuntu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12E4F2EF" w14:textId="67C86CFD" w:rsidR="008819AA" w:rsidRDefault="008819AA" w:rsidP="008819AA">
      <w:pPr>
        <w:pStyle w:val="Code1-Prompt"/>
      </w:pPr>
      <w:proofErr w:type="spellStart"/>
      <w:r w:rsidRPr="008819AA">
        <w:t>sudo</w:t>
      </w:r>
      <w:proofErr w:type="spellEnd"/>
      <w:r w:rsidRPr="008819AA">
        <w:t xml:space="preserve"> </w:t>
      </w:r>
      <w:proofErr w:type="spellStart"/>
      <w:r w:rsidRPr="008819AA">
        <w:t>apt</w:t>
      </w:r>
      <w:proofErr w:type="spellEnd"/>
      <w:r w:rsidRPr="008819AA">
        <w:t xml:space="preserve"> </w:t>
      </w:r>
      <w:proofErr w:type="spellStart"/>
      <w:r w:rsidRPr="008819AA">
        <w:t>update</w:t>
      </w:r>
      <w:proofErr w:type="spellEnd"/>
      <w:r w:rsidRPr="008819AA">
        <w:t xml:space="preserve"> &amp;&amp; </w:t>
      </w:r>
      <w:proofErr w:type="spellStart"/>
      <w:r w:rsidRPr="008819AA">
        <w:t>sudo</w:t>
      </w:r>
      <w:proofErr w:type="spellEnd"/>
      <w:r w:rsidRPr="008819AA">
        <w:t xml:space="preserve"> </w:t>
      </w:r>
      <w:proofErr w:type="spellStart"/>
      <w:r w:rsidRPr="008819AA">
        <w:t>apt</w:t>
      </w:r>
      <w:proofErr w:type="spellEnd"/>
      <w:r w:rsidRPr="008819AA">
        <w:t xml:space="preserve"> </w:t>
      </w:r>
      <w:proofErr w:type="spellStart"/>
      <w:r w:rsidRPr="008819AA">
        <w:t>upgrade</w:t>
      </w:r>
      <w:proofErr w:type="spellEnd"/>
    </w:p>
    <w:p w14:paraId="0F0A0C79" w14:textId="020DDF60" w:rsidR="00ED4C28" w:rsidRPr="00ED4C28" w:rsidRDefault="00ED4C28" w:rsidP="00ED4C2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10" w:hanging="2410"/>
      </w:pPr>
      <w:bookmarkStart w:id="4" w:name="_Toc83463398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r w:rsidR="00725AB5">
        <w:rPr>
          <w:lang w:val="en-US"/>
        </w:rPr>
        <w:t>2</w:t>
      </w:r>
      <w:r>
        <w:rPr>
          <w:lang w:val="en-US"/>
        </w:rPr>
        <w:t xml:space="preserve"> - </w:t>
      </w:r>
      <w:proofErr w:type="spellStart"/>
      <w:r w:rsidRPr="00ED4C28">
        <w:t>Cài</w:t>
      </w:r>
      <w:proofErr w:type="spellEnd"/>
      <w:r w:rsidRPr="00ED4C28">
        <w:t xml:space="preserve"> </w:t>
      </w:r>
      <w:proofErr w:type="spellStart"/>
      <w:r w:rsidRPr="00ED4C28">
        <w:t>nginx</w:t>
      </w:r>
      <w:bookmarkEnd w:id="4"/>
      <w:proofErr w:type="spellEnd"/>
    </w:p>
    <w:p w14:paraId="495F62BE" w14:textId="2CA43D8B" w:rsidR="00EF5095" w:rsidRDefault="00EF5095" w:rsidP="00EF5095">
      <w:pPr>
        <w:pStyle w:val="Heading3"/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</w:p>
    <w:p w14:paraId="5ED3D25B" w14:textId="7896B9B6" w:rsidR="00ED4C28" w:rsidRDefault="00ED4C28" w:rsidP="00ED4C28">
      <w:pPr>
        <w:pStyle w:val="Code1-Prompt"/>
        <w:rPr>
          <w:lang w:val="en-US"/>
        </w:rPr>
      </w:pPr>
      <w:proofErr w:type="spellStart"/>
      <w:r w:rsidRPr="00ED4C28">
        <w:rPr>
          <w:lang w:val="en-US"/>
        </w:rPr>
        <w:t>sudo</w:t>
      </w:r>
      <w:proofErr w:type="spellEnd"/>
      <w:r w:rsidRPr="00ED4C28">
        <w:rPr>
          <w:lang w:val="en-US"/>
        </w:rPr>
        <w:t xml:space="preserve"> apt install </w:t>
      </w:r>
      <w:proofErr w:type="spellStart"/>
      <w:r w:rsidRPr="00ED4C28">
        <w:rPr>
          <w:lang w:val="en-US"/>
        </w:rPr>
        <w:t>nginx</w:t>
      </w:r>
      <w:proofErr w:type="spellEnd"/>
    </w:p>
    <w:p w14:paraId="412AFF9B" w14:textId="3CEC0F6E" w:rsidR="00ED4C28" w:rsidRDefault="00ED4C28" w:rsidP="00EF5095">
      <w:pPr>
        <w:pStyle w:val="Heading3"/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14:paraId="4718C846" w14:textId="0249BBAA" w:rsidR="00ED4C28" w:rsidRDefault="00ED4C28" w:rsidP="00ED4C28">
      <w:pPr>
        <w:pStyle w:val="Code1-Prompt"/>
        <w:rPr>
          <w:lang w:val="en-US"/>
        </w:rPr>
      </w:pPr>
      <w:proofErr w:type="spellStart"/>
      <w:r w:rsidRPr="00ED4C28">
        <w:rPr>
          <w:lang w:val="en-US"/>
        </w:rPr>
        <w:t>sudo</w:t>
      </w:r>
      <w:proofErr w:type="spellEnd"/>
      <w:r w:rsidRPr="00ED4C28">
        <w:rPr>
          <w:lang w:val="en-US"/>
        </w:rPr>
        <w:t xml:space="preserve"> service </w:t>
      </w:r>
      <w:proofErr w:type="spellStart"/>
      <w:r w:rsidRPr="00ED4C28">
        <w:rPr>
          <w:lang w:val="en-US"/>
        </w:rPr>
        <w:t>nginx</w:t>
      </w:r>
      <w:proofErr w:type="spellEnd"/>
      <w:r w:rsidRPr="00ED4C28">
        <w:rPr>
          <w:lang w:val="en-US"/>
        </w:rPr>
        <w:t xml:space="preserve"> restart</w:t>
      </w:r>
    </w:p>
    <w:p w14:paraId="61B129DE" w14:textId="3943441D" w:rsidR="00FB01FC" w:rsidRDefault="00FB01FC" w:rsidP="00FB01FC">
      <w:p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Windows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Security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:</w:t>
      </w:r>
    </w:p>
    <w:p w14:paraId="7F660B30" w14:textId="08C8354A" w:rsidR="00FB01FC" w:rsidRDefault="00FB01FC" w:rsidP="00FB01FC">
      <w:pPr>
        <w:rPr>
          <w:lang w:val="en-US"/>
        </w:rPr>
      </w:pPr>
    </w:p>
    <w:p w14:paraId="03B10D50" w14:textId="3A5856BB" w:rsidR="00FB01FC" w:rsidRDefault="00FB01FC" w:rsidP="00FB01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042543" wp14:editId="3C1679AB">
            <wp:extent cx="50196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BE03" w14:textId="5A5D822C" w:rsidR="00EF5095" w:rsidRDefault="00EF5095" w:rsidP="00EF5095">
      <w:pPr>
        <w:pStyle w:val="Heading3"/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14:paraId="5057A814" w14:textId="4421C495" w:rsidR="00EF5095" w:rsidRDefault="00EF5095" w:rsidP="00EF5095">
      <w:pPr>
        <w:pStyle w:val="Code1-Prompt"/>
        <w:rPr>
          <w:lang w:val="en-US"/>
        </w:rPr>
      </w:pPr>
      <w:proofErr w:type="spellStart"/>
      <w:r w:rsidRPr="00EF5095">
        <w:rPr>
          <w:lang w:val="en-US"/>
        </w:rPr>
        <w:t>sudo</w:t>
      </w:r>
      <w:proofErr w:type="spellEnd"/>
      <w:r w:rsidRPr="00EF5095">
        <w:rPr>
          <w:lang w:val="en-US"/>
        </w:rPr>
        <w:t xml:space="preserve"> service </w:t>
      </w:r>
      <w:proofErr w:type="spellStart"/>
      <w:r w:rsidRPr="00EF5095">
        <w:rPr>
          <w:lang w:val="en-US"/>
        </w:rPr>
        <w:t>nginx</w:t>
      </w:r>
      <w:proofErr w:type="spellEnd"/>
      <w:r w:rsidRPr="00EF5095">
        <w:rPr>
          <w:lang w:val="en-US"/>
        </w:rPr>
        <w:t xml:space="preserve"> status</w:t>
      </w:r>
    </w:p>
    <w:p w14:paraId="581766CF" w14:textId="351E1EF9" w:rsidR="00ED4C28" w:rsidRDefault="00EF5095" w:rsidP="00EF5095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10" w:hanging="2410"/>
        <w:rPr>
          <w:lang w:val="en-US"/>
        </w:rPr>
      </w:pPr>
      <w:bookmarkStart w:id="5" w:name="_Bài_4_-"/>
      <w:bookmarkStart w:id="6" w:name="_Toc83463399"/>
      <w:bookmarkEnd w:id="5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r w:rsidR="00725AB5">
        <w:rPr>
          <w:lang w:val="en-US"/>
        </w:rPr>
        <w:t>3</w:t>
      </w:r>
      <w:r>
        <w:rPr>
          <w:lang w:val="en-US"/>
        </w:rPr>
        <w:t xml:space="preserve"> - </w:t>
      </w:r>
      <w:proofErr w:type="spellStart"/>
      <w:r w:rsidR="00ED4C28">
        <w:rPr>
          <w:lang w:val="en-US"/>
        </w:rPr>
        <w:t>Kiểm</w:t>
      </w:r>
      <w:proofErr w:type="spellEnd"/>
      <w:r w:rsidR="00ED4C28">
        <w:rPr>
          <w:lang w:val="en-US"/>
        </w:rPr>
        <w:t xml:space="preserve"> </w:t>
      </w:r>
      <w:proofErr w:type="spellStart"/>
      <w:r w:rsidR="00ED4C28">
        <w:rPr>
          <w:lang w:val="en-US"/>
        </w:rPr>
        <w:t>tra</w:t>
      </w:r>
      <w:proofErr w:type="spellEnd"/>
      <w:r w:rsidR="00ED4C28">
        <w:rPr>
          <w:lang w:val="en-US"/>
        </w:rPr>
        <w:t xml:space="preserve"> </w:t>
      </w:r>
      <w:proofErr w:type="spellStart"/>
      <w:r w:rsidR="00ED4C28">
        <w:rPr>
          <w:lang w:val="en-US"/>
        </w:rPr>
        <w:t>địa</w:t>
      </w:r>
      <w:proofErr w:type="spellEnd"/>
      <w:r w:rsidR="00ED4C28">
        <w:rPr>
          <w:lang w:val="en-US"/>
        </w:rPr>
        <w:t xml:space="preserve"> </w:t>
      </w:r>
      <w:proofErr w:type="spellStart"/>
      <w:r w:rsidR="00ED4C28">
        <w:rPr>
          <w:lang w:val="en-US"/>
        </w:rPr>
        <w:t>chỉ</w:t>
      </w:r>
      <w:proofErr w:type="spellEnd"/>
      <w:r w:rsidR="00ED4C28">
        <w:rPr>
          <w:lang w:val="en-US"/>
        </w:rPr>
        <w:t xml:space="preserve"> IP </w:t>
      </w:r>
      <w:proofErr w:type="spellStart"/>
      <w:r w:rsidR="00ED4C28">
        <w:rPr>
          <w:lang w:val="en-US"/>
        </w:rPr>
        <w:t>của</w:t>
      </w:r>
      <w:proofErr w:type="spellEnd"/>
      <w:r w:rsidR="00ED4C28">
        <w:rPr>
          <w:lang w:val="en-US"/>
        </w:rPr>
        <w:t xml:space="preserve"> </w:t>
      </w:r>
      <w:proofErr w:type="spellStart"/>
      <w:r w:rsidR="00ED4C28">
        <w:rPr>
          <w:lang w:val="en-US"/>
        </w:rPr>
        <w:t>máy</w:t>
      </w:r>
      <w:bookmarkEnd w:id="6"/>
      <w:proofErr w:type="spellEnd"/>
    </w:p>
    <w:p w14:paraId="71012E08" w14:textId="6CE3C21B" w:rsidR="00ED4C28" w:rsidRDefault="00ED4C28" w:rsidP="00ED4C28">
      <w:pPr>
        <w:pStyle w:val="Heading3"/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Windows</w:t>
      </w:r>
    </w:p>
    <w:p w14:paraId="789A6A22" w14:textId="6107DE8E" w:rsidR="00ED4C28" w:rsidRDefault="00ED4C28" w:rsidP="00ED4C28">
      <w:p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>:</w:t>
      </w:r>
    </w:p>
    <w:p w14:paraId="05F1CB06" w14:textId="67C31851" w:rsidR="00ED4C28" w:rsidRDefault="00ED4C28" w:rsidP="00ED4C28">
      <w:pPr>
        <w:pStyle w:val="Code1-Prompt"/>
        <w:rPr>
          <w:lang w:val="en-US"/>
        </w:rPr>
      </w:pPr>
      <w:r>
        <w:rPr>
          <w:lang w:val="en-US"/>
        </w:rPr>
        <w:t>ipconfig</w:t>
      </w:r>
    </w:p>
    <w:p w14:paraId="64E91182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Wireless LAN adapter </w:t>
      </w:r>
      <w:proofErr w:type="spellStart"/>
      <w:r w:rsidRPr="00ED4C28">
        <w:rPr>
          <w:lang w:val="en-US"/>
        </w:rPr>
        <w:t>WiFi</w:t>
      </w:r>
      <w:proofErr w:type="spellEnd"/>
      <w:r w:rsidRPr="00ED4C28">
        <w:rPr>
          <w:lang w:val="en-US"/>
        </w:rPr>
        <w:t>:</w:t>
      </w:r>
    </w:p>
    <w:p w14:paraId="5C51A1AF" w14:textId="77777777" w:rsidR="00ED4C28" w:rsidRPr="00ED4C28" w:rsidRDefault="00ED4C28" w:rsidP="00ED4C28">
      <w:pPr>
        <w:pStyle w:val="Out2"/>
        <w:rPr>
          <w:lang w:val="en-US"/>
        </w:rPr>
      </w:pPr>
    </w:p>
    <w:p w14:paraId="42B4A146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Connection-specific DNS Suffix  . : Home</w:t>
      </w:r>
    </w:p>
    <w:p w14:paraId="269BC715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IPv6 Address. . . . . . . . . . . : 2001:ee0:5005:f520:7968:4208:8039:8a78</w:t>
      </w:r>
    </w:p>
    <w:p w14:paraId="41314380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Temporary IPv6 Address. . . . . . : 2001:ff0:6004:e520:84d4:79a:f3f7:911</w:t>
      </w:r>
    </w:p>
    <w:p w14:paraId="19F75B4C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Link-local IPv6 Address . . . . . : fe80::7968:4208:8039:8a78%13</w:t>
      </w:r>
    </w:p>
    <w:p w14:paraId="41762543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</w:t>
      </w:r>
      <w:r w:rsidRPr="00ED4C28">
        <w:rPr>
          <w:highlight w:val="yellow"/>
          <w:lang w:val="en-US"/>
        </w:rPr>
        <w:t>IPv4 Address</w:t>
      </w:r>
      <w:r w:rsidRPr="00ED4C28">
        <w:rPr>
          <w:lang w:val="en-US"/>
        </w:rPr>
        <w:t xml:space="preserve">. . . . . . . . . . . : </w:t>
      </w:r>
      <w:r w:rsidRPr="00ED4C28">
        <w:rPr>
          <w:highlight w:val="yellow"/>
          <w:lang w:val="en-US"/>
        </w:rPr>
        <w:t>192.168.1.19</w:t>
      </w:r>
    </w:p>
    <w:p w14:paraId="6C804D16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Subnet Mask . . . . . . . . . . . : 255.255.255.0</w:t>
      </w:r>
    </w:p>
    <w:p w14:paraId="111A255A" w14:textId="77777777" w:rsidR="00ED4C28" w:rsidRP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Default Gateway . . . . . . . . . : ff80::e6f4:c2ff:febd:2264%13</w:t>
      </w:r>
    </w:p>
    <w:p w14:paraId="4288D99B" w14:textId="3317B7F3" w:rsidR="00ED4C28" w:rsidRDefault="00ED4C28" w:rsidP="00ED4C28">
      <w:pPr>
        <w:pStyle w:val="Out2"/>
        <w:rPr>
          <w:lang w:val="en-US"/>
        </w:rPr>
      </w:pPr>
      <w:r w:rsidRPr="00ED4C28">
        <w:rPr>
          <w:lang w:val="en-US"/>
        </w:rPr>
        <w:t xml:space="preserve">                                       192.168.1.1</w:t>
      </w:r>
    </w:p>
    <w:p w14:paraId="42D980BF" w14:textId="32C4F1AA" w:rsidR="00ED4C28" w:rsidRDefault="00EF5095" w:rsidP="00EF5095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Cách</w:t>
      </w:r>
      <w:proofErr w:type="spellEnd"/>
      <w:r>
        <w:rPr>
          <w:lang w:val="en-US"/>
        </w:rPr>
        <w:t xml:space="preserve"> 2 –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Ubuntu WSL</w:t>
      </w:r>
    </w:p>
    <w:p w14:paraId="6A1515FB" w14:textId="0F1BFE9F" w:rsidR="00EF5095" w:rsidRPr="00ED4C28" w:rsidRDefault="00EF5095" w:rsidP="00ED4C28">
      <w:pPr>
        <w:rPr>
          <w:lang w:val="en-US"/>
        </w:rPr>
      </w:pPr>
      <w:r>
        <w:rPr>
          <w:noProof/>
        </w:rPr>
        <w:drawing>
          <wp:inline distT="0" distB="0" distL="0" distR="0" wp14:anchorId="4003D721" wp14:editId="39A407CB">
            <wp:extent cx="5732145" cy="27520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5581" w14:textId="40FA298D" w:rsidR="00ED4C28" w:rsidRDefault="00EF5095" w:rsidP="00EF5095">
      <w:pPr>
        <w:pStyle w:val="Heading1"/>
        <w:rPr>
          <w:lang w:val="en-US"/>
        </w:rPr>
      </w:pPr>
      <w:bookmarkStart w:id="7" w:name="_Toc83463400"/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r w:rsidR="00725AB5">
        <w:rPr>
          <w:lang w:val="en-US"/>
        </w:rPr>
        <w:t>4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Web Nginx</w:t>
      </w:r>
      <w:bookmarkEnd w:id="7"/>
    </w:p>
    <w:p w14:paraId="7DC4C263" w14:textId="4AA99665" w:rsidR="00ED4C28" w:rsidRDefault="00ED4C28" w:rsidP="00ED4C28">
      <w:pPr>
        <w:rPr>
          <w:lang w:val="en-US"/>
        </w:rPr>
      </w:pP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 w:rsidR="00EF5095">
        <w:rPr>
          <w:lang w:val="en-US"/>
        </w:rPr>
        <w:t>trong</w:t>
      </w:r>
      <w:proofErr w:type="spellEnd"/>
      <w:r w:rsidR="00EF5095">
        <w:rPr>
          <w:lang w:val="en-US"/>
        </w:rPr>
        <w:t xml:space="preserve"> </w:t>
      </w:r>
      <w:hyperlink w:anchor="_Bài_4_-" w:history="1">
        <w:proofErr w:type="spellStart"/>
        <w:r w:rsidR="00EF5095" w:rsidRPr="00EF5095">
          <w:rPr>
            <w:rStyle w:val="Hyperlink"/>
            <w:lang w:val="en-US"/>
          </w:rPr>
          <w:t>Bà</w:t>
        </w:r>
        <w:r w:rsidR="00EF5095" w:rsidRPr="00EF5095">
          <w:rPr>
            <w:rStyle w:val="Hyperlink"/>
            <w:lang w:val="en-US"/>
          </w:rPr>
          <w:t>i</w:t>
        </w:r>
        <w:proofErr w:type="spellEnd"/>
        <w:r w:rsidR="00EF5095" w:rsidRPr="00EF5095">
          <w:rPr>
            <w:rStyle w:val="Hyperlink"/>
            <w:lang w:val="en-US"/>
          </w:rPr>
          <w:t xml:space="preserve"> </w:t>
        </w:r>
        <w:r w:rsidR="00725AB5">
          <w:rPr>
            <w:rStyle w:val="Hyperlink"/>
            <w:lang w:val="en-US"/>
          </w:rPr>
          <w:t>3</w:t>
        </w:r>
      </w:hyperlink>
      <w:r>
        <w:rPr>
          <w:lang w:val="en-US"/>
        </w:rPr>
        <w:t xml:space="preserve">. </w:t>
      </w:r>
    </w:p>
    <w:p w14:paraId="4EB63997" w14:textId="217C5443" w:rsidR="00ED4C28" w:rsidRDefault="00EF5095" w:rsidP="00ED4C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8D1D05" wp14:editId="644FA4AA">
            <wp:extent cx="572452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6329" w14:textId="77777777" w:rsidR="00EF5095" w:rsidRDefault="00EF5095" w:rsidP="00ED4C28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7492"/>
      </w:tblGrid>
      <w:tr w:rsidR="00EF5095" w14:paraId="6B886CC0" w14:textId="77777777" w:rsidTr="00EF5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3C23682" w14:textId="1624B4AC" w:rsidR="00EF5095" w:rsidRDefault="00EF5095" w:rsidP="00EF5095">
            <w:pPr>
              <w:keepNext/>
              <w:keepLines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tắt</w:t>
            </w:r>
            <w:proofErr w:type="spellEnd"/>
          </w:p>
        </w:tc>
        <w:tc>
          <w:tcPr>
            <w:tcW w:w="7492" w:type="dxa"/>
            <w:tcBorders>
              <w:top w:val="nil"/>
              <w:right w:val="nil"/>
            </w:tcBorders>
          </w:tcPr>
          <w:p w14:paraId="1CB1C968" w14:textId="77777777" w:rsidR="00EF5095" w:rsidRDefault="00EF5095" w:rsidP="00EF5095">
            <w:pPr>
              <w:keepNext/>
              <w:keepLines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F5095" w14:paraId="43B6B55C" w14:textId="77777777" w:rsidTr="0030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gridSpan w:val="2"/>
          </w:tcPr>
          <w:p w14:paraId="64D11244" w14:textId="56A73B73" w:rsidR="00EF5095" w:rsidRPr="00EF5095" w:rsidRDefault="00EF5095" w:rsidP="00EF5095">
            <w:pPr>
              <w:keepNext/>
              <w:keepLines/>
              <w:ind w:firstLine="0"/>
              <w:rPr>
                <w:b w:val="0"/>
                <w:bCs w:val="0"/>
                <w:lang w:val="en-US"/>
              </w:rPr>
            </w:pPr>
            <w:proofErr w:type="spellStart"/>
            <w:r w:rsidRPr="00EF5095">
              <w:rPr>
                <w:b w:val="0"/>
                <w:bCs w:val="0"/>
                <w:lang w:val="en-US"/>
              </w:rPr>
              <w:t>Như</w:t>
            </w:r>
            <w:proofErr w:type="spellEnd"/>
            <w:r w:rsidRPr="00EF5095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EF5095">
              <w:rPr>
                <w:b w:val="0"/>
                <w:bCs w:val="0"/>
                <w:lang w:val="en-US"/>
              </w:rPr>
              <w:t>vậy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sau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r w:rsidR="00725AB5">
              <w:rPr>
                <w:b w:val="0"/>
                <w:bCs w:val="0"/>
                <w:lang w:val="en-US"/>
              </w:rPr>
              <w:t>4</w:t>
            </w:r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Bài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hướng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dẫn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ở </w:t>
            </w:r>
            <w:proofErr w:type="spellStart"/>
            <w:r>
              <w:rPr>
                <w:b w:val="0"/>
                <w:bCs w:val="0"/>
                <w:lang w:val="en-US"/>
              </w:rPr>
              <w:t>trên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bạn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đã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có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máy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chủ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Web </w:t>
            </w:r>
            <w:proofErr w:type="spellStart"/>
            <w:r>
              <w:rPr>
                <w:b w:val="0"/>
                <w:bCs w:val="0"/>
                <w:lang w:val="en-US"/>
              </w:rPr>
              <w:t>trong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mạng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nội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bộ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Wifi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. </w:t>
            </w:r>
            <w:proofErr w:type="spellStart"/>
            <w:r>
              <w:rPr>
                <w:b w:val="0"/>
                <w:bCs w:val="0"/>
                <w:lang w:val="en-US"/>
              </w:rPr>
              <w:t>Bạn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có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thể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mời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bạn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bè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, </w:t>
            </w:r>
            <w:proofErr w:type="spellStart"/>
            <w:r>
              <w:rPr>
                <w:b w:val="0"/>
                <w:bCs w:val="0"/>
                <w:lang w:val="en-US"/>
              </w:rPr>
              <w:t>hàng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xóm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kết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nối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Wifi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nhà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bạn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để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vào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thử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trang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web </w:t>
            </w:r>
            <w:proofErr w:type="spellStart"/>
            <w:r>
              <w:rPr>
                <w:b w:val="0"/>
                <w:bCs w:val="0"/>
                <w:lang w:val="en-US"/>
              </w:rPr>
              <w:t>Welcometo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nginx</w:t>
            </w:r>
            <w:proofErr w:type="spellEnd"/>
            <w:r>
              <w:rPr>
                <w:b w:val="0"/>
                <w:bCs w:val="0"/>
                <w:lang w:val="en-US"/>
              </w:rPr>
              <w:t>!</w:t>
            </w:r>
          </w:p>
        </w:tc>
      </w:tr>
    </w:tbl>
    <w:p w14:paraId="7B349DBF" w14:textId="77777777" w:rsidR="00EF5095" w:rsidRDefault="00EF5095" w:rsidP="00EF5095">
      <w:pPr>
        <w:rPr>
          <w:lang w:val="en-US"/>
        </w:rPr>
      </w:pPr>
    </w:p>
    <w:p w14:paraId="62BC7629" w14:textId="7456AD2D" w:rsidR="008819AA" w:rsidRDefault="008819AA" w:rsidP="008819A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10" w:hanging="2410"/>
        <w:rPr>
          <w:lang w:val="en-US"/>
        </w:rPr>
      </w:pPr>
      <w:bookmarkStart w:id="8" w:name="_Toc83463401"/>
      <w:proofErr w:type="spellStart"/>
      <w:r w:rsidRPr="008819AA">
        <w:t>Bài</w:t>
      </w:r>
      <w:proofErr w:type="spellEnd"/>
      <w:r w:rsidR="00EF5095">
        <w:rPr>
          <w:lang w:val="en-US"/>
        </w:rPr>
        <w:t xml:space="preserve"> </w:t>
      </w:r>
      <w:r w:rsidR="00725AB5">
        <w:rPr>
          <w:lang w:val="en-US"/>
        </w:rPr>
        <w:t>5</w:t>
      </w:r>
      <w:r w:rsidRPr="008819AA">
        <w:t xml:space="preserve"> – </w:t>
      </w:r>
      <w:proofErr w:type="spellStart"/>
      <w:r w:rsidRPr="008819AA">
        <w:t>Cấu</w:t>
      </w:r>
      <w:proofErr w:type="spellEnd"/>
      <w:r w:rsidRPr="008819AA">
        <w:t xml:space="preserve"> </w:t>
      </w:r>
      <w:proofErr w:type="spellStart"/>
      <w:r w:rsidRPr="008819AA">
        <w:t>hình</w:t>
      </w:r>
      <w:proofErr w:type="spellEnd"/>
      <w:r w:rsidRPr="008819AA">
        <w:t xml:space="preserve"> </w:t>
      </w:r>
      <w:proofErr w:type="spellStart"/>
      <w:r w:rsidR="00EF5095">
        <w:rPr>
          <w:lang w:val="en-US"/>
        </w:rPr>
        <w:t>để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cả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thế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giới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thấy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trang</w:t>
      </w:r>
      <w:proofErr w:type="spellEnd"/>
      <w:r w:rsidR="00EF5095">
        <w:rPr>
          <w:lang w:val="en-US"/>
        </w:rPr>
        <w:t xml:space="preserve"> web </w:t>
      </w:r>
      <w:proofErr w:type="spellStart"/>
      <w:r w:rsidR="00EF5095">
        <w:rPr>
          <w:lang w:val="en-US"/>
        </w:rPr>
        <w:t>của</w:t>
      </w:r>
      <w:proofErr w:type="spellEnd"/>
      <w:r w:rsidR="00EF5095">
        <w:rPr>
          <w:lang w:val="en-US"/>
        </w:rPr>
        <w:t xml:space="preserve"> </w:t>
      </w:r>
      <w:proofErr w:type="spellStart"/>
      <w:r w:rsidR="00EF5095">
        <w:rPr>
          <w:lang w:val="en-US"/>
        </w:rPr>
        <w:t>bạn</w:t>
      </w:r>
      <w:bookmarkEnd w:id="8"/>
      <w:proofErr w:type="spellEnd"/>
    </w:p>
    <w:p w14:paraId="2AC1AE91" w14:textId="5D76B63F" w:rsidR="00EF5095" w:rsidRDefault="00EF5095" w:rsidP="00EF5095">
      <w:pPr>
        <w:rPr>
          <w:lang w:val="en-US"/>
        </w:rPr>
      </w:pPr>
      <w:proofErr w:type="spellStart"/>
      <w:r>
        <w:rPr>
          <w:lang w:val="en-US"/>
        </w:rPr>
        <w:t>Tôi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VNPT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Modem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Lê Ngọc </w:t>
      </w:r>
      <w:proofErr w:type="spellStart"/>
      <w:r>
        <w:rPr>
          <w:lang w:val="en-US"/>
        </w:rPr>
        <w:t>Thạch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email </w:t>
      </w:r>
      <w:hyperlink r:id="rId18" w:history="1">
        <w:r w:rsidRPr="00EF5095">
          <w:rPr>
            <w:rStyle w:val="Hyperlink"/>
            <w:lang w:val="en-US"/>
          </w:rPr>
          <w:t>mailto:LNThach@</w:t>
        </w:r>
        <w:r w:rsidRPr="00EF5095">
          <w:rPr>
            <w:rStyle w:val="Hyperlink"/>
            <w:lang w:val="en-US"/>
          </w:rPr>
          <w:t>g</w:t>
        </w:r>
        <w:r w:rsidRPr="00EF5095">
          <w:rPr>
            <w:rStyle w:val="Hyperlink"/>
            <w:lang w:val="en-US"/>
          </w:rPr>
          <w:t>m</w:t>
        </w:r>
        <w:r w:rsidRPr="00EF5095">
          <w:rPr>
            <w:rStyle w:val="Hyperlink"/>
            <w:lang w:val="en-US"/>
          </w:rPr>
          <w:t>ail.com</w:t>
        </w:r>
      </w:hyperlink>
      <w:r>
        <w:rPr>
          <w:lang w:val="en-US"/>
        </w:rPr>
        <w:t>.</w:t>
      </w:r>
    </w:p>
    <w:p w14:paraId="2E3A7B16" w14:textId="6F28A52B" w:rsidR="00FB01FC" w:rsidRDefault="00FB01FC" w:rsidP="00FB01FC">
      <w:pPr>
        <w:pStyle w:val="Heading3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Modem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VNPT</w:t>
      </w:r>
    </w:p>
    <w:p w14:paraId="055564ED" w14:textId="47C3B820" w:rsidR="00FB01FC" w:rsidRDefault="00FB01FC" w:rsidP="00FB01FC">
      <w:pPr>
        <w:rPr>
          <w:lang w:val="en-US"/>
        </w:rPr>
      </w:pP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hyperlink r:id="rId19" w:history="1">
        <w:r w:rsidRPr="00A97C2B">
          <w:rPr>
            <w:rStyle w:val="Hyperlink"/>
            <w:lang w:val="en-US"/>
          </w:rPr>
          <w:t>http://192.168.1.1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 (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>
        <w:rPr>
          <w:lang w:val="en-US"/>
        </w:rPr>
        <w:t>!).</w:t>
      </w:r>
    </w:p>
    <w:p w14:paraId="3A7B888E" w14:textId="01961BEC" w:rsidR="00FB01FC" w:rsidRPr="00FB01FC" w:rsidRDefault="00FB01FC" w:rsidP="00FB01FC">
      <w:p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DMZ Host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.</w:t>
      </w:r>
    </w:p>
    <w:p w14:paraId="3DF68134" w14:textId="76B9ED18" w:rsidR="008819AA" w:rsidRDefault="00FB01FC" w:rsidP="008819AA">
      <w:r>
        <w:rPr>
          <w:noProof/>
        </w:rPr>
        <w:drawing>
          <wp:inline distT="0" distB="0" distL="0" distR="0" wp14:anchorId="2941E88C" wp14:editId="3B697874">
            <wp:extent cx="5732145" cy="335153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B30C" w14:textId="6C7BC44D" w:rsidR="00FB01FC" w:rsidRPr="00FB01FC" w:rsidRDefault="00FB01FC" w:rsidP="008819AA">
      <w:pPr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Modem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. </w:t>
      </w:r>
    </w:p>
    <w:p w14:paraId="0AB43FA3" w14:textId="51C6A77F" w:rsidR="008819AA" w:rsidRDefault="00FB01FC" w:rsidP="008819A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D7092" wp14:editId="686BE33C">
                <wp:simplePos x="0" y="0"/>
                <wp:positionH relativeFrom="margin">
                  <wp:posOffset>466725</wp:posOffset>
                </wp:positionH>
                <wp:positionV relativeFrom="paragraph">
                  <wp:posOffset>971550</wp:posOffset>
                </wp:positionV>
                <wp:extent cx="1019175" cy="171450"/>
                <wp:effectExtent l="152400" t="152400" r="161925" b="1714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71450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819EC" id="Rectangle: Rounded Corners 9" o:spid="_x0000_s1026" style="position:absolute;margin-left:36.75pt;margin-top:76.5pt;width:80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" filled="f" strokecolor="#7f5f00 [1607]" strokeweight="1pt">
                <v:stroke joinstyle="miter"/>
                <w10:wrap anchorx="margin"/>
              </v:roundrect>
            </w:pict>
          </mc:Fallback>
        </mc:AlternateContent>
      </w:r>
      <w:r w:rsidR="008819AA">
        <w:rPr>
          <w:noProof/>
          <w:lang w:val="en-US"/>
        </w:rPr>
        <w:drawing>
          <wp:inline distT="0" distB="0" distL="0" distR="0" wp14:anchorId="65B7A4A6" wp14:editId="1F7EB663">
            <wp:extent cx="572452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918C" w14:textId="7C4BF0A7" w:rsidR="0039271E" w:rsidRDefault="0039271E" w:rsidP="008819AA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123.21.247.1</w:t>
      </w:r>
      <w:r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085C2FE8" w14:textId="0D5FBD50" w:rsidR="0039271E" w:rsidRDefault="0039271E" w:rsidP="0039271E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Bạn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thử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dùng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trình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duyệt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vào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địa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chỉ</w:t>
      </w:r>
      <w:proofErr w:type="spellEnd"/>
      <w:r>
        <w:rPr>
          <w:shd w:val="clear" w:color="auto" w:fill="FFFFFF"/>
          <w:lang w:val="en-US"/>
        </w:rPr>
        <w:t xml:space="preserve"> </w:t>
      </w:r>
      <w:hyperlink r:id="rId22" w:history="1">
        <w:r w:rsidRPr="00A97C2B">
          <w:rPr>
            <w:rStyle w:val="Hyperlink"/>
            <w:shd w:val="clear" w:color="auto" w:fill="FFFFFF"/>
            <w:lang w:val="en-US"/>
          </w:rPr>
          <w:t>http://</w:t>
        </w:r>
        <w:r w:rsidRPr="00A97C2B">
          <w:rPr>
            <w:rStyle w:val="Hyperlink"/>
            <w:rFonts w:ascii="Arial" w:hAnsi="Arial" w:cs="Arial"/>
            <w:shd w:val="clear" w:color="auto" w:fill="FFFFFF"/>
          </w:rPr>
          <w:t>123.21.247.1</w:t>
        </w:r>
      </w:hyperlink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ra web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bạn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14:paraId="2CEE6647" w14:textId="77EBD06A" w:rsidR="0039271E" w:rsidRDefault="0039271E" w:rsidP="003927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9CA08" wp14:editId="1199A3A9">
            <wp:extent cx="572452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6F0A" w14:textId="587A652D" w:rsidR="0039271E" w:rsidRPr="0039271E" w:rsidRDefault="0039271E" w:rsidP="0039271E">
      <w:pPr>
        <w:rPr>
          <w:lang w:val="en-US"/>
        </w:rPr>
      </w:pP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may </w:t>
      </w:r>
      <w:proofErr w:type="spellStart"/>
      <w:r>
        <w:rPr>
          <w:lang w:val="en-US"/>
        </w:rPr>
        <w:t>mắn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web site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>!</w:t>
      </w:r>
    </w:p>
    <w:p w14:paraId="0E2E3DE6" w14:textId="1F0946C5" w:rsidR="00ED4C28" w:rsidRDefault="00ED4C28" w:rsidP="008819AA">
      <w:pPr>
        <w:rPr>
          <w:lang w:val="en-US"/>
        </w:rPr>
      </w:pPr>
    </w:p>
    <w:p w14:paraId="41ECBF78" w14:textId="2B3C2BDF" w:rsidR="00ED4C28" w:rsidRDefault="0039271E" w:rsidP="008819AA">
      <w:pPr>
        <w:rPr>
          <w:lang w:val="en-US"/>
        </w:rPr>
      </w:pPr>
      <w:proofErr w:type="spellStart"/>
      <w:r>
        <w:rPr>
          <w:lang w:val="en-US"/>
        </w:rPr>
        <w:t>Chúc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>!</w:t>
      </w:r>
    </w:p>
    <w:p w14:paraId="0D3CFB49" w14:textId="77777777" w:rsidR="0039271E" w:rsidRDefault="0039271E" w:rsidP="008819AA">
      <w:pPr>
        <w:rPr>
          <w:lang w:val="en-US"/>
        </w:rPr>
      </w:pP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>:</w:t>
      </w:r>
    </w:p>
    <w:p w14:paraId="628A529B" w14:textId="74087CD8" w:rsidR="0039271E" w:rsidRDefault="0039271E" w:rsidP="0039271E">
      <w:pPr>
        <w:pStyle w:val="ListParagraph"/>
        <w:numPr>
          <w:ilvl w:val="0"/>
          <w:numId w:val="67"/>
        </w:numPr>
        <w:rPr>
          <w:lang w:val="en-US"/>
        </w:rPr>
      </w:pPr>
      <w:hyperlink r:id="rId24" w:history="1">
        <w:r w:rsidRPr="00A97C2B">
          <w:rPr>
            <w:rStyle w:val="Hyperlink"/>
            <w:lang w:val="en-US"/>
          </w:rPr>
          <w:t>https://facebook.com/ThachLN</w:t>
        </w:r>
      </w:hyperlink>
    </w:p>
    <w:p w14:paraId="2C5457C4" w14:textId="0FA2ED71" w:rsidR="0039271E" w:rsidRDefault="0039271E" w:rsidP="0039271E">
      <w:pPr>
        <w:pStyle w:val="ListParagraph"/>
        <w:numPr>
          <w:ilvl w:val="0"/>
          <w:numId w:val="67"/>
        </w:numPr>
        <w:rPr>
          <w:lang w:val="en-US"/>
        </w:rPr>
      </w:pPr>
      <w:hyperlink r:id="rId25" w:history="1">
        <w:r w:rsidRPr="00A97C2B">
          <w:rPr>
            <w:rStyle w:val="Hyperlink"/>
            <w:lang w:val="en-US"/>
          </w:rPr>
          <w:t>https://ThachLN.github.io</w:t>
        </w:r>
      </w:hyperlink>
    </w:p>
    <w:p w14:paraId="3E6BC102" w14:textId="65F96995" w:rsidR="0039271E" w:rsidRPr="0039271E" w:rsidRDefault="0039271E" w:rsidP="0039271E">
      <w:pPr>
        <w:rPr>
          <w:lang w:val="en-US"/>
        </w:rPr>
      </w:pPr>
      <w:r w:rsidRPr="0039271E">
        <w:rPr>
          <w:lang w:val="en-US"/>
        </w:rPr>
        <w:t xml:space="preserve"> </w:t>
      </w:r>
    </w:p>
    <w:sectPr w:rsidR="0039271E" w:rsidRPr="0039271E" w:rsidSect="002A7B2F">
      <w:headerReference w:type="default" r:id="rId26"/>
      <w:type w:val="continuous"/>
      <w:pgSz w:w="11907" w:h="16840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B0BE" w14:textId="77777777" w:rsidR="00507143" w:rsidRDefault="00507143" w:rsidP="00E30FF1">
      <w:r>
        <w:separator/>
      </w:r>
    </w:p>
  </w:endnote>
  <w:endnote w:type="continuationSeparator" w:id="0">
    <w:p w14:paraId="634DB0D3" w14:textId="77777777" w:rsidR="00507143" w:rsidRDefault="00507143" w:rsidP="00E3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4"/>
      <w:gridCol w:w="903"/>
    </w:tblGrid>
    <w:tr w:rsidR="00984112" w14:paraId="4253FDBC" w14:textId="77777777" w:rsidTr="002A44A4">
      <w:tc>
        <w:tcPr>
          <w:tcW w:w="4500" w:type="pct"/>
          <w:tcBorders>
            <w:top w:val="single" w:sz="4" w:space="0" w:color="000000" w:themeColor="text1"/>
          </w:tcBorders>
        </w:tcPr>
        <w:p w14:paraId="649E9F1E" w14:textId="75E600E4" w:rsidR="00984112" w:rsidRDefault="00984112" w:rsidP="00AB0066">
          <w:pPr>
            <w:pStyle w:val="Footer"/>
            <w:tabs>
              <w:tab w:val="clear" w:pos="4680"/>
              <w:tab w:val="clear" w:pos="9360"/>
              <w:tab w:val="center" w:pos="4200"/>
            </w:tabs>
          </w:pPr>
          <w:r>
            <w:sym w:font="Webdings" w:char="F034"/>
          </w:r>
          <w:hyperlink r:id="rId1" w:history="1">
            <w:r w:rsidRPr="00B27FBB">
              <w:rPr>
                <w:rStyle w:val="Hyperlink"/>
              </w:rPr>
              <w:t>https://ThachLN.github.io</w:t>
            </w:r>
          </w:hyperlink>
          <w:r>
            <w:t xml:space="preserve"> </w:t>
          </w:r>
          <w:r>
            <w:tab/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344B2840" w14:textId="77777777" w:rsidR="00984112" w:rsidRDefault="00984112" w:rsidP="00AB006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\* Arabic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2D53EE1" w14:textId="116ED99A" w:rsidR="00984112" w:rsidRPr="00AB0066" w:rsidRDefault="00984112" w:rsidP="002A4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B650A" w14:textId="77777777" w:rsidR="00507143" w:rsidRDefault="00507143" w:rsidP="00E30FF1">
      <w:r>
        <w:separator/>
      </w:r>
    </w:p>
  </w:footnote>
  <w:footnote w:type="continuationSeparator" w:id="0">
    <w:p w14:paraId="0CE3716C" w14:textId="77777777" w:rsidR="00507143" w:rsidRDefault="00507143" w:rsidP="00E30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4624" w14:textId="4A391F04" w:rsidR="00984112" w:rsidRDefault="00984112" w:rsidP="00185633">
    <w:pPr>
      <w:pStyle w:val="Header"/>
      <w:jc w:val="left"/>
    </w:pPr>
    <w:r>
      <w:t>Đây là eBook của riêng bạn – đề nghị không chia sẻ cho ai khác nhé!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879" w14:textId="31B076C7" w:rsidR="00984112" w:rsidRDefault="001D033A" w:rsidP="0096647F">
    <w:pPr>
      <w:pStyle w:val="Header"/>
      <w:jc w:val="left"/>
    </w:pPr>
    <w:r>
      <w:t>Tự dựng máy chủ web tại nhà</w:t>
    </w:r>
    <w:r>
      <w:tab/>
    </w:r>
    <w:r w:rsidR="0098411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D1C"/>
    <w:multiLevelType w:val="hybridMultilevel"/>
    <w:tmpl w:val="06204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30929"/>
    <w:multiLevelType w:val="hybridMultilevel"/>
    <w:tmpl w:val="524A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B08E6"/>
    <w:multiLevelType w:val="hybridMultilevel"/>
    <w:tmpl w:val="10FA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37603"/>
    <w:multiLevelType w:val="hybridMultilevel"/>
    <w:tmpl w:val="4FF24E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451278"/>
    <w:multiLevelType w:val="hybridMultilevel"/>
    <w:tmpl w:val="D1007292"/>
    <w:lvl w:ilvl="0" w:tplc="934C3D0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F58BD"/>
    <w:multiLevelType w:val="hybridMultilevel"/>
    <w:tmpl w:val="22544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DF77C52"/>
    <w:multiLevelType w:val="hybridMultilevel"/>
    <w:tmpl w:val="565EDEA8"/>
    <w:lvl w:ilvl="0" w:tplc="0304EA7C">
      <w:start w:val="1"/>
      <w:numFmt w:val="decimal"/>
      <w:lvlText w:val="%1"/>
      <w:lvlJc w:val="left"/>
      <w:pPr>
        <w:ind w:left="884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0CB7AA9"/>
    <w:multiLevelType w:val="hybridMultilevel"/>
    <w:tmpl w:val="0DDE6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7E280A"/>
    <w:multiLevelType w:val="hybridMultilevel"/>
    <w:tmpl w:val="C152F7F0"/>
    <w:lvl w:ilvl="0" w:tplc="967CADA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B7135"/>
    <w:multiLevelType w:val="hybridMultilevel"/>
    <w:tmpl w:val="85126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092969"/>
    <w:multiLevelType w:val="hybridMultilevel"/>
    <w:tmpl w:val="F8E03CB0"/>
    <w:lvl w:ilvl="0" w:tplc="5CD2649A">
      <w:start w:val="1"/>
      <w:numFmt w:val="decimal"/>
      <w:lvlText w:val="%1"/>
      <w:lvlJc w:val="left"/>
      <w:pPr>
        <w:ind w:left="136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57775A"/>
    <w:multiLevelType w:val="hybridMultilevel"/>
    <w:tmpl w:val="223A7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A60A0"/>
    <w:multiLevelType w:val="multilevel"/>
    <w:tmpl w:val="A4BC5A04"/>
    <w:lvl w:ilvl="0">
      <w:start w:val="1"/>
      <w:numFmt w:val="decimal"/>
      <w:pStyle w:val="ListParagraph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D5F768E"/>
    <w:multiLevelType w:val="hybridMultilevel"/>
    <w:tmpl w:val="E2348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CB1E5D"/>
    <w:multiLevelType w:val="multilevel"/>
    <w:tmpl w:val="313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D62CD"/>
    <w:multiLevelType w:val="hybridMultilevel"/>
    <w:tmpl w:val="AD5A03E4"/>
    <w:lvl w:ilvl="0" w:tplc="A9941FC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D66AC4"/>
    <w:multiLevelType w:val="hybridMultilevel"/>
    <w:tmpl w:val="C9CC0FE4"/>
    <w:lvl w:ilvl="0" w:tplc="15907FD8">
      <w:start w:val="1"/>
      <w:numFmt w:val="bullet"/>
      <w:pStyle w:val="List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366B8"/>
    <w:multiLevelType w:val="hybridMultilevel"/>
    <w:tmpl w:val="192AB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D1BE4"/>
    <w:multiLevelType w:val="hybridMultilevel"/>
    <w:tmpl w:val="4D901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A81464"/>
    <w:multiLevelType w:val="hybridMultilevel"/>
    <w:tmpl w:val="F39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01757A"/>
    <w:multiLevelType w:val="hybridMultilevel"/>
    <w:tmpl w:val="A7DACB56"/>
    <w:lvl w:ilvl="0" w:tplc="B8C8639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BE53C6F"/>
    <w:multiLevelType w:val="hybridMultilevel"/>
    <w:tmpl w:val="3FE0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D304106"/>
    <w:multiLevelType w:val="hybridMultilevel"/>
    <w:tmpl w:val="6D968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7D2308"/>
    <w:multiLevelType w:val="hybridMultilevel"/>
    <w:tmpl w:val="66344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576612"/>
    <w:multiLevelType w:val="hybridMultilevel"/>
    <w:tmpl w:val="019AD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9E7273"/>
    <w:multiLevelType w:val="hybridMultilevel"/>
    <w:tmpl w:val="CB74B034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6" w15:restartNumberingAfterBreak="0">
    <w:nsid w:val="33B86AA3"/>
    <w:multiLevelType w:val="hybridMultilevel"/>
    <w:tmpl w:val="7EA2A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52E7256"/>
    <w:multiLevelType w:val="hybridMultilevel"/>
    <w:tmpl w:val="3B6C1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D14E47"/>
    <w:multiLevelType w:val="hybridMultilevel"/>
    <w:tmpl w:val="80141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7E50593"/>
    <w:multiLevelType w:val="hybridMultilevel"/>
    <w:tmpl w:val="0B08B09E"/>
    <w:lvl w:ilvl="0" w:tplc="B8C863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8920665"/>
    <w:multiLevelType w:val="hybridMultilevel"/>
    <w:tmpl w:val="EDAC6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91A5E40"/>
    <w:multiLevelType w:val="hybridMultilevel"/>
    <w:tmpl w:val="2048C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A191FA6"/>
    <w:multiLevelType w:val="hybridMultilevel"/>
    <w:tmpl w:val="1192950C"/>
    <w:lvl w:ilvl="0" w:tplc="C83E7828">
      <w:start w:val="1"/>
      <w:numFmt w:val="decimal"/>
      <w:lvlText w:val="%1"/>
      <w:lvlJc w:val="left"/>
      <w:pPr>
        <w:ind w:left="1844" w:hanging="1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3AF631EF"/>
    <w:multiLevelType w:val="hybridMultilevel"/>
    <w:tmpl w:val="C384502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4" w15:restartNumberingAfterBreak="0">
    <w:nsid w:val="3B380B50"/>
    <w:multiLevelType w:val="hybridMultilevel"/>
    <w:tmpl w:val="6106A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B6971DE"/>
    <w:multiLevelType w:val="hybridMultilevel"/>
    <w:tmpl w:val="BC48B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08626F2"/>
    <w:multiLevelType w:val="hybridMultilevel"/>
    <w:tmpl w:val="B0486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0F47E8"/>
    <w:multiLevelType w:val="hybridMultilevel"/>
    <w:tmpl w:val="A03E0E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5127405"/>
    <w:multiLevelType w:val="hybridMultilevel"/>
    <w:tmpl w:val="1EDA19D6"/>
    <w:lvl w:ilvl="0" w:tplc="AD0C5B6C">
      <w:start w:val="1"/>
      <w:numFmt w:val="decimal"/>
      <w:pStyle w:val="Assignment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71446"/>
    <w:multiLevelType w:val="hybridMultilevel"/>
    <w:tmpl w:val="E8802276"/>
    <w:lvl w:ilvl="0" w:tplc="13FC2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65D2373"/>
    <w:multiLevelType w:val="hybridMultilevel"/>
    <w:tmpl w:val="510A7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8D85D69"/>
    <w:multiLevelType w:val="hybridMultilevel"/>
    <w:tmpl w:val="987C5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FF82F1D"/>
    <w:multiLevelType w:val="hybridMultilevel"/>
    <w:tmpl w:val="3B20B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055236E"/>
    <w:multiLevelType w:val="hybridMultilevel"/>
    <w:tmpl w:val="D480A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29A16BD"/>
    <w:multiLevelType w:val="hybridMultilevel"/>
    <w:tmpl w:val="974CCEC4"/>
    <w:lvl w:ilvl="0" w:tplc="DBE2FBFA">
      <w:start w:val="1"/>
      <w:numFmt w:val="decimal"/>
      <w:pStyle w:val="List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9A4900"/>
    <w:multiLevelType w:val="hybridMultilevel"/>
    <w:tmpl w:val="A07EB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717580A"/>
    <w:multiLevelType w:val="hybridMultilevel"/>
    <w:tmpl w:val="C26E8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BD536E6"/>
    <w:multiLevelType w:val="hybridMultilevel"/>
    <w:tmpl w:val="CE96E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01A2146"/>
    <w:multiLevelType w:val="hybridMultilevel"/>
    <w:tmpl w:val="50985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2162203"/>
    <w:multiLevelType w:val="multilevel"/>
    <w:tmpl w:val="789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9678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C411E3"/>
    <w:multiLevelType w:val="hybridMultilevel"/>
    <w:tmpl w:val="D2687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6407FC7"/>
    <w:multiLevelType w:val="hybridMultilevel"/>
    <w:tmpl w:val="4F1E9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80B4777"/>
    <w:multiLevelType w:val="hybridMultilevel"/>
    <w:tmpl w:val="913E70A2"/>
    <w:lvl w:ilvl="0" w:tplc="4DDE8F0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AB565CD"/>
    <w:multiLevelType w:val="hybridMultilevel"/>
    <w:tmpl w:val="5CE63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B0F6601"/>
    <w:multiLevelType w:val="hybridMultilevel"/>
    <w:tmpl w:val="05ACE032"/>
    <w:lvl w:ilvl="0" w:tplc="4606E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B323DBE"/>
    <w:multiLevelType w:val="hybridMultilevel"/>
    <w:tmpl w:val="EB20ED68"/>
    <w:lvl w:ilvl="0" w:tplc="8B942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B363DB4"/>
    <w:multiLevelType w:val="hybridMultilevel"/>
    <w:tmpl w:val="E20A31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CCA4503"/>
    <w:multiLevelType w:val="hybridMultilevel"/>
    <w:tmpl w:val="8064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2B31C3"/>
    <w:multiLevelType w:val="hybridMultilevel"/>
    <w:tmpl w:val="71089F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4EF385C"/>
    <w:multiLevelType w:val="hybridMultilevel"/>
    <w:tmpl w:val="823A9018"/>
    <w:lvl w:ilvl="0" w:tplc="88406048">
      <w:numFmt w:val="bullet"/>
      <w:pStyle w:val="ListBullet"/>
      <w:lvlText w:val="•"/>
      <w:lvlJc w:val="left"/>
      <w:pPr>
        <w:ind w:left="1613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60" w15:restartNumberingAfterBreak="0">
    <w:nsid w:val="764E6700"/>
    <w:multiLevelType w:val="hybridMultilevel"/>
    <w:tmpl w:val="EBBAC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64F095B"/>
    <w:multiLevelType w:val="hybridMultilevel"/>
    <w:tmpl w:val="F6FA8BFA"/>
    <w:lvl w:ilvl="0" w:tplc="5044C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795688D"/>
    <w:multiLevelType w:val="hybridMultilevel"/>
    <w:tmpl w:val="D224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5F6E91"/>
    <w:multiLevelType w:val="hybridMultilevel"/>
    <w:tmpl w:val="F392E1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B7E6002"/>
    <w:multiLevelType w:val="hybridMultilevel"/>
    <w:tmpl w:val="FBAA5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CD84F18"/>
    <w:multiLevelType w:val="hybridMultilevel"/>
    <w:tmpl w:val="0C14D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7F0E0A94"/>
    <w:multiLevelType w:val="hybridMultilevel"/>
    <w:tmpl w:val="28AA8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9"/>
  </w:num>
  <w:num w:numId="3">
    <w:abstractNumId w:val="54"/>
  </w:num>
  <w:num w:numId="4">
    <w:abstractNumId w:val="20"/>
  </w:num>
  <w:num w:numId="5">
    <w:abstractNumId w:val="28"/>
  </w:num>
  <w:num w:numId="6">
    <w:abstractNumId w:val="51"/>
  </w:num>
  <w:num w:numId="7">
    <w:abstractNumId w:val="29"/>
  </w:num>
  <w:num w:numId="8">
    <w:abstractNumId w:val="58"/>
  </w:num>
  <w:num w:numId="9">
    <w:abstractNumId w:val="65"/>
  </w:num>
  <w:num w:numId="10">
    <w:abstractNumId w:val="5"/>
  </w:num>
  <w:num w:numId="11">
    <w:abstractNumId w:val="13"/>
  </w:num>
  <w:num w:numId="12">
    <w:abstractNumId w:val="30"/>
  </w:num>
  <w:num w:numId="13">
    <w:abstractNumId w:val="53"/>
  </w:num>
  <w:num w:numId="14">
    <w:abstractNumId w:val="63"/>
  </w:num>
  <w:num w:numId="15">
    <w:abstractNumId w:val="9"/>
  </w:num>
  <w:num w:numId="16">
    <w:abstractNumId w:val="1"/>
  </w:num>
  <w:num w:numId="17">
    <w:abstractNumId w:val="55"/>
  </w:num>
  <w:num w:numId="18">
    <w:abstractNumId w:val="19"/>
  </w:num>
  <w:num w:numId="19">
    <w:abstractNumId w:val="22"/>
  </w:num>
  <w:num w:numId="20">
    <w:abstractNumId w:val="56"/>
  </w:num>
  <w:num w:numId="21">
    <w:abstractNumId w:val="31"/>
  </w:num>
  <w:num w:numId="22">
    <w:abstractNumId w:val="21"/>
  </w:num>
  <w:num w:numId="23">
    <w:abstractNumId w:val="41"/>
  </w:num>
  <w:num w:numId="24">
    <w:abstractNumId w:val="7"/>
  </w:num>
  <w:num w:numId="25">
    <w:abstractNumId w:val="18"/>
  </w:num>
  <w:num w:numId="26">
    <w:abstractNumId w:val="49"/>
  </w:num>
  <w:num w:numId="27">
    <w:abstractNumId w:val="40"/>
  </w:num>
  <w:num w:numId="28">
    <w:abstractNumId w:val="64"/>
  </w:num>
  <w:num w:numId="29">
    <w:abstractNumId w:val="50"/>
  </w:num>
  <w:num w:numId="30">
    <w:abstractNumId w:val="45"/>
  </w:num>
  <w:num w:numId="31">
    <w:abstractNumId w:val="0"/>
  </w:num>
  <w:num w:numId="32">
    <w:abstractNumId w:val="34"/>
  </w:num>
  <w:num w:numId="33">
    <w:abstractNumId w:val="47"/>
  </w:num>
  <w:num w:numId="34">
    <w:abstractNumId w:val="43"/>
  </w:num>
  <w:num w:numId="35">
    <w:abstractNumId w:val="37"/>
  </w:num>
  <w:num w:numId="36">
    <w:abstractNumId w:val="24"/>
  </w:num>
  <w:num w:numId="37">
    <w:abstractNumId w:val="42"/>
  </w:num>
  <w:num w:numId="38">
    <w:abstractNumId w:val="66"/>
  </w:num>
  <w:num w:numId="39">
    <w:abstractNumId w:val="11"/>
  </w:num>
  <w:num w:numId="40">
    <w:abstractNumId w:val="48"/>
  </w:num>
  <w:num w:numId="41">
    <w:abstractNumId w:val="2"/>
  </w:num>
  <w:num w:numId="42">
    <w:abstractNumId w:val="33"/>
  </w:num>
  <w:num w:numId="43">
    <w:abstractNumId w:val="27"/>
  </w:num>
  <w:num w:numId="44">
    <w:abstractNumId w:val="23"/>
  </w:num>
  <w:num w:numId="45">
    <w:abstractNumId w:val="25"/>
  </w:num>
  <w:num w:numId="46">
    <w:abstractNumId w:val="60"/>
  </w:num>
  <w:num w:numId="47">
    <w:abstractNumId w:val="35"/>
  </w:num>
  <w:num w:numId="48">
    <w:abstractNumId w:val="3"/>
  </w:num>
  <w:num w:numId="49">
    <w:abstractNumId w:val="4"/>
  </w:num>
  <w:num w:numId="50">
    <w:abstractNumId w:val="57"/>
  </w:num>
  <w:num w:numId="51">
    <w:abstractNumId w:val="36"/>
  </w:num>
  <w:num w:numId="52">
    <w:abstractNumId w:val="17"/>
  </w:num>
  <w:num w:numId="53">
    <w:abstractNumId w:val="38"/>
  </w:num>
  <w:num w:numId="54">
    <w:abstractNumId w:val="44"/>
  </w:num>
  <w:num w:numId="55">
    <w:abstractNumId w:val="61"/>
  </w:num>
  <w:num w:numId="56">
    <w:abstractNumId w:val="15"/>
  </w:num>
  <w:num w:numId="57">
    <w:abstractNumId w:val="6"/>
  </w:num>
  <w:num w:numId="58">
    <w:abstractNumId w:val="26"/>
  </w:num>
  <w:num w:numId="59">
    <w:abstractNumId w:val="10"/>
  </w:num>
  <w:num w:numId="60">
    <w:abstractNumId w:val="39"/>
  </w:num>
  <w:num w:numId="61">
    <w:abstractNumId w:val="8"/>
  </w:num>
  <w:num w:numId="62">
    <w:abstractNumId w:val="32"/>
  </w:num>
  <w:num w:numId="63">
    <w:abstractNumId w:val="14"/>
  </w:num>
  <w:num w:numId="64">
    <w:abstractNumId w:val="62"/>
  </w:num>
  <w:num w:numId="65">
    <w:abstractNumId w:val="46"/>
  </w:num>
  <w:num w:numId="66">
    <w:abstractNumId w:val="16"/>
  </w:num>
  <w:num w:numId="67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removePersonalInformation/>
  <w:removeDateAndTim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 fill="f" fillcolor="white" stroke="f">
      <v:fill color="white" on="f"/>
      <v:stroke on="f"/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srQwNzUxsLQ0MjFT0lEKTi0uzszPAykwrQUABSMX4SwAAAA="/>
  </w:docVars>
  <w:rsids>
    <w:rsidRoot w:val="00606F83"/>
    <w:rsid w:val="00000456"/>
    <w:rsid w:val="00000EB3"/>
    <w:rsid w:val="000016A6"/>
    <w:rsid w:val="0000203A"/>
    <w:rsid w:val="00002A4C"/>
    <w:rsid w:val="00003CA0"/>
    <w:rsid w:val="00003EA7"/>
    <w:rsid w:val="000043FC"/>
    <w:rsid w:val="00004841"/>
    <w:rsid w:val="00005256"/>
    <w:rsid w:val="000056C9"/>
    <w:rsid w:val="00005F6C"/>
    <w:rsid w:val="0000718B"/>
    <w:rsid w:val="000074A8"/>
    <w:rsid w:val="00010B55"/>
    <w:rsid w:val="00010D2E"/>
    <w:rsid w:val="00012456"/>
    <w:rsid w:val="00012D8E"/>
    <w:rsid w:val="00013E81"/>
    <w:rsid w:val="00013FE4"/>
    <w:rsid w:val="000143D7"/>
    <w:rsid w:val="00014DE0"/>
    <w:rsid w:val="00014E35"/>
    <w:rsid w:val="00015341"/>
    <w:rsid w:val="000156C3"/>
    <w:rsid w:val="000158C0"/>
    <w:rsid w:val="00015A85"/>
    <w:rsid w:val="00015C13"/>
    <w:rsid w:val="00015EF2"/>
    <w:rsid w:val="00016158"/>
    <w:rsid w:val="00016934"/>
    <w:rsid w:val="00016EB9"/>
    <w:rsid w:val="00017A35"/>
    <w:rsid w:val="00017BA2"/>
    <w:rsid w:val="00017D3E"/>
    <w:rsid w:val="0002038C"/>
    <w:rsid w:val="00020E4D"/>
    <w:rsid w:val="00020E73"/>
    <w:rsid w:val="000213AF"/>
    <w:rsid w:val="00022842"/>
    <w:rsid w:val="00022B51"/>
    <w:rsid w:val="0002303B"/>
    <w:rsid w:val="0002324E"/>
    <w:rsid w:val="000247CF"/>
    <w:rsid w:val="00024BE1"/>
    <w:rsid w:val="000254C8"/>
    <w:rsid w:val="000255B3"/>
    <w:rsid w:val="00026816"/>
    <w:rsid w:val="00026FED"/>
    <w:rsid w:val="00027643"/>
    <w:rsid w:val="000279D5"/>
    <w:rsid w:val="00027C5F"/>
    <w:rsid w:val="00027EDA"/>
    <w:rsid w:val="000300D2"/>
    <w:rsid w:val="00031A41"/>
    <w:rsid w:val="000320BB"/>
    <w:rsid w:val="000324B7"/>
    <w:rsid w:val="00032804"/>
    <w:rsid w:val="00032B79"/>
    <w:rsid w:val="00032C0C"/>
    <w:rsid w:val="000332EA"/>
    <w:rsid w:val="000336FA"/>
    <w:rsid w:val="00034321"/>
    <w:rsid w:val="000345DA"/>
    <w:rsid w:val="00034D5E"/>
    <w:rsid w:val="000350A1"/>
    <w:rsid w:val="00035585"/>
    <w:rsid w:val="0003579D"/>
    <w:rsid w:val="00036541"/>
    <w:rsid w:val="000368BA"/>
    <w:rsid w:val="00036B41"/>
    <w:rsid w:val="00040503"/>
    <w:rsid w:val="00040728"/>
    <w:rsid w:val="00041295"/>
    <w:rsid w:val="000412B0"/>
    <w:rsid w:val="0004145D"/>
    <w:rsid w:val="00041A78"/>
    <w:rsid w:val="00041A9C"/>
    <w:rsid w:val="000421D0"/>
    <w:rsid w:val="00042471"/>
    <w:rsid w:val="000429D4"/>
    <w:rsid w:val="00042B33"/>
    <w:rsid w:val="00042C6D"/>
    <w:rsid w:val="00043B47"/>
    <w:rsid w:val="00045200"/>
    <w:rsid w:val="0004671F"/>
    <w:rsid w:val="00046D6B"/>
    <w:rsid w:val="00050090"/>
    <w:rsid w:val="0005153B"/>
    <w:rsid w:val="00051A89"/>
    <w:rsid w:val="000521DB"/>
    <w:rsid w:val="000539D3"/>
    <w:rsid w:val="00055769"/>
    <w:rsid w:val="000560C0"/>
    <w:rsid w:val="00056B82"/>
    <w:rsid w:val="0005749F"/>
    <w:rsid w:val="00057D22"/>
    <w:rsid w:val="000601AF"/>
    <w:rsid w:val="000604A3"/>
    <w:rsid w:val="000606DB"/>
    <w:rsid w:val="00060779"/>
    <w:rsid w:val="0006178E"/>
    <w:rsid w:val="00061F17"/>
    <w:rsid w:val="00062566"/>
    <w:rsid w:val="000628C9"/>
    <w:rsid w:val="00063009"/>
    <w:rsid w:val="0006343F"/>
    <w:rsid w:val="00063537"/>
    <w:rsid w:val="00063607"/>
    <w:rsid w:val="00063A47"/>
    <w:rsid w:val="00063EA4"/>
    <w:rsid w:val="000644DE"/>
    <w:rsid w:val="00064CCD"/>
    <w:rsid w:val="00065742"/>
    <w:rsid w:val="000670EF"/>
    <w:rsid w:val="00067405"/>
    <w:rsid w:val="000677E1"/>
    <w:rsid w:val="00071BBD"/>
    <w:rsid w:val="00071D28"/>
    <w:rsid w:val="0007344F"/>
    <w:rsid w:val="00073BB0"/>
    <w:rsid w:val="00075269"/>
    <w:rsid w:val="0007551E"/>
    <w:rsid w:val="000755C9"/>
    <w:rsid w:val="00075A84"/>
    <w:rsid w:val="00075A96"/>
    <w:rsid w:val="00076655"/>
    <w:rsid w:val="000768FB"/>
    <w:rsid w:val="000769EC"/>
    <w:rsid w:val="00076B14"/>
    <w:rsid w:val="0007710A"/>
    <w:rsid w:val="00077ACE"/>
    <w:rsid w:val="0008087E"/>
    <w:rsid w:val="00080B9C"/>
    <w:rsid w:val="00081245"/>
    <w:rsid w:val="00082818"/>
    <w:rsid w:val="000829FE"/>
    <w:rsid w:val="00082C51"/>
    <w:rsid w:val="00082FA4"/>
    <w:rsid w:val="000845D2"/>
    <w:rsid w:val="00084AA0"/>
    <w:rsid w:val="00084AA2"/>
    <w:rsid w:val="000852A5"/>
    <w:rsid w:val="00085C40"/>
    <w:rsid w:val="00085F15"/>
    <w:rsid w:val="00085FD0"/>
    <w:rsid w:val="000875DE"/>
    <w:rsid w:val="000878DE"/>
    <w:rsid w:val="00087C6B"/>
    <w:rsid w:val="00090D3A"/>
    <w:rsid w:val="00090F37"/>
    <w:rsid w:val="00092963"/>
    <w:rsid w:val="00093DAE"/>
    <w:rsid w:val="00094491"/>
    <w:rsid w:val="0009499D"/>
    <w:rsid w:val="000951FB"/>
    <w:rsid w:val="00095385"/>
    <w:rsid w:val="000956A2"/>
    <w:rsid w:val="00095722"/>
    <w:rsid w:val="000959BA"/>
    <w:rsid w:val="00096645"/>
    <w:rsid w:val="0009792C"/>
    <w:rsid w:val="000A1431"/>
    <w:rsid w:val="000A1DFD"/>
    <w:rsid w:val="000A1E44"/>
    <w:rsid w:val="000A1F59"/>
    <w:rsid w:val="000A391E"/>
    <w:rsid w:val="000A3AB0"/>
    <w:rsid w:val="000A4BFE"/>
    <w:rsid w:val="000A5371"/>
    <w:rsid w:val="000A5A69"/>
    <w:rsid w:val="000A643F"/>
    <w:rsid w:val="000A64BA"/>
    <w:rsid w:val="000A652B"/>
    <w:rsid w:val="000A6899"/>
    <w:rsid w:val="000A69A3"/>
    <w:rsid w:val="000A6ADA"/>
    <w:rsid w:val="000A6F67"/>
    <w:rsid w:val="000A6FB0"/>
    <w:rsid w:val="000A7DB1"/>
    <w:rsid w:val="000A7E21"/>
    <w:rsid w:val="000B0241"/>
    <w:rsid w:val="000B0463"/>
    <w:rsid w:val="000B15AA"/>
    <w:rsid w:val="000B2BBE"/>
    <w:rsid w:val="000B3B0D"/>
    <w:rsid w:val="000B3D29"/>
    <w:rsid w:val="000B3D37"/>
    <w:rsid w:val="000B47A8"/>
    <w:rsid w:val="000B4893"/>
    <w:rsid w:val="000B557E"/>
    <w:rsid w:val="000B5F35"/>
    <w:rsid w:val="000B6D42"/>
    <w:rsid w:val="000B7548"/>
    <w:rsid w:val="000C0978"/>
    <w:rsid w:val="000C0E56"/>
    <w:rsid w:val="000C1185"/>
    <w:rsid w:val="000C12E2"/>
    <w:rsid w:val="000C2D57"/>
    <w:rsid w:val="000C3497"/>
    <w:rsid w:val="000C3E88"/>
    <w:rsid w:val="000C45B2"/>
    <w:rsid w:val="000C4ABA"/>
    <w:rsid w:val="000C5011"/>
    <w:rsid w:val="000C56CF"/>
    <w:rsid w:val="000C5802"/>
    <w:rsid w:val="000C5C47"/>
    <w:rsid w:val="000C7DF8"/>
    <w:rsid w:val="000D1018"/>
    <w:rsid w:val="000D1348"/>
    <w:rsid w:val="000D237B"/>
    <w:rsid w:val="000D2B99"/>
    <w:rsid w:val="000D3305"/>
    <w:rsid w:val="000D3F2F"/>
    <w:rsid w:val="000D400B"/>
    <w:rsid w:val="000D4260"/>
    <w:rsid w:val="000D540E"/>
    <w:rsid w:val="000D55E2"/>
    <w:rsid w:val="000D61D8"/>
    <w:rsid w:val="000D62A3"/>
    <w:rsid w:val="000D6935"/>
    <w:rsid w:val="000D71D6"/>
    <w:rsid w:val="000D77F3"/>
    <w:rsid w:val="000E00BD"/>
    <w:rsid w:val="000E0696"/>
    <w:rsid w:val="000E12AB"/>
    <w:rsid w:val="000E1901"/>
    <w:rsid w:val="000E2A6E"/>
    <w:rsid w:val="000E406C"/>
    <w:rsid w:val="000E4318"/>
    <w:rsid w:val="000E4378"/>
    <w:rsid w:val="000E47BB"/>
    <w:rsid w:val="000E4E29"/>
    <w:rsid w:val="000E54AD"/>
    <w:rsid w:val="000E59E9"/>
    <w:rsid w:val="000E5ACD"/>
    <w:rsid w:val="000E7363"/>
    <w:rsid w:val="000E79B0"/>
    <w:rsid w:val="000E7DF3"/>
    <w:rsid w:val="000F00B7"/>
    <w:rsid w:val="000F11BB"/>
    <w:rsid w:val="000F14AA"/>
    <w:rsid w:val="000F19E9"/>
    <w:rsid w:val="000F1A3F"/>
    <w:rsid w:val="000F2819"/>
    <w:rsid w:val="000F3A1C"/>
    <w:rsid w:val="000F436E"/>
    <w:rsid w:val="000F460F"/>
    <w:rsid w:val="000F4BA4"/>
    <w:rsid w:val="000F6240"/>
    <w:rsid w:val="000F63ED"/>
    <w:rsid w:val="000F6685"/>
    <w:rsid w:val="000F7724"/>
    <w:rsid w:val="000F7C0D"/>
    <w:rsid w:val="001001F4"/>
    <w:rsid w:val="00100831"/>
    <w:rsid w:val="00100EBE"/>
    <w:rsid w:val="00101BD1"/>
    <w:rsid w:val="00102683"/>
    <w:rsid w:val="0010296D"/>
    <w:rsid w:val="00102CC6"/>
    <w:rsid w:val="00103419"/>
    <w:rsid w:val="0010347F"/>
    <w:rsid w:val="00103CD3"/>
    <w:rsid w:val="00103DDA"/>
    <w:rsid w:val="00104AD7"/>
    <w:rsid w:val="0010761E"/>
    <w:rsid w:val="00107E57"/>
    <w:rsid w:val="00110976"/>
    <w:rsid w:val="001109C6"/>
    <w:rsid w:val="00110EC3"/>
    <w:rsid w:val="00110EC6"/>
    <w:rsid w:val="00110F59"/>
    <w:rsid w:val="00111153"/>
    <w:rsid w:val="00111E14"/>
    <w:rsid w:val="00111F3C"/>
    <w:rsid w:val="00112102"/>
    <w:rsid w:val="00112920"/>
    <w:rsid w:val="00112DD3"/>
    <w:rsid w:val="001130E4"/>
    <w:rsid w:val="0011316D"/>
    <w:rsid w:val="0011396A"/>
    <w:rsid w:val="00113DC6"/>
    <w:rsid w:val="0011428F"/>
    <w:rsid w:val="001142E8"/>
    <w:rsid w:val="001145F5"/>
    <w:rsid w:val="00114928"/>
    <w:rsid w:val="001149A3"/>
    <w:rsid w:val="00114BFA"/>
    <w:rsid w:val="0011553E"/>
    <w:rsid w:val="00115CFE"/>
    <w:rsid w:val="001161D7"/>
    <w:rsid w:val="001164CD"/>
    <w:rsid w:val="00116899"/>
    <w:rsid w:val="0011746E"/>
    <w:rsid w:val="00117702"/>
    <w:rsid w:val="00117F91"/>
    <w:rsid w:val="001202C5"/>
    <w:rsid w:val="00120813"/>
    <w:rsid w:val="00120B05"/>
    <w:rsid w:val="001217D0"/>
    <w:rsid w:val="00121B8A"/>
    <w:rsid w:val="00121E83"/>
    <w:rsid w:val="00121EBA"/>
    <w:rsid w:val="0012223E"/>
    <w:rsid w:val="001237BA"/>
    <w:rsid w:val="001240E1"/>
    <w:rsid w:val="00125C1A"/>
    <w:rsid w:val="00125C2A"/>
    <w:rsid w:val="0012691E"/>
    <w:rsid w:val="00126CF8"/>
    <w:rsid w:val="00127099"/>
    <w:rsid w:val="0012718E"/>
    <w:rsid w:val="0012783E"/>
    <w:rsid w:val="001278B3"/>
    <w:rsid w:val="00127FCC"/>
    <w:rsid w:val="00130F44"/>
    <w:rsid w:val="001318FE"/>
    <w:rsid w:val="00131C55"/>
    <w:rsid w:val="00132602"/>
    <w:rsid w:val="00132B36"/>
    <w:rsid w:val="00132BCF"/>
    <w:rsid w:val="00132E7E"/>
    <w:rsid w:val="00133478"/>
    <w:rsid w:val="00133956"/>
    <w:rsid w:val="001343A1"/>
    <w:rsid w:val="00134C4B"/>
    <w:rsid w:val="00135CEB"/>
    <w:rsid w:val="0013691C"/>
    <w:rsid w:val="00136B4C"/>
    <w:rsid w:val="00137583"/>
    <w:rsid w:val="00137718"/>
    <w:rsid w:val="0013775B"/>
    <w:rsid w:val="00137D6D"/>
    <w:rsid w:val="00137E09"/>
    <w:rsid w:val="00137E18"/>
    <w:rsid w:val="001400BC"/>
    <w:rsid w:val="00141653"/>
    <w:rsid w:val="001419F3"/>
    <w:rsid w:val="00141BA6"/>
    <w:rsid w:val="00142921"/>
    <w:rsid w:val="00143C1F"/>
    <w:rsid w:val="00143D6E"/>
    <w:rsid w:val="00143FC5"/>
    <w:rsid w:val="00144496"/>
    <w:rsid w:val="001444FC"/>
    <w:rsid w:val="00145086"/>
    <w:rsid w:val="00145E65"/>
    <w:rsid w:val="00147338"/>
    <w:rsid w:val="0014789A"/>
    <w:rsid w:val="00150A3A"/>
    <w:rsid w:val="00150C28"/>
    <w:rsid w:val="0015150C"/>
    <w:rsid w:val="00151F23"/>
    <w:rsid w:val="001526D0"/>
    <w:rsid w:val="001527AB"/>
    <w:rsid w:val="001531CD"/>
    <w:rsid w:val="0015352E"/>
    <w:rsid w:val="00153B8C"/>
    <w:rsid w:val="001543E2"/>
    <w:rsid w:val="001549FA"/>
    <w:rsid w:val="00154A4E"/>
    <w:rsid w:val="00154B17"/>
    <w:rsid w:val="00155839"/>
    <w:rsid w:val="0015606F"/>
    <w:rsid w:val="00156AC7"/>
    <w:rsid w:val="00160107"/>
    <w:rsid w:val="0016067C"/>
    <w:rsid w:val="00160D2B"/>
    <w:rsid w:val="001624A4"/>
    <w:rsid w:val="001631C5"/>
    <w:rsid w:val="00163D8B"/>
    <w:rsid w:val="00163F39"/>
    <w:rsid w:val="00165F99"/>
    <w:rsid w:val="0016633D"/>
    <w:rsid w:val="00166A04"/>
    <w:rsid w:val="00166AB7"/>
    <w:rsid w:val="00167547"/>
    <w:rsid w:val="001710CE"/>
    <w:rsid w:val="0017198D"/>
    <w:rsid w:val="001722FF"/>
    <w:rsid w:val="00172671"/>
    <w:rsid w:val="00172C4D"/>
    <w:rsid w:val="001742EB"/>
    <w:rsid w:val="00174314"/>
    <w:rsid w:val="00174FB5"/>
    <w:rsid w:val="00175756"/>
    <w:rsid w:val="00175E1D"/>
    <w:rsid w:val="00175F1B"/>
    <w:rsid w:val="0017649B"/>
    <w:rsid w:val="00176DA2"/>
    <w:rsid w:val="00177496"/>
    <w:rsid w:val="001774A5"/>
    <w:rsid w:val="00180BFC"/>
    <w:rsid w:val="001811C7"/>
    <w:rsid w:val="001811F2"/>
    <w:rsid w:val="001812DC"/>
    <w:rsid w:val="00181761"/>
    <w:rsid w:val="00182717"/>
    <w:rsid w:val="00183582"/>
    <w:rsid w:val="00183742"/>
    <w:rsid w:val="00183B35"/>
    <w:rsid w:val="001841A6"/>
    <w:rsid w:val="001847EF"/>
    <w:rsid w:val="00185633"/>
    <w:rsid w:val="00185E1B"/>
    <w:rsid w:val="0018617E"/>
    <w:rsid w:val="001862BF"/>
    <w:rsid w:val="001873B8"/>
    <w:rsid w:val="001874EB"/>
    <w:rsid w:val="00187A94"/>
    <w:rsid w:val="00187CFB"/>
    <w:rsid w:val="00187F8D"/>
    <w:rsid w:val="00190558"/>
    <w:rsid w:val="00190F88"/>
    <w:rsid w:val="001919A2"/>
    <w:rsid w:val="00191CEE"/>
    <w:rsid w:val="00192FB2"/>
    <w:rsid w:val="001930CA"/>
    <w:rsid w:val="001938B6"/>
    <w:rsid w:val="00194100"/>
    <w:rsid w:val="00194DFE"/>
    <w:rsid w:val="001952B1"/>
    <w:rsid w:val="00196FFC"/>
    <w:rsid w:val="001970F7"/>
    <w:rsid w:val="001974AC"/>
    <w:rsid w:val="001977BA"/>
    <w:rsid w:val="001977CC"/>
    <w:rsid w:val="001A1D54"/>
    <w:rsid w:val="001A3985"/>
    <w:rsid w:val="001A3FE3"/>
    <w:rsid w:val="001A4584"/>
    <w:rsid w:val="001A4B63"/>
    <w:rsid w:val="001A4F5B"/>
    <w:rsid w:val="001A4F70"/>
    <w:rsid w:val="001A582A"/>
    <w:rsid w:val="001A5CBF"/>
    <w:rsid w:val="001A6816"/>
    <w:rsid w:val="001A6997"/>
    <w:rsid w:val="001A7192"/>
    <w:rsid w:val="001A72CF"/>
    <w:rsid w:val="001A7E08"/>
    <w:rsid w:val="001B08E2"/>
    <w:rsid w:val="001B0B20"/>
    <w:rsid w:val="001B0B81"/>
    <w:rsid w:val="001B0CF2"/>
    <w:rsid w:val="001B0D9B"/>
    <w:rsid w:val="001B1407"/>
    <w:rsid w:val="001B2655"/>
    <w:rsid w:val="001B2D40"/>
    <w:rsid w:val="001B3EAB"/>
    <w:rsid w:val="001B589D"/>
    <w:rsid w:val="001B5A91"/>
    <w:rsid w:val="001B5A9E"/>
    <w:rsid w:val="001B642C"/>
    <w:rsid w:val="001B6972"/>
    <w:rsid w:val="001B6DB1"/>
    <w:rsid w:val="001B7913"/>
    <w:rsid w:val="001B7923"/>
    <w:rsid w:val="001B7DA3"/>
    <w:rsid w:val="001C03BA"/>
    <w:rsid w:val="001C0999"/>
    <w:rsid w:val="001C0D6B"/>
    <w:rsid w:val="001C0DD3"/>
    <w:rsid w:val="001C0F14"/>
    <w:rsid w:val="001C1557"/>
    <w:rsid w:val="001C2404"/>
    <w:rsid w:val="001C32E9"/>
    <w:rsid w:val="001C4DA4"/>
    <w:rsid w:val="001C4F0B"/>
    <w:rsid w:val="001C5359"/>
    <w:rsid w:val="001C5685"/>
    <w:rsid w:val="001C5C20"/>
    <w:rsid w:val="001C5D0D"/>
    <w:rsid w:val="001C66BA"/>
    <w:rsid w:val="001C674A"/>
    <w:rsid w:val="001C716B"/>
    <w:rsid w:val="001C7C96"/>
    <w:rsid w:val="001D00CB"/>
    <w:rsid w:val="001D033A"/>
    <w:rsid w:val="001D0899"/>
    <w:rsid w:val="001D1580"/>
    <w:rsid w:val="001D1742"/>
    <w:rsid w:val="001D17D4"/>
    <w:rsid w:val="001D209D"/>
    <w:rsid w:val="001D2269"/>
    <w:rsid w:val="001D3062"/>
    <w:rsid w:val="001D3AB6"/>
    <w:rsid w:val="001D3C8F"/>
    <w:rsid w:val="001D3E0A"/>
    <w:rsid w:val="001D3ED6"/>
    <w:rsid w:val="001D45E3"/>
    <w:rsid w:val="001D5D39"/>
    <w:rsid w:val="001D6E35"/>
    <w:rsid w:val="001D7EE8"/>
    <w:rsid w:val="001D7F75"/>
    <w:rsid w:val="001E008F"/>
    <w:rsid w:val="001E173A"/>
    <w:rsid w:val="001E1CF5"/>
    <w:rsid w:val="001E1E82"/>
    <w:rsid w:val="001E247B"/>
    <w:rsid w:val="001E32D7"/>
    <w:rsid w:val="001E32F7"/>
    <w:rsid w:val="001E352C"/>
    <w:rsid w:val="001E3586"/>
    <w:rsid w:val="001E47D9"/>
    <w:rsid w:val="001E495B"/>
    <w:rsid w:val="001E4F34"/>
    <w:rsid w:val="001E5104"/>
    <w:rsid w:val="001E5406"/>
    <w:rsid w:val="001E55EA"/>
    <w:rsid w:val="001E5CDC"/>
    <w:rsid w:val="001E6C4B"/>
    <w:rsid w:val="001E731D"/>
    <w:rsid w:val="001E7354"/>
    <w:rsid w:val="001E7600"/>
    <w:rsid w:val="001E7D28"/>
    <w:rsid w:val="001E7F55"/>
    <w:rsid w:val="001F01F6"/>
    <w:rsid w:val="001F16E8"/>
    <w:rsid w:val="001F1F56"/>
    <w:rsid w:val="001F253C"/>
    <w:rsid w:val="001F280D"/>
    <w:rsid w:val="001F3675"/>
    <w:rsid w:val="001F51F8"/>
    <w:rsid w:val="001F5375"/>
    <w:rsid w:val="001F56AE"/>
    <w:rsid w:val="001F5FF6"/>
    <w:rsid w:val="001F670E"/>
    <w:rsid w:val="001F7257"/>
    <w:rsid w:val="001F772C"/>
    <w:rsid w:val="001F7C05"/>
    <w:rsid w:val="002000FB"/>
    <w:rsid w:val="00200E03"/>
    <w:rsid w:val="00203B33"/>
    <w:rsid w:val="0020409D"/>
    <w:rsid w:val="002043F5"/>
    <w:rsid w:val="002046B6"/>
    <w:rsid w:val="002048F8"/>
    <w:rsid w:val="00204E7E"/>
    <w:rsid w:val="00205500"/>
    <w:rsid w:val="002058EA"/>
    <w:rsid w:val="00205F97"/>
    <w:rsid w:val="002068DD"/>
    <w:rsid w:val="00206A09"/>
    <w:rsid w:val="002075AE"/>
    <w:rsid w:val="0020769E"/>
    <w:rsid w:val="00207836"/>
    <w:rsid w:val="0020789F"/>
    <w:rsid w:val="00207EE0"/>
    <w:rsid w:val="00207FD1"/>
    <w:rsid w:val="00210049"/>
    <w:rsid w:val="00210389"/>
    <w:rsid w:val="00210574"/>
    <w:rsid w:val="00211C7A"/>
    <w:rsid w:val="002121ED"/>
    <w:rsid w:val="00213564"/>
    <w:rsid w:val="002138D5"/>
    <w:rsid w:val="0021524D"/>
    <w:rsid w:val="00215475"/>
    <w:rsid w:val="00215F9B"/>
    <w:rsid w:val="0021651D"/>
    <w:rsid w:val="002173B9"/>
    <w:rsid w:val="00217797"/>
    <w:rsid w:val="00217C82"/>
    <w:rsid w:val="0022034E"/>
    <w:rsid w:val="00221997"/>
    <w:rsid w:val="002245F0"/>
    <w:rsid w:val="00224C3C"/>
    <w:rsid w:val="0022536A"/>
    <w:rsid w:val="00225534"/>
    <w:rsid w:val="00225C32"/>
    <w:rsid w:val="00225FDA"/>
    <w:rsid w:val="00226783"/>
    <w:rsid w:val="002277D1"/>
    <w:rsid w:val="00227859"/>
    <w:rsid w:val="00227B18"/>
    <w:rsid w:val="002300DB"/>
    <w:rsid w:val="00230199"/>
    <w:rsid w:val="002302F5"/>
    <w:rsid w:val="00230DC9"/>
    <w:rsid w:val="00230EF7"/>
    <w:rsid w:val="0023174D"/>
    <w:rsid w:val="002319F8"/>
    <w:rsid w:val="00231F0F"/>
    <w:rsid w:val="002322E2"/>
    <w:rsid w:val="002328A0"/>
    <w:rsid w:val="00233445"/>
    <w:rsid w:val="00233C64"/>
    <w:rsid w:val="00233F03"/>
    <w:rsid w:val="00234318"/>
    <w:rsid w:val="00234CE8"/>
    <w:rsid w:val="00235333"/>
    <w:rsid w:val="00235AE5"/>
    <w:rsid w:val="002360F4"/>
    <w:rsid w:val="002364A3"/>
    <w:rsid w:val="002375A4"/>
    <w:rsid w:val="00240703"/>
    <w:rsid w:val="002416FA"/>
    <w:rsid w:val="00241C8B"/>
    <w:rsid w:val="00241EAC"/>
    <w:rsid w:val="00242BB8"/>
    <w:rsid w:val="0024497B"/>
    <w:rsid w:val="00244F3E"/>
    <w:rsid w:val="00245C1B"/>
    <w:rsid w:val="00245EFE"/>
    <w:rsid w:val="00246C04"/>
    <w:rsid w:val="00246D67"/>
    <w:rsid w:val="00246D74"/>
    <w:rsid w:val="002473EF"/>
    <w:rsid w:val="002475FE"/>
    <w:rsid w:val="00247CF6"/>
    <w:rsid w:val="00247FFE"/>
    <w:rsid w:val="002505FF"/>
    <w:rsid w:val="00250F77"/>
    <w:rsid w:val="002523E5"/>
    <w:rsid w:val="002532E6"/>
    <w:rsid w:val="00253FF2"/>
    <w:rsid w:val="002540D5"/>
    <w:rsid w:val="0025426B"/>
    <w:rsid w:val="002554F0"/>
    <w:rsid w:val="00255B50"/>
    <w:rsid w:val="00255F31"/>
    <w:rsid w:val="0025642C"/>
    <w:rsid w:val="00257094"/>
    <w:rsid w:val="002607E7"/>
    <w:rsid w:val="002612C7"/>
    <w:rsid w:val="002617C2"/>
    <w:rsid w:val="00261841"/>
    <w:rsid w:val="00261EE9"/>
    <w:rsid w:val="00262B1F"/>
    <w:rsid w:val="00262B3C"/>
    <w:rsid w:val="00262DC6"/>
    <w:rsid w:val="002630DF"/>
    <w:rsid w:val="00263157"/>
    <w:rsid w:val="00263288"/>
    <w:rsid w:val="002633F7"/>
    <w:rsid w:val="00263C83"/>
    <w:rsid w:val="00264130"/>
    <w:rsid w:val="002641AB"/>
    <w:rsid w:val="00264965"/>
    <w:rsid w:val="00264A95"/>
    <w:rsid w:val="00265B60"/>
    <w:rsid w:val="00266115"/>
    <w:rsid w:val="00266F77"/>
    <w:rsid w:val="002674E2"/>
    <w:rsid w:val="00267575"/>
    <w:rsid w:val="002676C8"/>
    <w:rsid w:val="00270580"/>
    <w:rsid w:val="00270635"/>
    <w:rsid w:val="00270D48"/>
    <w:rsid w:val="002719FE"/>
    <w:rsid w:val="002722F1"/>
    <w:rsid w:val="002728B3"/>
    <w:rsid w:val="002730C4"/>
    <w:rsid w:val="002751E2"/>
    <w:rsid w:val="0027597E"/>
    <w:rsid w:val="00276596"/>
    <w:rsid w:val="00277432"/>
    <w:rsid w:val="00277828"/>
    <w:rsid w:val="00277D14"/>
    <w:rsid w:val="00280CA3"/>
    <w:rsid w:val="00280DA4"/>
    <w:rsid w:val="0028104F"/>
    <w:rsid w:val="00281B35"/>
    <w:rsid w:val="00282006"/>
    <w:rsid w:val="0028280D"/>
    <w:rsid w:val="00283444"/>
    <w:rsid w:val="002841FD"/>
    <w:rsid w:val="00284237"/>
    <w:rsid w:val="00284340"/>
    <w:rsid w:val="00284647"/>
    <w:rsid w:val="00284C2F"/>
    <w:rsid w:val="002853AA"/>
    <w:rsid w:val="002857C8"/>
    <w:rsid w:val="00286B0E"/>
    <w:rsid w:val="00287036"/>
    <w:rsid w:val="00287253"/>
    <w:rsid w:val="00287B45"/>
    <w:rsid w:val="00290030"/>
    <w:rsid w:val="002905E2"/>
    <w:rsid w:val="0029070E"/>
    <w:rsid w:val="0029272B"/>
    <w:rsid w:val="0029277C"/>
    <w:rsid w:val="00292F95"/>
    <w:rsid w:val="00293F2B"/>
    <w:rsid w:val="002947AE"/>
    <w:rsid w:val="00294DAB"/>
    <w:rsid w:val="0029514D"/>
    <w:rsid w:val="00295469"/>
    <w:rsid w:val="002954B1"/>
    <w:rsid w:val="00295E5E"/>
    <w:rsid w:val="00296A01"/>
    <w:rsid w:val="002A0B04"/>
    <w:rsid w:val="002A15A7"/>
    <w:rsid w:val="002A1674"/>
    <w:rsid w:val="002A23C8"/>
    <w:rsid w:val="002A327B"/>
    <w:rsid w:val="002A33E1"/>
    <w:rsid w:val="002A4488"/>
    <w:rsid w:val="002A44A4"/>
    <w:rsid w:val="002A5BCD"/>
    <w:rsid w:val="002A6776"/>
    <w:rsid w:val="002A7480"/>
    <w:rsid w:val="002A7760"/>
    <w:rsid w:val="002A7B2F"/>
    <w:rsid w:val="002B017F"/>
    <w:rsid w:val="002B0780"/>
    <w:rsid w:val="002B0A45"/>
    <w:rsid w:val="002B0B55"/>
    <w:rsid w:val="002B1230"/>
    <w:rsid w:val="002B1624"/>
    <w:rsid w:val="002B168D"/>
    <w:rsid w:val="002B2C49"/>
    <w:rsid w:val="002B2C51"/>
    <w:rsid w:val="002B3406"/>
    <w:rsid w:val="002B37F0"/>
    <w:rsid w:val="002B40BB"/>
    <w:rsid w:val="002B5016"/>
    <w:rsid w:val="002B505F"/>
    <w:rsid w:val="002B5C59"/>
    <w:rsid w:val="002B5E48"/>
    <w:rsid w:val="002B671D"/>
    <w:rsid w:val="002B7BD7"/>
    <w:rsid w:val="002B7FA7"/>
    <w:rsid w:val="002C01A5"/>
    <w:rsid w:val="002C0C07"/>
    <w:rsid w:val="002C1357"/>
    <w:rsid w:val="002C146F"/>
    <w:rsid w:val="002C1744"/>
    <w:rsid w:val="002C1CE7"/>
    <w:rsid w:val="002C250E"/>
    <w:rsid w:val="002C2B8F"/>
    <w:rsid w:val="002C3010"/>
    <w:rsid w:val="002C362A"/>
    <w:rsid w:val="002C3AEC"/>
    <w:rsid w:val="002C3D41"/>
    <w:rsid w:val="002C409A"/>
    <w:rsid w:val="002C483D"/>
    <w:rsid w:val="002C5F96"/>
    <w:rsid w:val="002C66EE"/>
    <w:rsid w:val="002C6962"/>
    <w:rsid w:val="002C73D1"/>
    <w:rsid w:val="002C7C9F"/>
    <w:rsid w:val="002D0D93"/>
    <w:rsid w:val="002D191F"/>
    <w:rsid w:val="002D1C56"/>
    <w:rsid w:val="002D205C"/>
    <w:rsid w:val="002D24E9"/>
    <w:rsid w:val="002D312F"/>
    <w:rsid w:val="002D3D50"/>
    <w:rsid w:val="002D452D"/>
    <w:rsid w:val="002D4547"/>
    <w:rsid w:val="002D5EEA"/>
    <w:rsid w:val="002D6161"/>
    <w:rsid w:val="002D63FE"/>
    <w:rsid w:val="002D79D3"/>
    <w:rsid w:val="002E0175"/>
    <w:rsid w:val="002E0308"/>
    <w:rsid w:val="002E0A80"/>
    <w:rsid w:val="002E12BB"/>
    <w:rsid w:val="002E144E"/>
    <w:rsid w:val="002E2048"/>
    <w:rsid w:val="002E21FA"/>
    <w:rsid w:val="002E2A59"/>
    <w:rsid w:val="002E3BCB"/>
    <w:rsid w:val="002E4946"/>
    <w:rsid w:val="002E54FD"/>
    <w:rsid w:val="002E58BB"/>
    <w:rsid w:val="002E5EB0"/>
    <w:rsid w:val="002E60FF"/>
    <w:rsid w:val="002E63D4"/>
    <w:rsid w:val="002E735D"/>
    <w:rsid w:val="002E7659"/>
    <w:rsid w:val="002E7B5F"/>
    <w:rsid w:val="002E7C11"/>
    <w:rsid w:val="002E7EBC"/>
    <w:rsid w:val="002F00B1"/>
    <w:rsid w:val="002F0907"/>
    <w:rsid w:val="002F095D"/>
    <w:rsid w:val="002F13CC"/>
    <w:rsid w:val="002F1451"/>
    <w:rsid w:val="002F1584"/>
    <w:rsid w:val="002F174A"/>
    <w:rsid w:val="002F17F3"/>
    <w:rsid w:val="002F1B5A"/>
    <w:rsid w:val="002F1C47"/>
    <w:rsid w:val="002F1C76"/>
    <w:rsid w:val="002F1EE8"/>
    <w:rsid w:val="002F237C"/>
    <w:rsid w:val="002F278E"/>
    <w:rsid w:val="002F2AB9"/>
    <w:rsid w:val="002F35C8"/>
    <w:rsid w:val="002F3A08"/>
    <w:rsid w:val="002F3F5F"/>
    <w:rsid w:val="002F40AE"/>
    <w:rsid w:val="002F47FD"/>
    <w:rsid w:val="002F4872"/>
    <w:rsid w:val="002F4EAA"/>
    <w:rsid w:val="002F5AB8"/>
    <w:rsid w:val="002F5CA3"/>
    <w:rsid w:val="002F6089"/>
    <w:rsid w:val="002F6597"/>
    <w:rsid w:val="002F6874"/>
    <w:rsid w:val="002F6B1D"/>
    <w:rsid w:val="002F7797"/>
    <w:rsid w:val="002F7CB8"/>
    <w:rsid w:val="00300245"/>
    <w:rsid w:val="00300325"/>
    <w:rsid w:val="00300A47"/>
    <w:rsid w:val="00300A57"/>
    <w:rsid w:val="00300E1B"/>
    <w:rsid w:val="0030104D"/>
    <w:rsid w:val="0030180F"/>
    <w:rsid w:val="00301BFA"/>
    <w:rsid w:val="00302151"/>
    <w:rsid w:val="003023A8"/>
    <w:rsid w:val="003027A7"/>
    <w:rsid w:val="003027B6"/>
    <w:rsid w:val="00302BF0"/>
    <w:rsid w:val="00303187"/>
    <w:rsid w:val="003037C6"/>
    <w:rsid w:val="003049B2"/>
    <w:rsid w:val="00304F9A"/>
    <w:rsid w:val="0030656D"/>
    <w:rsid w:val="00306639"/>
    <w:rsid w:val="0030709E"/>
    <w:rsid w:val="003078CF"/>
    <w:rsid w:val="003079F8"/>
    <w:rsid w:val="00310F29"/>
    <w:rsid w:val="003118B3"/>
    <w:rsid w:val="003118EC"/>
    <w:rsid w:val="00311D57"/>
    <w:rsid w:val="003122F5"/>
    <w:rsid w:val="00312547"/>
    <w:rsid w:val="00312854"/>
    <w:rsid w:val="00312E23"/>
    <w:rsid w:val="00313A4B"/>
    <w:rsid w:val="00313AE6"/>
    <w:rsid w:val="00313F67"/>
    <w:rsid w:val="003148AE"/>
    <w:rsid w:val="00315852"/>
    <w:rsid w:val="0031626E"/>
    <w:rsid w:val="00316C04"/>
    <w:rsid w:val="0031738F"/>
    <w:rsid w:val="00320569"/>
    <w:rsid w:val="003207CB"/>
    <w:rsid w:val="00320A57"/>
    <w:rsid w:val="00321835"/>
    <w:rsid w:val="003220AA"/>
    <w:rsid w:val="003229F6"/>
    <w:rsid w:val="00323F3A"/>
    <w:rsid w:val="00323FC8"/>
    <w:rsid w:val="00324B68"/>
    <w:rsid w:val="00325217"/>
    <w:rsid w:val="00325364"/>
    <w:rsid w:val="00325466"/>
    <w:rsid w:val="00325E0A"/>
    <w:rsid w:val="003264BA"/>
    <w:rsid w:val="00326BF1"/>
    <w:rsid w:val="00326D3B"/>
    <w:rsid w:val="00326D5F"/>
    <w:rsid w:val="00326E22"/>
    <w:rsid w:val="003270FB"/>
    <w:rsid w:val="00327244"/>
    <w:rsid w:val="00330929"/>
    <w:rsid w:val="0033243B"/>
    <w:rsid w:val="00332D9F"/>
    <w:rsid w:val="00334B65"/>
    <w:rsid w:val="0033595B"/>
    <w:rsid w:val="003364F7"/>
    <w:rsid w:val="003371E0"/>
    <w:rsid w:val="0033735A"/>
    <w:rsid w:val="00337861"/>
    <w:rsid w:val="00337BAB"/>
    <w:rsid w:val="00337FC3"/>
    <w:rsid w:val="00340FB9"/>
    <w:rsid w:val="0034156E"/>
    <w:rsid w:val="00341D24"/>
    <w:rsid w:val="00342153"/>
    <w:rsid w:val="00344B3E"/>
    <w:rsid w:val="00345A94"/>
    <w:rsid w:val="00346A20"/>
    <w:rsid w:val="00347177"/>
    <w:rsid w:val="003472D7"/>
    <w:rsid w:val="00347A95"/>
    <w:rsid w:val="00347C49"/>
    <w:rsid w:val="00350D51"/>
    <w:rsid w:val="00351A39"/>
    <w:rsid w:val="003525B6"/>
    <w:rsid w:val="003535DB"/>
    <w:rsid w:val="0035368C"/>
    <w:rsid w:val="00353BD3"/>
    <w:rsid w:val="003542BA"/>
    <w:rsid w:val="003543D6"/>
    <w:rsid w:val="0035442D"/>
    <w:rsid w:val="00354A75"/>
    <w:rsid w:val="0035576A"/>
    <w:rsid w:val="003571BE"/>
    <w:rsid w:val="00357218"/>
    <w:rsid w:val="00357912"/>
    <w:rsid w:val="0036006D"/>
    <w:rsid w:val="00360557"/>
    <w:rsid w:val="00360BAE"/>
    <w:rsid w:val="00362437"/>
    <w:rsid w:val="00362C32"/>
    <w:rsid w:val="00362FCF"/>
    <w:rsid w:val="00363CDC"/>
    <w:rsid w:val="00364035"/>
    <w:rsid w:val="0036434D"/>
    <w:rsid w:val="00365692"/>
    <w:rsid w:val="00365B30"/>
    <w:rsid w:val="00366CFF"/>
    <w:rsid w:val="00367DE7"/>
    <w:rsid w:val="00367F76"/>
    <w:rsid w:val="00370131"/>
    <w:rsid w:val="003701BE"/>
    <w:rsid w:val="00372A55"/>
    <w:rsid w:val="00373DFF"/>
    <w:rsid w:val="003741C0"/>
    <w:rsid w:val="003745B9"/>
    <w:rsid w:val="00375688"/>
    <w:rsid w:val="003761C8"/>
    <w:rsid w:val="0037643D"/>
    <w:rsid w:val="003767DA"/>
    <w:rsid w:val="00376B2F"/>
    <w:rsid w:val="00376F9B"/>
    <w:rsid w:val="00377ECE"/>
    <w:rsid w:val="003800E1"/>
    <w:rsid w:val="0038030B"/>
    <w:rsid w:val="0038142A"/>
    <w:rsid w:val="003815F4"/>
    <w:rsid w:val="00381A15"/>
    <w:rsid w:val="00382A3B"/>
    <w:rsid w:val="00382C8E"/>
    <w:rsid w:val="00382F3A"/>
    <w:rsid w:val="00383D25"/>
    <w:rsid w:val="00383D43"/>
    <w:rsid w:val="00384162"/>
    <w:rsid w:val="003848CC"/>
    <w:rsid w:val="00384D46"/>
    <w:rsid w:val="00385369"/>
    <w:rsid w:val="0038593B"/>
    <w:rsid w:val="00387068"/>
    <w:rsid w:val="00387768"/>
    <w:rsid w:val="00387A92"/>
    <w:rsid w:val="00387F3E"/>
    <w:rsid w:val="00391B2C"/>
    <w:rsid w:val="00391BD5"/>
    <w:rsid w:val="00392034"/>
    <w:rsid w:val="00392051"/>
    <w:rsid w:val="0039271E"/>
    <w:rsid w:val="00393355"/>
    <w:rsid w:val="003936C4"/>
    <w:rsid w:val="00393C0B"/>
    <w:rsid w:val="00393FE5"/>
    <w:rsid w:val="00394535"/>
    <w:rsid w:val="00395A31"/>
    <w:rsid w:val="00395E75"/>
    <w:rsid w:val="00396335"/>
    <w:rsid w:val="00396487"/>
    <w:rsid w:val="003969EF"/>
    <w:rsid w:val="00396DB4"/>
    <w:rsid w:val="00397C4A"/>
    <w:rsid w:val="00397CA2"/>
    <w:rsid w:val="00397E2D"/>
    <w:rsid w:val="003A0CF8"/>
    <w:rsid w:val="003A1180"/>
    <w:rsid w:val="003A1CED"/>
    <w:rsid w:val="003A2C50"/>
    <w:rsid w:val="003A2E97"/>
    <w:rsid w:val="003A3315"/>
    <w:rsid w:val="003A4EEB"/>
    <w:rsid w:val="003A58E6"/>
    <w:rsid w:val="003A59BE"/>
    <w:rsid w:val="003A5A0A"/>
    <w:rsid w:val="003A6243"/>
    <w:rsid w:val="003A65CA"/>
    <w:rsid w:val="003A7F8A"/>
    <w:rsid w:val="003B009B"/>
    <w:rsid w:val="003B0566"/>
    <w:rsid w:val="003B0D9E"/>
    <w:rsid w:val="003B0F55"/>
    <w:rsid w:val="003B12F4"/>
    <w:rsid w:val="003B13FF"/>
    <w:rsid w:val="003B1F5B"/>
    <w:rsid w:val="003B2443"/>
    <w:rsid w:val="003B2714"/>
    <w:rsid w:val="003B27A2"/>
    <w:rsid w:val="003B2BC9"/>
    <w:rsid w:val="003B3D43"/>
    <w:rsid w:val="003B4EEB"/>
    <w:rsid w:val="003B5031"/>
    <w:rsid w:val="003B560C"/>
    <w:rsid w:val="003B5717"/>
    <w:rsid w:val="003B5E4C"/>
    <w:rsid w:val="003B6C5E"/>
    <w:rsid w:val="003B758D"/>
    <w:rsid w:val="003B7BFF"/>
    <w:rsid w:val="003B7F3C"/>
    <w:rsid w:val="003C0BDF"/>
    <w:rsid w:val="003C1234"/>
    <w:rsid w:val="003C19F3"/>
    <w:rsid w:val="003C1E0F"/>
    <w:rsid w:val="003C29CA"/>
    <w:rsid w:val="003C2C58"/>
    <w:rsid w:val="003C2D99"/>
    <w:rsid w:val="003C3869"/>
    <w:rsid w:val="003C4CB4"/>
    <w:rsid w:val="003C503B"/>
    <w:rsid w:val="003C5742"/>
    <w:rsid w:val="003C5CEF"/>
    <w:rsid w:val="003C5E2B"/>
    <w:rsid w:val="003C6E56"/>
    <w:rsid w:val="003C75BD"/>
    <w:rsid w:val="003C7BCB"/>
    <w:rsid w:val="003D0C7C"/>
    <w:rsid w:val="003D1655"/>
    <w:rsid w:val="003D215A"/>
    <w:rsid w:val="003D22E2"/>
    <w:rsid w:val="003D2710"/>
    <w:rsid w:val="003D2CB0"/>
    <w:rsid w:val="003D3103"/>
    <w:rsid w:val="003D3346"/>
    <w:rsid w:val="003D3379"/>
    <w:rsid w:val="003D4AA2"/>
    <w:rsid w:val="003D566B"/>
    <w:rsid w:val="003D5707"/>
    <w:rsid w:val="003D6439"/>
    <w:rsid w:val="003D6476"/>
    <w:rsid w:val="003D7680"/>
    <w:rsid w:val="003D7A42"/>
    <w:rsid w:val="003E053E"/>
    <w:rsid w:val="003E06E0"/>
    <w:rsid w:val="003E087B"/>
    <w:rsid w:val="003E145E"/>
    <w:rsid w:val="003E1698"/>
    <w:rsid w:val="003E16E3"/>
    <w:rsid w:val="003E27F5"/>
    <w:rsid w:val="003E2D43"/>
    <w:rsid w:val="003E31A6"/>
    <w:rsid w:val="003E3729"/>
    <w:rsid w:val="003E3832"/>
    <w:rsid w:val="003E3C05"/>
    <w:rsid w:val="003E3C0F"/>
    <w:rsid w:val="003E3CD5"/>
    <w:rsid w:val="003E4746"/>
    <w:rsid w:val="003E4F9A"/>
    <w:rsid w:val="003E518D"/>
    <w:rsid w:val="003E563A"/>
    <w:rsid w:val="003E5883"/>
    <w:rsid w:val="003E5D7B"/>
    <w:rsid w:val="003E64D8"/>
    <w:rsid w:val="003E67D4"/>
    <w:rsid w:val="003E6C22"/>
    <w:rsid w:val="003E7378"/>
    <w:rsid w:val="003E7591"/>
    <w:rsid w:val="003E75AD"/>
    <w:rsid w:val="003F02FA"/>
    <w:rsid w:val="003F049B"/>
    <w:rsid w:val="003F055B"/>
    <w:rsid w:val="003F0FC2"/>
    <w:rsid w:val="003F267D"/>
    <w:rsid w:val="003F2E12"/>
    <w:rsid w:val="003F33F7"/>
    <w:rsid w:val="003F3D54"/>
    <w:rsid w:val="003F5BFF"/>
    <w:rsid w:val="003F5FDC"/>
    <w:rsid w:val="003F6B05"/>
    <w:rsid w:val="003F6C83"/>
    <w:rsid w:val="003F6F56"/>
    <w:rsid w:val="003F7058"/>
    <w:rsid w:val="003F72C9"/>
    <w:rsid w:val="00400C89"/>
    <w:rsid w:val="00401C24"/>
    <w:rsid w:val="00403A5A"/>
    <w:rsid w:val="00403AFE"/>
    <w:rsid w:val="00403E75"/>
    <w:rsid w:val="00404975"/>
    <w:rsid w:val="00404AA5"/>
    <w:rsid w:val="004053E2"/>
    <w:rsid w:val="00406D84"/>
    <w:rsid w:val="00407C49"/>
    <w:rsid w:val="00407E1E"/>
    <w:rsid w:val="004109E3"/>
    <w:rsid w:val="00410EA7"/>
    <w:rsid w:val="00410F8B"/>
    <w:rsid w:val="004114BE"/>
    <w:rsid w:val="0041159E"/>
    <w:rsid w:val="00411AF0"/>
    <w:rsid w:val="00411F49"/>
    <w:rsid w:val="00411F99"/>
    <w:rsid w:val="00412153"/>
    <w:rsid w:val="00412430"/>
    <w:rsid w:val="0041251D"/>
    <w:rsid w:val="00413105"/>
    <w:rsid w:val="00413548"/>
    <w:rsid w:val="0041367E"/>
    <w:rsid w:val="004145A8"/>
    <w:rsid w:val="00414BA3"/>
    <w:rsid w:val="00414D16"/>
    <w:rsid w:val="00414ECE"/>
    <w:rsid w:val="00415A5C"/>
    <w:rsid w:val="00415C3A"/>
    <w:rsid w:val="00416244"/>
    <w:rsid w:val="004162A2"/>
    <w:rsid w:val="0041725A"/>
    <w:rsid w:val="004172B1"/>
    <w:rsid w:val="0041730E"/>
    <w:rsid w:val="00417A60"/>
    <w:rsid w:val="00417EA0"/>
    <w:rsid w:val="00421BC4"/>
    <w:rsid w:val="00422787"/>
    <w:rsid w:val="00422F27"/>
    <w:rsid w:val="0042377F"/>
    <w:rsid w:val="00424252"/>
    <w:rsid w:val="00424F3F"/>
    <w:rsid w:val="004256B3"/>
    <w:rsid w:val="004256FB"/>
    <w:rsid w:val="00425AC9"/>
    <w:rsid w:val="00425D12"/>
    <w:rsid w:val="004260B4"/>
    <w:rsid w:val="00426C59"/>
    <w:rsid w:val="00427440"/>
    <w:rsid w:val="00430682"/>
    <w:rsid w:val="00430E37"/>
    <w:rsid w:val="00431085"/>
    <w:rsid w:val="00431BC1"/>
    <w:rsid w:val="0043232F"/>
    <w:rsid w:val="00432CBA"/>
    <w:rsid w:val="00433828"/>
    <w:rsid w:val="00433CE2"/>
    <w:rsid w:val="00433E8F"/>
    <w:rsid w:val="00434117"/>
    <w:rsid w:val="00434AD0"/>
    <w:rsid w:val="00434B0C"/>
    <w:rsid w:val="00434C81"/>
    <w:rsid w:val="00434F32"/>
    <w:rsid w:val="00435491"/>
    <w:rsid w:val="004354A7"/>
    <w:rsid w:val="004357DC"/>
    <w:rsid w:val="00435D61"/>
    <w:rsid w:val="004362EF"/>
    <w:rsid w:val="0043632C"/>
    <w:rsid w:val="00437398"/>
    <w:rsid w:val="004375EE"/>
    <w:rsid w:val="004403AE"/>
    <w:rsid w:val="004418A5"/>
    <w:rsid w:val="00441C35"/>
    <w:rsid w:val="00442FF1"/>
    <w:rsid w:val="00442FF5"/>
    <w:rsid w:val="00443136"/>
    <w:rsid w:val="00443DCE"/>
    <w:rsid w:val="0044416E"/>
    <w:rsid w:val="00444577"/>
    <w:rsid w:val="0044465D"/>
    <w:rsid w:val="004448E1"/>
    <w:rsid w:val="00445EC8"/>
    <w:rsid w:val="004460CE"/>
    <w:rsid w:val="00446486"/>
    <w:rsid w:val="00447319"/>
    <w:rsid w:val="00450791"/>
    <w:rsid w:val="00450C80"/>
    <w:rsid w:val="0045123A"/>
    <w:rsid w:val="00451763"/>
    <w:rsid w:val="004531D3"/>
    <w:rsid w:val="00453476"/>
    <w:rsid w:val="00453C8A"/>
    <w:rsid w:val="004545AB"/>
    <w:rsid w:val="004548BC"/>
    <w:rsid w:val="00454D42"/>
    <w:rsid w:val="00456A40"/>
    <w:rsid w:val="00456A9A"/>
    <w:rsid w:val="0045705F"/>
    <w:rsid w:val="00457395"/>
    <w:rsid w:val="004577E7"/>
    <w:rsid w:val="004607C5"/>
    <w:rsid w:val="00460962"/>
    <w:rsid w:val="00460CAD"/>
    <w:rsid w:val="00461181"/>
    <w:rsid w:val="004617C6"/>
    <w:rsid w:val="0046181C"/>
    <w:rsid w:val="00461C87"/>
    <w:rsid w:val="004632E3"/>
    <w:rsid w:val="00463A6A"/>
    <w:rsid w:val="004643E3"/>
    <w:rsid w:val="004645B1"/>
    <w:rsid w:val="00465277"/>
    <w:rsid w:val="00466078"/>
    <w:rsid w:val="00466457"/>
    <w:rsid w:val="004665D2"/>
    <w:rsid w:val="004667DE"/>
    <w:rsid w:val="00466E06"/>
    <w:rsid w:val="00467D28"/>
    <w:rsid w:val="00470B9D"/>
    <w:rsid w:val="0047147D"/>
    <w:rsid w:val="004725F8"/>
    <w:rsid w:val="0047264D"/>
    <w:rsid w:val="00473288"/>
    <w:rsid w:val="00473900"/>
    <w:rsid w:val="00474058"/>
    <w:rsid w:val="00474FDE"/>
    <w:rsid w:val="004750E1"/>
    <w:rsid w:val="00475A2D"/>
    <w:rsid w:val="00475FA5"/>
    <w:rsid w:val="0047650D"/>
    <w:rsid w:val="0047667E"/>
    <w:rsid w:val="00476C43"/>
    <w:rsid w:val="00476D68"/>
    <w:rsid w:val="00476D75"/>
    <w:rsid w:val="00476FFB"/>
    <w:rsid w:val="004770E4"/>
    <w:rsid w:val="0047771A"/>
    <w:rsid w:val="00477CB3"/>
    <w:rsid w:val="00477D92"/>
    <w:rsid w:val="00477FBE"/>
    <w:rsid w:val="00481292"/>
    <w:rsid w:val="004818A9"/>
    <w:rsid w:val="00482F38"/>
    <w:rsid w:val="00483011"/>
    <w:rsid w:val="0048310B"/>
    <w:rsid w:val="00483242"/>
    <w:rsid w:val="00483D9C"/>
    <w:rsid w:val="00484C29"/>
    <w:rsid w:val="0048535B"/>
    <w:rsid w:val="00485591"/>
    <w:rsid w:val="00485738"/>
    <w:rsid w:val="004859BE"/>
    <w:rsid w:val="00485DD4"/>
    <w:rsid w:val="00486534"/>
    <w:rsid w:val="00486800"/>
    <w:rsid w:val="0048703B"/>
    <w:rsid w:val="00487193"/>
    <w:rsid w:val="00487E52"/>
    <w:rsid w:val="00491404"/>
    <w:rsid w:val="004914E8"/>
    <w:rsid w:val="00491EF6"/>
    <w:rsid w:val="00491FEA"/>
    <w:rsid w:val="0049228D"/>
    <w:rsid w:val="00492436"/>
    <w:rsid w:val="0049282F"/>
    <w:rsid w:val="00492A04"/>
    <w:rsid w:val="004945F7"/>
    <w:rsid w:val="004949F9"/>
    <w:rsid w:val="004953B2"/>
    <w:rsid w:val="00495A66"/>
    <w:rsid w:val="00495B30"/>
    <w:rsid w:val="00495F42"/>
    <w:rsid w:val="0049640B"/>
    <w:rsid w:val="004A1790"/>
    <w:rsid w:val="004A1862"/>
    <w:rsid w:val="004A1AAF"/>
    <w:rsid w:val="004A2232"/>
    <w:rsid w:val="004A276F"/>
    <w:rsid w:val="004A2E97"/>
    <w:rsid w:val="004A3088"/>
    <w:rsid w:val="004A40BA"/>
    <w:rsid w:val="004A428C"/>
    <w:rsid w:val="004A435B"/>
    <w:rsid w:val="004A52B9"/>
    <w:rsid w:val="004A5CB1"/>
    <w:rsid w:val="004A67F5"/>
    <w:rsid w:val="004A6A79"/>
    <w:rsid w:val="004A6B18"/>
    <w:rsid w:val="004A7227"/>
    <w:rsid w:val="004A7BD2"/>
    <w:rsid w:val="004B0AE5"/>
    <w:rsid w:val="004B0F9D"/>
    <w:rsid w:val="004B1FA2"/>
    <w:rsid w:val="004B31CB"/>
    <w:rsid w:val="004B3491"/>
    <w:rsid w:val="004B4095"/>
    <w:rsid w:val="004B45AE"/>
    <w:rsid w:val="004B59D9"/>
    <w:rsid w:val="004B5E34"/>
    <w:rsid w:val="004B60FD"/>
    <w:rsid w:val="004B64E1"/>
    <w:rsid w:val="004B6D09"/>
    <w:rsid w:val="004B71D7"/>
    <w:rsid w:val="004B790F"/>
    <w:rsid w:val="004C0573"/>
    <w:rsid w:val="004C0EC1"/>
    <w:rsid w:val="004C3D2D"/>
    <w:rsid w:val="004C4959"/>
    <w:rsid w:val="004C4E05"/>
    <w:rsid w:val="004C5081"/>
    <w:rsid w:val="004C53BE"/>
    <w:rsid w:val="004C5C0A"/>
    <w:rsid w:val="004C5FB9"/>
    <w:rsid w:val="004C63A4"/>
    <w:rsid w:val="004C6BD1"/>
    <w:rsid w:val="004C6EF7"/>
    <w:rsid w:val="004C7801"/>
    <w:rsid w:val="004C7C18"/>
    <w:rsid w:val="004C7EAE"/>
    <w:rsid w:val="004D0B8F"/>
    <w:rsid w:val="004D0EA2"/>
    <w:rsid w:val="004D1018"/>
    <w:rsid w:val="004D10E1"/>
    <w:rsid w:val="004D128A"/>
    <w:rsid w:val="004D14BE"/>
    <w:rsid w:val="004D1B18"/>
    <w:rsid w:val="004D267B"/>
    <w:rsid w:val="004D2B0B"/>
    <w:rsid w:val="004D2DD4"/>
    <w:rsid w:val="004D2DED"/>
    <w:rsid w:val="004D3FCB"/>
    <w:rsid w:val="004D46BF"/>
    <w:rsid w:val="004D5153"/>
    <w:rsid w:val="004D51AC"/>
    <w:rsid w:val="004D5D20"/>
    <w:rsid w:val="004D6281"/>
    <w:rsid w:val="004D6ABC"/>
    <w:rsid w:val="004D6FD9"/>
    <w:rsid w:val="004E0060"/>
    <w:rsid w:val="004E053D"/>
    <w:rsid w:val="004E0BB9"/>
    <w:rsid w:val="004E3915"/>
    <w:rsid w:val="004E4482"/>
    <w:rsid w:val="004E5002"/>
    <w:rsid w:val="004E501F"/>
    <w:rsid w:val="004E5290"/>
    <w:rsid w:val="004E53D4"/>
    <w:rsid w:val="004E57D1"/>
    <w:rsid w:val="004E5C32"/>
    <w:rsid w:val="004E66D0"/>
    <w:rsid w:val="004F035A"/>
    <w:rsid w:val="004F0517"/>
    <w:rsid w:val="004F0CBE"/>
    <w:rsid w:val="004F0E5D"/>
    <w:rsid w:val="004F185B"/>
    <w:rsid w:val="004F1BCA"/>
    <w:rsid w:val="004F235C"/>
    <w:rsid w:val="004F24A5"/>
    <w:rsid w:val="004F24C2"/>
    <w:rsid w:val="004F30B4"/>
    <w:rsid w:val="004F3400"/>
    <w:rsid w:val="004F3944"/>
    <w:rsid w:val="004F40C2"/>
    <w:rsid w:val="004F4317"/>
    <w:rsid w:val="004F4695"/>
    <w:rsid w:val="004F47BC"/>
    <w:rsid w:val="004F4B51"/>
    <w:rsid w:val="004F4BA1"/>
    <w:rsid w:val="004F4D11"/>
    <w:rsid w:val="004F5400"/>
    <w:rsid w:val="004F5E77"/>
    <w:rsid w:val="004F5F10"/>
    <w:rsid w:val="004F5FF6"/>
    <w:rsid w:val="004F703E"/>
    <w:rsid w:val="004F715A"/>
    <w:rsid w:val="004F7805"/>
    <w:rsid w:val="004F7C89"/>
    <w:rsid w:val="00500EE1"/>
    <w:rsid w:val="005014D5"/>
    <w:rsid w:val="005014DB"/>
    <w:rsid w:val="00502768"/>
    <w:rsid w:val="00502E19"/>
    <w:rsid w:val="00503577"/>
    <w:rsid w:val="0050428B"/>
    <w:rsid w:val="0050430E"/>
    <w:rsid w:val="00505152"/>
    <w:rsid w:val="00506108"/>
    <w:rsid w:val="00506A7C"/>
    <w:rsid w:val="00507143"/>
    <w:rsid w:val="005075CF"/>
    <w:rsid w:val="00507792"/>
    <w:rsid w:val="005102A7"/>
    <w:rsid w:val="00510BBA"/>
    <w:rsid w:val="00511543"/>
    <w:rsid w:val="00511941"/>
    <w:rsid w:val="00511B48"/>
    <w:rsid w:val="00511C93"/>
    <w:rsid w:val="00511DA8"/>
    <w:rsid w:val="00511E04"/>
    <w:rsid w:val="0051207B"/>
    <w:rsid w:val="0051434C"/>
    <w:rsid w:val="005150BF"/>
    <w:rsid w:val="0051620D"/>
    <w:rsid w:val="00520024"/>
    <w:rsid w:val="00520298"/>
    <w:rsid w:val="0052043C"/>
    <w:rsid w:val="00520805"/>
    <w:rsid w:val="0052080D"/>
    <w:rsid w:val="00520BFD"/>
    <w:rsid w:val="00521273"/>
    <w:rsid w:val="005219F5"/>
    <w:rsid w:val="005229D2"/>
    <w:rsid w:val="00522BAE"/>
    <w:rsid w:val="00524B39"/>
    <w:rsid w:val="00525795"/>
    <w:rsid w:val="00526503"/>
    <w:rsid w:val="00526934"/>
    <w:rsid w:val="00526EC4"/>
    <w:rsid w:val="00527349"/>
    <w:rsid w:val="00531C84"/>
    <w:rsid w:val="00532729"/>
    <w:rsid w:val="005328A4"/>
    <w:rsid w:val="00533325"/>
    <w:rsid w:val="00535094"/>
    <w:rsid w:val="0053630A"/>
    <w:rsid w:val="00536711"/>
    <w:rsid w:val="005400CC"/>
    <w:rsid w:val="00540661"/>
    <w:rsid w:val="005406D4"/>
    <w:rsid w:val="0054089F"/>
    <w:rsid w:val="0054117D"/>
    <w:rsid w:val="00541FC3"/>
    <w:rsid w:val="0054220A"/>
    <w:rsid w:val="00543690"/>
    <w:rsid w:val="0054371B"/>
    <w:rsid w:val="005439F8"/>
    <w:rsid w:val="005453EB"/>
    <w:rsid w:val="00545C01"/>
    <w:rsid w:val="00545CA5"/>
    <w:rsid w:val="00546ABA"/>
    <w:rsid w:val="00546D18"/>
    <w:rsid w:val="0054764A"/>
    <w:rsid w:val="00547B1E"/>
    <w:rsid w:val="0055066C"/>
    <w:rsid w:val="005507E6"/>
    <w:rsid w:val="005509E8"/>
    <w:rsid w:val="0055149A"/>
    <w:rsid w:val="00551506"/>
    <w:rsid w:val="00551C2E"/>
    <w:rsid w:val="00552A57"/>
    <w:rsid w:val="00553200"/>
    <w:rsid w:val="00553751"/>
    <w:rsid w:val="00554B01"/>
    <w:rsid w:val="00555583"/>
    <w:rsid w:val="00556606"/>
    <w:rsid w:val="00556632"/>
    <w:rsid w:val="005567E7"/>
    <w:rsid w:val="00557634"/>
    <w:rsid w:val="00557D53"/>
    <w:rsid w:val="00560BDD"/>
    <w:rsid w:val="00560E26"/>
    <w:rsid w:val="0056199F"/>
    <w:rsid w:val="00561A6D"/>
    <w:rsid w:val="00561FD1"/>
    <w:rsid w:val="0056237B"/>
    <w:rsid w:val="0056241D"/>
    <w:rsid w:val="005624A2"/>
    <w:rsid w:val="00562557"/>
    <w:rsid w:val="00562837"/>
    <w:rsid w:val="005630AD"/>
    <w:rsid w:val="00564263"/>
    <w:rsid w:val="00565AB0"/>
    <w:rsid w:val="00565ECB"/>
    <w:rsid w:val="0056647E"/>
    <w:rsid w:val="005666BE"/>
    <w:rsid w:val="00566B2D"/>
    <w:rsid w:val="00567B46"/>
    <w:rsid w:val="00570010"/>
    <w:rsid w:val="00570828"/>
    <w:rsid w:val="00570F7F"/>
    <w:rsid w:val="005733F1"/>
    <w:rsid w:val="0057368C"/>
    <w:rsid w:val="0057373B"/>
    <w:rsid w:val="0057489C"/>
    <w:rsid w:val="00574A67"/>
    <w:rsid w:val="00575136"/>
    <w:rsid w:val="00575268"/>
    <w:rsid w:val="00575943"/>
    <w:rsid w:val="00575B6F"/>
    <w:rsid w:val="00576C28"/>
    <w:rsid w:val="00577359"/>
    <w:rsid w:val="00577435"/>
    <w:rsid w:val="00577842"/>
    <w:rsid w:val="005779E1"/>
    <w:rsid w:val="00577E9F"/>
    <w:rsid w:val="005817CF"/>
    <w:rsid w:val="00581E39"/>
    <w:rsid w:val="00582741"/>
    <w:rsid w:val="00583644"/>
    <w:rsid w:val="00584D88"/>
    <w:rsid w:val="00584E32"/>
    <w:rsid w:val="005855FD"/>
    <w:rsid w:val="0058580E"/>
    <w:rsid w:val="00586D91"/>
    <w:rsid w:val="0058716B"/>
    <w:rsid w:val="005876B2"/>
    <w:rsid w:val="00590D82"/>
    <w:rsid w:val="00591029"/>
    <w:rsid w:val="005911E8"/>
    <w:rsid w:val="00591541"/>
    <w:rsid w:val="00592E19"/>
    <w:rsid w:val="00593D2D"/>
    <w:rsid w:val="00594633"/>
    <w:rsid w:val="00594D28"/>
    <w:rsid w:val="00594D87"/>
    <w:rsid w:val="00595189"/>
    <w:rsid w:val="005953DE"/>
    <w:rsid w:val="0059567F"/>
    <w:rsid w:val="00595B67"/>
    <w:rsid w:val="00595CC8"/>
    <w:rsid w:val="0059647A"/>
    <w:rsid w:val="0059665F"/>
    <w:rsid w:val="00596D07"/>
    <w:rsid w:val="005A0899"/>
    <w:rsid w:val="005A08E9"/>
    <w:rsid w:val="005A08F4"/>
    <w:rsid w:val="005A119C"/>
    <w:rsid w:val="005A11EF"/>
    <w:rsid w:val="005A194D"/>
    <w:rsid w:val="005A1B89"/>
    <w:rsid w:val="005A1E03"/>
    <w:rsid w:val="005A231D"/>
    <w:rsid w:val="005A3E70"/>
    <w:rsid w:val="005A5299"/>
    <w:rsid w:val="005A66D2"/>
    <w:rsid w:val="005A69EF"/>
    <w:rsid w:val="005A6DC3"/>
    <w:rsid w:val="005A6E2B"/>
    <w:rsid w:val="005A723B"/>
    <w:rsid w:val="005A7568"/>
    <w:rsid w:val="005B037E"/>
    <w:rsid w:val="005B050A"/>
    <w:rsid w:val="005B0CD6"/>
    <w:rsid w:val="005B11BF"/>
    <w:rsid w:val="005B25CF"/>
    <w:rsid w:val="005B28B9"/>
    <w:rsid w:val="005B298E"/>
    <w:rsid w:val="005B3520"/>
    <w:rsid w:val="005B3A4D"/>
    <w:rsid w:val="005B3DCC"/>
    <w:rsid w:val="005B4D3B"/>
    <w:rsid w:val="005B5AE1"/>
    <w:rsid w:val="005B5B89"/>
    <w:rsid w:val="005B6061"/>
    <w:rsid w:val="005B6811"/>
    <w:rsid w:val="005B6AD4"/>
    <w:rsid w:val="005B6CF3"/>
    <w:rsid w:val="005B709B"/>
    <w:rsid w:val="005B787C"/>
    <w:rsid w:val="005C0491"/>
    <w:rsid w:val="005C08D6"/>
    <w:rsid w:val="005C0B43"/>
    <w:rsid w:val="005C0D03"/>
    <w:rsid w:val="005C0E9A"/>
    <w:rsid w:val="005C1A32"/>
    <w:rsid w:val="005C20C6"/>
    <w:rsid w:val="005C27F8"/>
    <w:rsid w:val="005C281A"/>
    <w:rsid w:val="005C28DC"/>
    <w:rsid w:val="005C3BC3"/>
    <w:rsid w:val="005C3E6A"/>
    <w:rsid w:val="005C4762"/>
    <w:rsid w:val="005C4E4A"/>
    <w:rsid w:val="005C5F08"/>
    <w:rsid w:val="005C5F61"/>
    <w:rsid w:val="005C61C0"/>
    <w:rsid w:val="005C62C1"/>
    <w:rsid w:val="005C701D"/>
    <w:rsid w:val="005C7289"/>
    <w:rsid w:val="005C77F3"/>
    <w:rsid w:val="005C789F"/>
    <w:rsid w:val="005C7CE2"/>
    <w:rsid w:val="005C7EFE"/>
    <w:rsid w:val="005D04AC"/>
    <w:rsid w:val="005D1586"/>
    <w:rsid w:val="005D1613"/>
    <w:rsid w:val="005D1627"/>
    <w:rsid w:val="005D1D01"/>
    <w:rsid w:val="005D2EC5"/>
    <w:rsid w:val="005D3099"/>
    <w:rsid w:val="005D4AD1"/>
    <w:rsid w:val="005D5458"/>
    <w:rsid w:val="005D5570"/>
    <w:rsid w:val="005D575F"/>
    <w:rsid w:val="005D638A"/>
    <w:rsid w:val="005D6AB6"/>
    <w:rsid w:val="005E016C"/>
    <w:rsid w:val="005E0ACB"/>
    <w:rsid w:val="005E17B1"/>
    <w:rsid w:val="005E1970"/>
    <w:rsid w:val="005E1A6F"/>
    <w:rsid w:val="005E3BA4"/>
    <w:rsid w:val="005E43CD"/>
    <w:rsid w:val="005E4B54"/>
    <w:rsid w:val="005E5110"/>
    <w:rsid w:val="005E61F9"/>
    <w:rsid w:val="005E6896"/>
    <w:rsid w:val="005E6BC7"/>
    <w:rsid w:val="005E6CDE"/>
    <w:rsid w:val="005E74C4"/>
    <w:rsid w:val="005E7638"/>
    <w:rsid w:val="005E763F"/>
    <w:rsid w:val="005E7737"/>
    <w:rsid w:val="005E786A"/>
    <w:rsid w:val="005E7AE7"/>
    <w:rsid w:val="005F038D"/>
    <w:rsid w:val="005F102B"/>
    <w:rsid w:val="005F1AA4"/>
    <w:rsid w:val="005F1FA8"/>
    <w:rsid w:val="005F215B"/>
    <w:rsid w:val="005F3351"/>
    <w:rsid w:val="005F378F"/>
    <w:rsid w:val="005F4823"/>
    <w:rsid w:val="005F6471"/>
    <w:rsid w:val="005F64FE"/>
    <w:rsid w:val="005F7BE5"/>
    <w:rsid w:val="005F7D41"/>
    <w:rsid w:val="00600C85"/>
    <w:rsid w:val="0060192F"/>
    <w:rsid w:val="00601B7D"/>
    <w:rsid w:val="00601C4B"/>
    <w:rsid w:val="00601D69"/>
    <w:rsid w:val="00602D1F"/>
    <w:rsid w:val="00602E9D"/>
    <w:rsid w:val="0060310A"/>
    <w:rsid w:val="00603465"/>
    <w:rsid w:val="0060351D"/>
    <w:rsid w:val="0060379D"/>
    <w:rsid w:val="006038BA"/>
    <w:rsid w:val="00604759"/>
    <w:rsid w:val="0060478C"/>
    <w:rsid w:val="00604B63"/>
    <w:rsid w:val="00605208"/>
    <w:rsid w:val="006056B0"/>
    <w:rsid w:val="006063E5"/>
    <w:rsid w:val="0060641A"/>
    <w:rsid w:val="006066F5"/>
    <w:rsid w:val="00606F83"/>
    <w:rsid w:val="0060752B"/>
    <w:rsid w:val="00610805"/>
    <w:rsid w:val="00610D60"/>
    <w:rsid w:val="0061110B"/>
    <w:rsid w:val="00611661"/>
    <w:rsid w:val="00611F0E"/>
    <w:rsid w:val="006128DA"/>
    <w:rsid w:val="00612FC3"/>
    <w:rsid w:val="00614352"/>
    <w:rsid w:val="00614413"/>
    <w:rsid w:val="00614CAC"/>
    <w:rsid w:val="00614EDE"/>
    <w:rsid w:val="00615528"/>
    <w:rsid w:val="006155CC"/>
    <w:rsid w:val="00615A06"/>
    <w:rsid w:val="00615C58"/>
    <w:rsid w:val="0061613A"/>
    <w:rsid w:val="00616371"/>
    <w:rsid w:val="00616C33"/>
    <w:rsid w:val="0061742D"/>
    <w:rsid w:val="00620097"/>
    <w:rsid w:val="006201C3"/>
    <w:rsid w:val="006203B3"/>
    <w:rsid w:val="00620DE6"/>
    <w:rsid w:val="00621D48"/>
    <w:rsid w:val="00622388"/>
    <w:rsid w:val="00623368"/>
    <w:rsid w:val="00623A17"/>
    <w:rsid w:val="00623C98"/>
    <w:rsid w:val="00623F73"/>
    <w:rsid w:val="006249EF"/>
    <w:rsid w:val="00624ED5"/>
    <w:rsid w:val="00625664"/>
    <w:rsid w:val="00625B4B"/>
    <w:rsid w:val="006262CA"/>
    <w:rsid w:val="0062745F"/>
    <w:rsid w:val="00627490"/>
    <w:rsid w:val="00627631"/>
    <w:rsid w:val="00627831"/>
    <w:rsid w:val="00627A62"/>
    <w:rsid w:val="00627E76"/>
    <w:rsid w:val="006301AC"/>
    <w:rsid w:val="0063048D"/>
    <w:rsid w:val="0063096D"/>
    <w:rsid w:val="00631440"/>
    <w:rsid w:val="0063144C"/>
    <w:rsid w:val="00631A0E"/>
    <w:rsid w:val="00631EC5"/>
    <w:rsid w:val="00631F27"/>
    <w:rsid w:val="00631FAF"/>
    <w:rsid w:val="006323B5"/>
    <w:rsid w:val="00632CF2"/>
    <w:rsid w:val="00633C2D"/>
    <w:rsid w:val="006342D8"/>
    <w:rsid w:val="00634717"/>
    <w:rsid w:val="00634948"/>
    <w:rsid w:val="00635857"/>
    <w:rsid w:val="006364AD"/>
    <w:rsid w:val="00637897"/>
    <w:rsid w:val="006378CA"/>
    <w:rsid w:val="00637959"/>
    <w:rsid w:val="00637C1D"/>
    <w:rsid w:val="00637E71"/>
    <w:rsid w:val="00637EC6"/>
    <w:rsid w:val="00640A25"/>
    <w:rsid w:val="006414D5"/>
    <w:rsid w:val="00642675"/>
    <w:rsid w:val="00642717"/>
    <w:rsid w:val="00642A0D"/>
    <w:rsid w:val="00642A4C"/>
    <w:rsid w:val="00645784"/>
    <w:rsid w:val="00645840"/>
    <w:rsid w:val="00645C6C"/>
    <w:rsid w:val="00645CB7"/>
    <w:rsid w:val="00646165"/>
    <w:rsid w:val="006467FE"/>
    <w:rsid w:val="0064697F"/>
    <w:rsid w:val="006469BB"/>
    <w:rsid w:val="00646C08"/>
    <w:rsid w:val="00646C74"/>
    <w:rsid w:val="00647972"/>
    <w:rsid w:val="00647A96"/>
    <w:rsid w:val="00647DA2"/>
    <w:rsid w:val="00650485"/>
    <w:rsid w:val="00650EE7"/>
    <w:rsid w:val="0065161C"/>
    <w:rsid w:val="00651745"/>
    <w:rsid w:val="006522A6"/>
    <w:rsid w:val="00652315"/>
    <w:rsid w:val="00652450"/>
    <w:rsid w:val="00652455"/>
    <w:rsid w:val="00653B52"/>
    <w:rsid w:val="0065486A"/>
    <w:rsid w:val="0065487B"/>
    <w:rsid w:val="006557B2"/>
    <w:rsid w:val="006561B5"/>
    <w:rsid w:val="00656FC7"/>
    <w:rsid w:val="006571EE"/>
    <w:rsid w:val="006574DA"/>
    <w:rsid w:val="0066037E"/>
    <w:rsid w:val="006604D2"/>
    <w:rsid w:val="00660DA7"/>
    <w:rsid w:val="00661251"/>
    <w:rsid w:val="006617F4"/>
    <w:rsid w:val="00661CB8"/>
    <w:rsid w:val="00662C92"/>
    <w:rsid w:val="00663083"/>
    <w:rsid w:val="00663770"/>
    <w:rsid w:val="00663B10"/>
    <w:rsid w:val="00663CFC"/>
    <w:rsid w:val="00663E36"/>
    <w:rsid w:val="00664543"/>
    <w:rsid w:val="00664AC5"/>
    <w:rsid w:val="0066518E"/>
    <w:rsid w:val="0066603D"/>
    <w:rsid w:val="00666962"/>
    <w:rsid w:val="006678ED"/>
    <w:rsid w:val="00667C2F"/>
    <w:rsid w:val="00670095"/>
    <w:rsid w:val="006702E7"/>
    <w:rsid w:val="0067049D"/>
    <w:rsid w:val="00670AEE"/>
    <w:rsid w:val="00670E5B"/>
    <w:rsid w:val="006718CE"/>
    <w:rsid w:val="00671A82"/>
    <w:rsid w:val="00671AEA"/>
    <w:rsid w:val="00671B7F"/>
    <w:rsid w:val="00671C75"/>
    <w:rsid w:val="00671E07"/>
    <w:rsid w:val="00671E95"/>
    <w:rsid w:val="00671F5F"/>
    <w:rsid w:val="00672873"/>
    <w:rsid w:val="00673062"/>
    <w:rsid w:val="00673699"/>
    <w:rsid w:val="00673EDF"/>
    <w:rsid w:val="00674190"/>
    <w:rsid w:val="006749AC"/>
    <w:rsid w:val="00674A63"/>
    <w:rsid w:val="00675D00"/>
    <w:rsid w:val="00675E68"/>
    <w:rsid w:val="00676C20"/>
    <w:rsid w:val="0067746B"/>
    <w:rsid w:val="006779CF"/>
    <w:rsid w:val="00677C81"/>
    <w:rsid w:val="00680622"/>
    <w:rsid w:val="00680DC2"/>
    <w:rsid w:val="00682593"/>
    <w:rsid w:val="0068260B"/>
    <w:rsid w:val="0068263E"/>
    <w:rsid w:val="00682B54"/>
    <w:rsid w:val="00683A80"/>
    <w:rsid w:val="00684DF8"/>
    <w:rsid w:val="00685473"/>
    <w:rsid w:val="006854EA"/>
    <w:rsid w:val="006856E4"/>
    <w:rsid w:val="00686402"/>
    <w:rsid w:val="006868A3"/>
    <w:rsid w:val="006870A9"/>
    <w:rsid w:val="0068783A"/>
    <w:rsid w:val="00687863"/>
    <w:rsid w:val="00690307"/>
    <w:rsid w:val="00691520"/>
    <w:rsid w:val="006923E2"/>
    <w:rsid w:val="00692C65"/>
    <w:rsid w:val="00692E9D"/>
    <w:rsid w:val="00693204"/>
    <w:rsid w:val="0069327B"/>
    <w:rsid w:val="00693C19"/>
    <w:rsid w:val="00694BB6"/>
    <w:rsid w:val="00694BFD"/>
    <w:rsid w:val="00694FD4"/>
    <w:rsid w:val="0069601E"/>
    <w:rsid w:val="00696D2D"/>
    <w:rsid w:val="006972A3"/>
    <w:rsid w:val="00697362"/>
    <w:rsid w:val="00697905"/>
    <w:rsid w:val="00697A2B"/>
    <w:rsid w:val="00697F16"/>
    <w:rsid w:val="00697F90"/>
    <w:rsid w:val="006A01DF"/>
    <w:rsid w:val="006A0889"/>
    <w:rsid w:val="006A0962"/>
    <w:rsid w:val="006A0FEF"/>
    <w:rsid w:val="006A1062"/>
    <w:rsid w:val="006A1B42"/>
    <w:rsid w:val="006A1D5A"/>
    <w:rsid w:val="006A2866"/>
    <w:rsid w:val="006A2D5E"/>
    <w:rsid w:val="006A3089"/>
    <w:rsid w:val="006A3CC1"/>
    <w:rsid w:val="006A3EBF"/>
    <w:rsid w:val="006A5534"/>
    <w:rsid w:val="006A6351"/>
    <w:rsid w:val="006A6A45"/>
    <w:rsid w:val="006A6B30"/>
    <w:rsid w:val="006A782B"/>
    <w:rsid w:val="006B05E0"/>
    <w:rsid w:val="006B08F6"/>
    <w:rsid w:val="006B0B06"/>
    <w:rsid w:val="006B1100"/>
    <w:rsid w:val="006B1788"/>
    <w:rsid w:val="006B1BB7"/>
    <w:rsid w:val="006B1BBD"/>
    <w:rsid w:val="006B1BD6"/>
    <w:rsid w:val="006B1C06"/>
    <w:rsid w:val="006B297B"/>
    <w:rsid w:val="006B2B17"/>
    <w:rsid w:val="006B2DA4"/>
    <w:rsid w:val="006B3445"/>
    <w:rsid w:val="006B3739"/>
    <w:rsid w:val="006B38E7"/>
    <w:rsid w:val="006B3E29"/>
    <w:rsid w:val="006B4375"/>
    <w:rsid w:val="006B4A9F"/>
    <w:rsid w:val="006B4C38"/>
    <w:rsid w:val="006B5873"/>
    <w:rsid w:val="006B5991"/>
    <w:rsid w:val="006B5A0F"/>
    <w:rsid w:val="006B5CA7"/>
    <w:rsid w:val="006B64ED"/>
    <w:rsid w:val="006B6E7B"/>
    <w:rsid w:val="006B783F"/>
    <w:rsid w:val="006B78C1"/>
    <w:rsid w:val="006C12F9"/>
    <w:rsid w:val="006C1F28"/>
    <w:rsid w:val="006C3177"/>
    <w:rsid w:val="006C339E"/>
    <w:rsid w:val="006C33CB"/>
    <w:rsid w:val="006C3C52"/>
    <w:rsid w:val="006C41B9"/>
    <w:rsid w:val="006C4299"/>
    <w:rsid w:val="006C453C"/>
    <w:rsid w:val="006C480B"/>
    <w:rsid w:val="006C5150"/>
    <w:rsid w:val="006C58B6"/>
    <w:rsid w:val="006C5D54"/>
    <w:rsid w:val="006C5E3C"/>
    <w:rsid w:val="006C685E"/>
    <w:rsid w:val="006C6E0E"/>
    <w:rsid w:val="006C7418"/>
    <w:rsid w:val="006C745F"/>
    <w:rsid w:val="006C7530"/>
    <w:rsid w:val="006C7542"/>
    <w:rsid w:val="006C7646"/>
    <w:rsid w:val="006C776C"/>
    <w:rsid w:val="006C7B63"/>
    <w:rsid w:val="006D16E5"/>
    <w:rsid w:val="006D1B75"/>
    <w:rsid w:val="006D1E02"/>
    <w:rsid w:val="006D21D9"/>
    <w:rsid w:val="006D2834"/>
    <w:rsid w:val="006D366A"/>
    <w:rsid w:val="006D36B3"/>
    <w:rsid w:val="006D4014"/>
    <w:rsid w:val="006D768F"/>
    <w:rsid w:val="006E09DF"/>
    <w:rsid w:val="006E0DAB"/>
    <w:rsid w:val="006E30EB"/>
    <w:rsid w:val="006E39E8"/>
    <w:rsid w:val="006E3A82"/>
    <w:rsid w:val="006E3E74"/>
    <w:rsid w:val="006E4001"/>
    <w:rsid w:val="006E4773"/>
    <w:rsid w:val="006E4911"/>
    <w:rsid w:val="006E4C8D"/>
    <w:rsid w:val="006E54EA"/>
    <w:rsid w:val="006E578A"/>
    <w:rsid w:val="006E5A12"/>
    <w:rsid w:val="006E5F8A"/>
    <w:rsid w:val="006E60D1"/>
    <w:rsid w:val="006E6254"/>
    <w:rsid w:val="006E660E"/>
    <w:rsid w:val="006E6D11"/>
    <w:rsid w:val="006E7589"/>
    <w:rsid w:val="006E760A"/>
    <w:rsid w:val="006E7958"/>
    <w:rsid w:val="006E7F8D"/>
    <w:rsid w:val="006F15C6"/>
    <w:rsid w:val="006F1EDC"/>
    <w:rsid w:val="006F2303"/>
    <w:rsid w:val="006F343E"/>
    <w:rsid w:val="006F34DC"/>
    <w:rsid w:val="006F4110"/>
    <w:rsid w:val="006F42D0"/>
    <w:rsid w:val="006F50A1"/>
    <w:rsid w:val="006F527C"/>
    <w:rsid w:val="006F55E0"/>
    <w:rsid w:val="006F5B13"/>
    <w:rsid w:val="006F60AA"/>
    <w:rsid w:val="006F77DB"/>
    <w:rsid w:val="006F7F1C"/>
    <w:rsid w:val="00700F58"/>
    <w:rsid w:val="007020CF"/>
    <w:rsid w:val="00704DA0"/>
    <w:rsid w:val="00706256"/>
    <w:rsid w:val="0070627B"/>
    <w:rsid w:val="0070650E"/>
    <w:rsid w:val="00706C88"/>
    <w:rsid w:val="00707D66"/>
    <w:rsid w:val="0071064E"/>
    <w:rsid w:val="00710D4E"/>
    <w:rsid w:val="00711129"/>
    <w:rsid w:val="0071251A"/>
    <w:rsid w:val="00712528"/>
    <w:rsid w:val="00712C1D"/>
    <w:rsid w:val="00712CC7"/>
    <w:rsid w:val="0071313B"/>
    <w:rsid w:val="007138FD"/>
    <w:rsid w:val="00714638"/>
    <w:rsid w:val="00716937"/>
    <w:rsid w:val="007200C8"/>
    <w:rsid w:val="007201AE"/>
    <w:rsid w:val="0072070A"/>
    <w:rsid w:val="0072072E"/>
    <w:rsid w:val="007209BA"/>
    <w:rsid w:val="00721625"/>
    <w:rsid w:val="007218F9"/>
    <w:rsid w:val="00721E75"/>
    <w:rsid w:val="007237B3"/>
    <w:rsid w:val="00723F3B"/>
    <w:rsid w:val="0072407C"/>
    <w:rsid w:val="0072413C"/>
    <w:rsid w:val="00725149"/>
    <w:rsid w:val="00725AB5"/>
    <w:rsid w:val="00725B23"/>
    <w:rsid w:val="0072621A"/>
    <w:rsid w:val="0072667E"/>
    <w:rsid w:val="00726E13"/>
    <w:rsid w:val="0072761D"/>
    <w:rsid w:val="00730802"/>
    <w:rsid w:val="00730F42"/>
    <w:rsid w:val="007321CA"/>
    <w:rsid w:val="00733317"/>
    <w:rsid w:val="00733DA8"/>
    <w:rsid w:val="007355C8"/>
    <w:rsid w:val="00736102"/>
    <w:rsid w:val="00736167"/>
    <w:rsid w:val="0073624A"/>
    <w:rsid w:val="007367B7"/>
    <w:rsid w:val="0074004C"/>
    <w:rsid w:val="007403E5"/>
    <w:rsid w:val="007414E3"/>
    <w:rsid w:val="00742AA6"/>
    <w:rsid w:val="00742C3D"/>
    <w:rsid w:val="00742E7E"/>
    <w:rsid w:val="00742EB2"/>
    <w:rsid w:val="0074497F"/>
    <w:rsid w:val="00744EC9"/>
    <w:rsid w:val="00744F33"/>
    <w:rsid w:val="007452AC"/>
    <w:rsid w:val="00745ADE"/>
    <w:rsid w:val="00745EE6"/>
    <w:rsid w:val="0074635C"/>
    <w:rsid w:val="0074655F"/>
    <w:rsid w:val="007476AB"/>
    <w:rsid w:val="00750596"/>
    <w:rsid w:val="007512A1"/>
    <w:rsid w:val="00751B55"/>
    <w:rsid w:val="00752451"/>
    <w:rsid w:val="0075303E"/>
    <w:rsid w:val="00753720"/>
    <w:rsid w:val="00753938"/>
    <w:rsid w:val="00753D5A"/>
    <w:rsid w:val="00753DBE"/>
    <w:rsid w:val="007544B8"/>
    <w:rsid w:val="0075455D"/>
    <w:rsid w:val="00754A2B"/>
    <w:rsid w:val="00754A30"/>
    <w:rsid w:val="007559CC"/>
    <w:rsid w:val="007564AF"/>
    <w:rsid w:val="0075758D"/>
    <w:rsid w:val="0075795F"/>
    <w:rsid w:val="00760788"/>
    <w:rsid w:val="00761144"/>
    <w:rsid w:val="007612D3"/>
    <w:rsid w:val="00761A46"/>
    <w:rsid w:val="00762943"/>
    <w:rsid w:val="00763286"/>
    <w:rsid w:val="007645D9"/>
    <w:rsid w:val="0076534F"/>
    <w:rsid w:val="007653A3"/>
    <w:rsid w:val="0076605A"/>
    <w:rsid w:val="007664F5"/>
    <w:rsid w:val="00766645"/>
    <w:rsid w:val="007666FD"/>
    <w:rsid w:val="00766C36"/>
    <w:rsid w:val="00766FC0"/>
    <w:rsid w:val="0076783C"/>
    <w:rsid w:val="00767ECE"/>
    <w:rsid w:val="00770DC9"/>
    <w:rsid w:val="00771AD0"/>
    <w:rsid w:val="00772154"/>
    <w:rsid w:val="00772990"/>
    <w:rsid w:val="0077333C"/>
    <w:rsid w:val="00773A39"/>
    <w:rsid w:val="00774B29"/>
    <w:rsid w:val="00774BB8"/>
    <w:rsid w:val="007761E5"/>
    <w:rsid w:val="00776202"/>
    <w:rsid w:val="007764D1"/>
    <w:rsid w:val="00777D46"/>
    <w:rsid w:val="0078028C"/>
    <w:rsid w:val="007806B4"/>
    <w:rsid w:val="0078173B"/>
    <w:rsid w:val="00781AC5"/>
    <w:rsid w:val="007820F9"/>
    <w:rsid w:val="00783194"/>
    <w:rsid w:val="007834F9"/>
    <w:rsid w:val="007841E8"/>
    <w:rsid w:val="00784C64"/>
    <w:rsid w:val="007856F0"/>
    <w:rsid w:val="00785AFE"/>
    <w:rsid w:val="00785B93"/>
    <w:rsid w:val="00785CF4"/>
    <w:rsid w:val="00785D80"/>
    <w:rsid w:val="0078608A"/>
    <w:rsid w:val="007860A7"/>
    <w:rsid w:val="007864AE"/>
    <w:rsid w:val="0078666A"/>
    <w:rsid w:val="00786EF0"/>
    <w:rsid w:val="00787369"/>
    <w:rsid w:val="00787DBE"/>
    <w:rsid w:val="007906E0"/>
    <w:rsid w:val="00790840"/>
    <w:rsid w:val="007909C2"/>
    <w:rsid w:val="00791153"/>
    <w:rsid w:val="00791609"/>
    <w:rsid w:val="00791D04"/>
    <w:rsid w:val="00791FA5"/>
    <w:rsid w:val="00792764"/>
    <w:rsid w:val="007929AF"/>
    <w:rsid w:val="00792B5C"/>
    <w:rsid w:val="00792FAB"/>
    <w:rsid w:val="00793215"/>
    <w:rsid w:val="007932E2"/>
    <w:rsid w:val="007937E1"/>
    <w:rsid w:val="00793AC0"/>
    <w:rsid w:val="007948FC"/>
    <w:rsid w:val="00794A36"/>
    <w:rsid w:val="00794E78"/>
    <w:rsid w:val="007961A2"/>
    <w:rsid w:val="00796CEC"/>
    <w:rsid w:val="007973B9"/>
    <w:rsid w:val="00797602"/>
    <w:rsid w:val="007977F5"/>
    <w:rsid w:val="007A0801"/>
    <w:rsid w:val="007A09C9"/>
    <w:rsid w:val="007A1766"/>
    <w:rsid w:val="007A210F"/>
    <w:rsid w:val="007A2B06"/>
    <w:rsid w:val="007A3232"/>
    <w:rsid w:val="007A39AC"/>
    <w:rsid w:val="007A400E"/>
    <w:rsid w:val="007A4372"/>
    <w:rsid w:val="007A4757"/>
    <w:rsid w:val="007A53AD"/>
    <w:rsid w:val="007A6C78"/>
    <w:rsid w:val="007A72A0"/>
    <w:rsid w:val="007B0051"/>
    <w:rsid w:val="007B00A9"/>
    <w:rsid w:val="007B03E7"/>
    <w:rsid w:val="007B0DB9"/>
    <w:rsid w:val="007B1D2C"/>
    <w:rsid w:val="007B1FC5"/>
    <w:rsid w:val="007B2C64"/>
    <w:rsid w:val="007B35F2"/>
    <w:rsid w:val="007B3932"/>
    <w:rsid w:val="007B3DF9"/>
    <w:rsid w:val="007B3FF2"/>
    <w:rsid w:val="007B4BDD"/>
    <w:rsid w:val="007B4C51"/>
    <w:rsid w:val="007B4DD1"/>
    <w:rsid w:val="007B4F33"/>
    <w:rsid w:val="007B5311"/>
    <w:rsid w:val="007B53FF"/>
    <w:rsid w:val="007B5720"/>
    <w:rsid w:val="007B5B79"/>
    <w:rsid w:val="007B5D79"/>
    <w:rsid w:val="007B6665"/>
    <w:rsid w:val="007B6DB9"/>
    <w:rsid w:val="007B70C0"/>
    <w:rsid w:val="007B74C2"/>
    <w:rsid w:val="007B77E5"/>
    <w:rsid w:val="007B7B43"/>
    <w:rsid w:val="007B7BB7"/>
    <w:rsid w:val="007B7F43"/>
    <w:rsid w:val="007C00EA"/>
    <w:rsid w:val="007C0A00"/>
    <w:rsid w:val="007C0D5D"/>
    <w:rsid w:val="007C0D6E"/>
    <w:rsid w:val="007C10F5"/>
    <w:rsid w:val="007C11CD"/>
    <w:rsid w:val="007C1417"/>
    <w:rsid w:val="007C15F5"/>
    <w:rsid w:val="007C1B3E"/>
    <w:rsid w:val="007C2835"/>
    <w:rsid w:val="007C42AB"/>
    <w:rsid w:val="007C446B"/>
    <w:rsid w:val="007C514C"/>
    <w:rsid w:val="007C55DB"/>
    <w:rsid w:val="007C64E1"/>
    <w:rsid w:val="007C6511"/>
    <w:rsid w:val="007C75EC"/>
    <w:rsid w:val="007D09F4"/>
    <w:rsid w:val="007D0F55"/>
    <w:rsid w:val="007D1BF8"/>
    <w:rsid w:val="007D33D4"/>
    <w:rsid w:val="007D36A7"/>
    <w:rsid w:val="007D402B"/>
    <w:rsid w:val="007D4AD2"/>
    <w:rsid w:val="007D4E23"/>
    <w:rsid w:val="007D5BAC"/>
    <w:rsid w:val="007D67EE"/>
    <w:rsid w:val="007D7371"/>
    <w:rsid w:val="007D7782"/>
    <w:rsid w:val="007E075A"/>
    <w:rsid w:val="007E0871"/>
    <w:rsid w:val="007E168B"/>
    <w:rsid w:val="007E1997"/>
    <w:rsid w:val="007E29C9"/>
    <w:rsid w:val="007E2C71"/>
    <w:rsid w:val="007E2E1C"/>
    <w:rsid w:val="007E3993"/>
    <w:rsid w:val="007E4172"/>
    <w:rsid w:val="007E458A"/>
    <w:rsid w:val="007E46B5"/>
    <w:rsid w:val="007E5F76"/>
    <w:rsid w:val="007E6170"/>
    <w:rsid w:val="007E7657"/>
    <w:rsid w:val="007E7D51"/>
    <w:rsid w:val="007E7ED1"/>
    <w:rsid w:val="007E7F58"/>
    <w:rsid w:val="007F00BC"/>
    <w:rsid w:val="007F01B1"/>
    <w:rsid w:val="007F0317"/>
    <w:rsid w:val="007F0C21"/>
    <w:rsid w:val="007F14CD"/>
    <w:rsid w:val="007F18E8"/>
    <w:rsid w:val="007F2AA0"/>
    <w:rsid w:val="007F2DAD"/>
    <w:rsid w:val="007F3687"/>
    <w:rsid w:val="007F3A25"/>
    <w:rsid w:val="007F3D36"/>
    <w:rsid w:val="007F3E00"/>
    <w:rsid w:val="007F4E21"/>
    <w:rsid w:val="007F5ED4"/>
    <w:rsid w:val="007F6CCF"/>
    <w:rsid w:val="007F6F51"/>
    <w:rsid w:val="007F7CE2"/>
    <w:rsid w:val="007F7DE9"/>
    <w:rsid w:val="00800685"/>
    <w:rsid w:val="00800F01"/>
    <w:rsid w:val="00800F8C"/>
    <w:rsid w:val="0080344D"/>
    <w:rsid w:val="0080344F"/>
    <w:rsid w:val="008041DA"/>
    <w:rsid w:val="008052CE"/>
    <w:rsid w:val="008052D2"/>
    <w:rsid w:val="00805897"/>
    <w:rsid w:val="00805C92"/>
    <w:rsid w:val="0080667F"/>
    <w:rsid w:val="00807EB3"/>
    <w:rsid w:val="00810624"/>
    <w:rsid w:val="008106BC"/>
    <w:rsid w:val="008108B4"/>
    <w:rsid w:val="00810B67"/>
    <w:rsid w:val="00811DB3"/>
    <w:rsid w:val="008121F3"/>
    <w:rsid w:val="00813D3B"/>
    <w:rsid w:val="0081443B"/>
    <w:rsid w:val="008146F4"/>
    <w:rsid w:val="008152EF"/>
    <w:rsid w:val="008157D8"/>
    <w:rsid w:val="00815B2B"/>
    <w:rsid w:val="00815FB8"/>
    <w:rsid w:val="0081610A"/>
    <w:rsid w:val="00816801"/>
    <w:rsid w:val="00816899"/>
    <w:rsid w:val="00817D7B"/>
    <w:rsid w:val="0082009F"/>
    <w:rsid w:val="00820522"/>
    <w:rsid w:val="00820649"/>
    <w:rsid w:val="00820D11"/>
    <w:rsid w:val="008215D0"/>
    <w:rsid w:val="00822D75"/>
    <w:rsid w:val="008234B9"/>
    <w:rsid w:val="00824301"/>
    <w:rsid w:val="008247F5"/>
    <w:rsid w:val="0082611C"/>
    <w:rsid w:val="008271E2"/>
    <w:rsid w:val="00827303"/>
    <w:rsid w:val="0082732E"/>
    <w:rsid w:val="008300DE"/>
    <w:rsid w:val="0083030D"/>
    <w:rsid w:val="00830634"/>
    <w:rsid w:val="00831027"/>
    <w:rsid w:val="0083149A"/>
    <w:rsid w:val="00831B63"/>
    <w:rsid w:val="00832AF4"/>
    <w:rsid w:val="008336DF"/>
    <w:rsid w:val="0083382F"/>
    <w:rsid w:val="008338D0"/>
    <w:rsid w:val="008339EE"/>
    <w:rsid w:val="00833C9C"/>
    <w:rsid w:val="00834026"/>
    <w:rsid w:val="008341E8"/>
    <w:rsid w:val="008346DC"/>
    <w:rsid w:val="0083592D"/>
    <w:rsid w:val="00835B1A"/>
    <w:rsid w:val="0083608F"/>
    <w:rsid w:val="008372C3"/>
    <w:rsid w:val="008401D0"/>
    <w:rsid w:val="0084058D"/>
    <w:rsid w:val="0084067C"/>
    <w:rsid w:val="00840BEA"/>
    <w:rsid w:val="00842CA4"/>
    <w:rsid w:val="00843340"/>
    <w:rsid w:val="00843492"/>
    <w:rsid w:val="0084363C"/>
    <w:rsid w:val="00843771"/>
    <w:rsid w:val="008438DB"/>
    <w:rsid w:val="00843A47"/>
    <w:rsid w:val="00845034"/>
    <w:rsid w:val="008459DE"/>
    <w:rsid w:val="00845B60"/>
    <w:rsid w:val="00846828"/>
    <w:rsid w:val="00847286"/>
    <w:rsid w:val="00847FC3"/>
    <w:rsid w:val="0085034F"/>
    <w:rsid w:val="00850360"/>
    <w:rsid w:val="0085069E"/>
    <w:rsid w:val="008507AA"/>
    <w:rsid w:val="00850855"/>
    <w:rsid w:val="00851795"/>
    <w:rsid w:val="00851C3B"/>
    <w:rsid w:val="00851D31"/>
    <w:rsid w:val="00852D48"/>
    <w:rsid w:val="00853010"/>
    <w:rsid w:val="008534E3"/>
    <w:rsid w:val="00853736"/>
    <w:rsid w:val="00853825"/>
    <w:rsid w:val="008543FC"/>
    <w:rsid w:val="008549F9"/>
    <w:rsid w:val="00854B43"/>
    <w:rsid w:val="00854B7B"/>
    <w:rsid w:val="00855315"/>
    <w:rsid w:val="00855CE1"/>
    <w:rsid w:val="00855D05"/>
    <w:rsid w:val="00856148"/>
    <w:rsid w:val="00856BE4"/>
    <w:rsid w:val="008572DF"/>
    <w:rsid w:val="008572E2"/>
    <w:rsid w:val="0086048A"/>
    <w:rsid w:val="00861C97"/>
    <w:rsid w:val="008625D7"/>
    <w:rsid w:val="00864104"/>
    <w:rsid w:val="0086479F"/>
    <w:rsid w:val="00865415"/>
    <w:rsid w:val="008661C2"/>
    <w:rsid w:val="00866416"/>
    <w:rsid w:val="008668C4"/>
    <w:rsid w:val="00866DB7"/>
    <w:rsid w:val="00867437"/>
    <w:rsid w:val="00867B77"/>
    <w:rsid w:val="008711F1"/>
    <w:rsid w:val="00872DE8"/>
    <w:rsid w:val="008735BF"/>
    <w:rsid w:val="0087467B"/>
    <w:rsid w:val="008746EC"/>
    <w:rsid w:val="00874A91"/>
    <w:rsid w:val="00875A6D"/>
    <w:rsid w:val="00875F26"/>
    <w:rsid w:val="00876209"/>
    <w:rsid w:val="008765DC"/>
    <w:rsid w:val="00876980"/>
    <w:rsid w:val="00877524"/>
    <w:rsid w:val="00877681"/>
    <w:rsid w:val="00880180"/>
    <w:rsid w:val="00880407"/>
    <w:rsid w:val="008808C7"/>
    <w:rsid w:val="008809EB"/>
    <w:rsid w:val="00881367"/>
    <w:rsid w:val="008819AA"/>
    <w:rsid w:val="00883FFE"/>
    <w:rsid w:val="00884E03"/>
    <w:rsid w:val="00885330"/>
    <w:rsid w:val="00885F34"/>
    <w:rsid w:val="00886179"/>
    <w:rsid w:val="0088706B"/>
    <w:rsid w:val="00887271"/>
    <w:rsid w:val="0088733F"/>
    <w:rsid w:val="0088778E"/>
    <w:rsid w:val="00887B51"/>
    <w:rsid w:val="00887C5F"/>
    <w:rsid w:val="00890EC7"/>
    <w:rsid w:val="00890FE1"/>
    <w:rsid w:val="00891ED2"/>
    <w:rsid w:val="0089200F"/>
    <w:rsid w:val="008928B2"/>
    <w:rsid w:val="00892952"/>
    <w:rsid w:val="00892A13"/>
    <w:rsid w:val="00893554"/>
    <w:rsid w:val="00893796"/>
    <w:rsid w:val="00893B09"/>
    <w:rsid w:val="00893D5A"/>
    <w:rsid w:val="008949F5"/>
    <w:rsid w:val="00895075"/>
    <w:rsid w:val="00895103"/>
    <w:rsid w:val="00895494"/>
    <w:rsid w:val="00895D01"/>
    <w:rsid w:val="00895F15"/>
    <w:rsid w:val="00895FAE"/>
    <w:rsid w:val="00896BBD"/>
    <w:rsid w:val="008A0725"/>
    <w:rsid w:val="008A07C4"/>
    <w:rsid w:val="008A0AAF"/>
    <w:rsid w:val="008A0CA0"/>
    <w:rsid w:val="008A136B"/>
    <w:rsid w:val="008A2CEE"/>
    <w:rsid w:val="008A48D4"/>
    <w:rsid w:val="008A4A1D"/>
    <w:rsid w:val="008A5BFA"/>
    <w:rsid w:val="008A5D85"/>
    <w:rsid w:val="008A60CB"/>
    <w:rsid w:val="008A6334"/>
    <w:rsid w:val="008A7633"/>
    <w:rsid w:val="008A7F05"/>
    <w:rsid w:val="008B045E"/>
    <w:rsid w:val="008B0A60"/>
    <w:rsid w:val="008B1312"/>
    <w:rsid w:val="008B136D"/>
    <w:rsid w:val="008B2FE5"/>
    <w:rsid w:val="008B3004"/>
    <w:rsid w:val="008B3497"/>
    <w:rsid w:val="008B4312"/>
    <w:rsid w:val="008B47E2"/>
    <w:rsid w:val="008B4A27"/>
    <w:rsid w:val="008B5B91"/>
    <w:rsid w:val="008B5F74"/>
    <w:rsid w:val="008B638D"/>
    <w:rsid w:val="008B646E"/>
    <w:rsid w:val="008B67D0"/>
    <w:rsid w:val="008B6C78"/>
    <w:rsid w:val="008B7980"/>
    <w:rsid w:val="008B7AFD"/>
    <w:rsid w:val="008B7D55"/>
    <w:rsid w:val="008C0013"/>
    <w:rsid w:val="008C07D1"/>
    <w:rsid w:val="008C1076"/>
    <w:rsid w:val="008C3894"/>
    <w:rsid w:val="008C3DED"/>
    <w:rsid w:val="008C4AC0"/>
    <w:rsid w:val="008C553E"/>
    <w:rsid w:val="008C556F"/>
    <w:rsid w:val="008C55C5"/>
    <w:rsid w:val="008C57B0"/>
    <w:rsid w:val="008C5D14"/>
    <w:rsid w:val="008C5FF2"/>
    <w:rsid w:val="008C61A4"/>
    <w:rsid w:val="008C68E9"/>
    <w:rsid w:val="008C68EA"/>
    <w:rsid w:val="008C690C"/>
    <w:rsid w:val="008C73F2"/>
    <w:rsid w:val="008C796A"/>
    <w:rsid w:val="008C7A86"/>
    <w:rsid w:val="008C7C88"/>
    <w:rsid w:val="008D0131"/>
    <w:rsid w:val="008D04FA"/>
    <w:rsid w:val="008D0A0B"/>
    <w:rsid w:val="008D0B31"/>
    <w:rsid w:val="008D0ED1"/>
    <w:rsid w:val="008D1596"/>
    <w:rsid w:val="008D279C"/>
    <w:rsid w:val="008D2F9D"/>
    <w:rsid w:val="008D2FD7"/>
    <w:rsid w:val="008D45F9"/>
    <w:rsid w:val="008D4C76"/>
    <w:rsid w:val="008D50F0"/>
    <w:rsid w:val="008D544A"/>
    <w:rsid w:val="008D576F"/>
    <w:rsid w:val="008D5B56"/>
    <w:rsid w:val="008D64FB"/>
    <w:rsid w:val="008D694E"/>
    <w:rsid w:val="008D69E1"/>
    <w:rsid w:val="008D6ABE"/>
    <w:rsid w:val="008D7959"/>
    <w:rsid w:val="008E047E"/>
    <w:rsid w:val="008E1730"/>
    <w:rsid w:val="008E1981"/>
    <w:rsid w:val="008E1A0B"/>
    <w:rsid w:val="008E1B1B"/>
    <w:rsid w:val="008E205C"/>
    <w:rsid w:val="008E2818"/>
    <w:rsid w:val="008E2B11"/>
    <w:rsid w:val="008E3A65"/>
    <w:rsid w:val="008E4085"/>
    <w:rsid w:val="008E42BB"/>
    <w:rsid w:val="008E4C76"/>
    <w:rsid w:val="008E510C"/>
    <w:rsid w:val="008E52E9"/>
    <w:rsid w:val="008E69E8"/>
    <w:rsid w:val="008E6B7A"/>
    <w:rsid w:val="008E6BBA"/>
    <w:rsid w:val="008E6C19"/>
    <w:rsid w:val="008E6E50"/>
    <w:rsid w:val="008E7ACC"/>
    <w:rsid w:val="008F0107"/>
    <w:rsid w:val="008F0185"/>
    <w:rsid w:val="008F136B"/>
    <w:rsid w:val="008F1628"/>
    <w:rsid w:val="008F1984"/>
    <w:rsid w:val="008F1BA6"/>
    <w:rsid w:val="008F22CC"/>
    <w:rsid w:val="008F27A5"/>
    <w:rsid w:val="008F43F3"/>
    <w:rsid w:val="008F4631"/>
    <w:rsid w:val="008F4634"/>
    <w:rsid w:val="008F4844"/>
    <w:rsid w:val="008F493E"/>
    <w:rsid w:val="008F4978"/>
    <w:rsid w:val="008F4E26"/>
    <w:rsid w:val="008F511B"/>
    <w:rsid w:val="008F528D"/>
    <w:rsid w:val="008F628C"/>
    <w:rsid w:val="008F6FF7"/>
    <w:rsid w:val="008F7141"/>
    <w:rsid w:val="008F7DEE"/>
    <w:rsid w:val="008F7E5C"/>
    <w:rsid w:val="0090000F"/>
    <w:rsid w:val="0090094D"/>
    <w:rsid w:val="0090121F"/>
    <w:rsid w:val="00901FFA"/>
    <w:rsid w:val="009020D8"/>
    <w:rsid w:val="0090317B"/>
    <w:rsid w:val="00903E00"/>
    <w:rsid w:val="0090433C"/>
    <w:rsid w:val="0090498D"/>
    <w:rsid w:val="00904C17"/>
    <w:rsid w:val="00904DDD"/>
    <w:rsid w:val="009054CD"/>
    <w:rsid w:val="00905ABF"/>
    <w:rsid w:val="00905BD8"/>
    <w:rsid w:val="00906040"/>
    <w:rsid w:val="00907F2A"/>
    <w:rsid w:val="00910599"/>
    <w:rsid w:val="00912112"/>
    <w:rsid w:val="009123A3"/>
    <w:rsid w:val="00912583"/>
    <w:rsid w:val="00912813"/>
    <w:rsid w:val="00912AC5"/>
    <w:rsid w:val="00913625"/>
    <w:rsid w:val="009136E6"/>
    <w:rsid w:val="00913A6C"/>
    <w:rsid w:val="009146BB"/>
    <w:rsid w:val="009157EF"/>
    <w:rsid w:val="00915C3D"/>
    <w:rsid w:val="00915CD5"/>
    <w:rsid w:val="00916B52"/>
    <w:rsid w:val="00917C41"/>
    <w:rsid w:val="009200F8"/>
    <w:rsid w:val="009202B0"/>
    <w:rsid w:val="009202C6"/>
    <w:rsid w:val="009203AA"/>
    <w:rsid w:val="00920654"/>
    <w:rsid w:val="009207FC"/>
    <w:rsid w:val="00920A96"/>
    <w:rsid w:val="00920C41"/>
    <w:rsid w:val="00920D9C"/>
    <w:rsid w:val="00920F2E"/>
    <w:rsid w:val="00920F5A"/>
    <w:rsid w:val="0092105C"/>
    <w:rsid w:val="00922DBE"/>
    <w:rsid w:val="00922DDD"/>
    <w:rsid w:val="00923772"/>
    <w:rsid w:val="00923908"/>
    <w:rsid w:val="009243E3"/>
    <w:rsid w:val="00924496"/>
    <w:rsid w:val="009245E0"/>
    <w:rsid w:val="00926465"/>
    <w:rsid w:val="00926AB3"/>
    <w:rsid w:val="00927355"/>
    <w:rsid w:val="00927601"/>
    <w:rsid w:val="00930504"/>
    <w:rsid w:val="00930743"/>
    <w:rsid w:val="009307D9"/>
    <w:rsid w:val="00930AB0"/>
    <w:rsid w:val="009311E1"/>
    <w:rsid w:val="009313C4"/>
    <w:rsid w:val="00931BF5"/>
    <w:rsid w:val="00931E75"/>
    <w:rsid w:val="00932174"/>
    <w:rsid w:val="00932738"/>
    <w:rsid w:val="00934C0D"/>
    <w:rsid w:val="00935058"/>
    <w:rsid w:val="009352BE"/>
    <w:rsid w:val="009360E1"/>
    <w:rsid w:val="00937571"/>
    <w:rsid w:val="00937A1C"/>
    <w:rsid w:val="00940879"/>
    <w:rsid w:val="009409A1"/>
    <w:rsid w:val="00940BED"/>
    <w:rsid w:val="00940C05"/>
    <w:rsid w:val="00940D3A"/>
    <w:rsid w:val="0094118C"/>
    <w:rsid w:val="00942776"/>
    <w:rsid w:val="009432C4"/>
    <w:rsid w:val="009435F7"/>
    <w:rsid w:val="00943600"/>
    <w:rsid w:val="0094460A"/>
    <w:rsid w:val="009446ED"/>
    <w:rsid w:val="009456B6"/>
    <w:rsid w:val="00945BE1"/>
    <w:rsid w:val="00947494"/>
    <w:rsid w:val="009500ED"/>
    <w:rsid w:val="009504AC"/>
    <w:rsid w:val="009506AC"/>
    <w:rsid w:val="009507F8"/>
    <w:rsid w:val="00950C0C"/>
    <w:rsid w:val="00950DBF"/>
    <w:rsid w:val="00951118"/>
    <w:rsid w:val="00951619"/>
    <w:rsid w:val="00951F86"/>
    <w:rsid w:val="00952199"/>
    <w:rsid w:val="00952522"/>
    <w:rsid w:val="00952688"/>
    <w:rsid w:val="009527EB"/>
    <w:rsid w:val="0095290E"/>
    <w:rsid w:val="0095294C"/>
    <w:rsid w:val="00953335"/>
    <w:rsid w:val="0095333A"/>
    <w:rsid w:val="00953A6A"/>
    <w:rsid w:val="00953FDA"/>
    <w:rsid w:val="009543B3"/>
    <w:rsid w:val="00954CA1"/>
    <w:rsid w:val="00955250"/>
    <w:rsid w:val="009556A9"/>
    <w:rsid w:val="009558E7"/>
    <w:rsid w:val="00955E61"/>
    <w:rsid w:val="0095608F"/>
    <w:rsid w:val="009563A7"/>
    <w:rsid w:val="009566FB"/>
    <w:rsid w:val="0095680F"/>
    <w:rsid w:val="00960434"/>
    <w:rsid w:val="009617C7"/>
    <w:rsid w:val="00961C7F"/>
    <w:rsid w:val="0096217F"/>
    <w:rsid w:val="00962281"/>
    <w:rsid w:val="00962369"/>
    <w:rsid w:val="00962A1C"/>
    <w:rsid w:val="00962B34"/>
    <w:rsid w:val="00962D46"/>
    <w:rsid w:val="00963769"/>
    <w:rsid w:val="00963888"/>
    <w:rsid w:val="009643BB"/>
    <w:rsid w:val="00964AFC"/>
    <w:rsid w:val="00964C11"/>
    <w:rsid w:val="00964CEF"/>
    <w:rsid w:val="00965CDE"/>
    <w:rsid w:val="0096615F"/>
    <w:rsid w:val="0096647F"/>
    <w:rsid w:val="00966A14"/>
    <w:rsid w:val="00967514"/>
    <w:rsid w:val="00967F05"/>
    <w:rsid w:val="009705F4"/>
    <w:rsid w:val="009706BF"/>
    <w:rsid w:val="00970729"/>
    <w:rsid w:val="009721AF"/>
    <w:rsid w:val="0097299A"/>
    <w:rsid w:val="00972A53"/>
    <w:rsid w:val="00972D2C"/>
    <w:rsid w:val="00974E73"/>
    <w:rsid w:val="00975381"/>
    <w:rsid w:val="00975CBD"/>
    <w:rsid w:val="00976907"/>
    <w:rsid w:val="009776A5"/>
    <w:rsid w:val="00977B20"/>
    <w:rsid w:val="00977E79"/>
    <w:rsid w:val="00980133"/>
    <w:rsid w:val="00980C6E"/>
    <w:rsid w:val="00980EEB"/>
    <w:rsid w:val="00981022"/>
    <w:rsid w:val="0098129B"/>
    <w:rsid w:val="00981359"/>
    <w:rsid w:val="00981713"/>
    <w:rsid w:val="009819D5"/>
    <w:rsid w:val="00981C06"/>
    <w:rsid w:val="00982DCB"/>
    <w:rsid w:val="009834AC"/>
    <w:rsid w:val="009837AB"/>
    <w:rsid w:val="0098380B"/>
    <w:rsid w:val="00983976"/>
    <w:rsid w:val="00983A88"/>
    <w:rsid w:val="00983C00"/>
    <w:rsid w:val="00984112"/>
    <w:rsid w:val="00984232"/>
    <w:rsid w:val="00984D72"/>
    <w:rsid w:val="00984E0C"/>
    <w:rsid w:val="00985518"/>
    <w:rsid w:val="0098596E"/>
    <w:rsid w:val="00985BE2"/>
    <w:rsid w:val="00986B48"/>
    <w:rsid w:val="009870A8"/>
    <w:rsid w:val="009872C7"/>
    <w:rsid w:val="0098766B"/>
    <w:rsid w:val="00990C58"/>
    <w:rsid w:val="00990D56"/>
    <w:rsid w:val="00990F86"/>
    <w:rsid w:val="00992222"/>
    <w:rsid w:val="00993AF8"/>
    <w:rsid w:val="00993F56"/>
    <w:rsid w:val="009945A5"/>
    <w:rsid w:val="009945EB"/>
    <w:rsid w:val="00994C64"/>
    <w:rsid w:val="00994C9A"/>
    <w:rsid w:val="00994FB9"/>
    <w:rsid w:val="00995C78"/>
    <w:rsid w:val="009968D9"/>
    <w:rsid w:val="00996C9E"/>
    <w:rsid w:val="0099702C"/>
    <w:rsid w:val="0099795A"/>
    <w:rsid w:val="00997AD3"/>
    <w:rsid w:val="00997B02"/>
    <w:rsid w:val="00997D2A"/>
    <w:rsid w:val="009A1599"/>
    <w:rsid w:val="009A1713"/>
    <w:rsid w:val="009A2F30"/>
    <w:rsid w:val="009A33AC"/>
    <w:rsid w:val="009A3D9A"/>
    <w:rsid w:val="009A62BC"/>
    <w:rsid w:val="009A6367"/>
    <w:rsid w:val="009A7696"/>
    <w:rsid w:val="009A7D23"/>
    <w:rsid w:val="009A7FF8"/>
    <w:rsid w:val="009B0250"/>
    <w:rsid w:val="009B0A4C"/>
    <w:rsid w:val="009B0C92"/>
    <w:rsid w:val="009B1345"/>
    <w:rsid w:val="009B13C7"/>
    <w:rsid w:val="009B14E1"/>
    <w:rsid w:val="009B2A20"/>
    <w:rsid w:val="009B3308"/>
    <w:rsid w:val="009B338D"/>
    <w:rsid w:val="009B3579"/>
    <w:rsid w:val="009B3C5F"/>
    <w:rsid w:val="009B4448"/>
    <w:rsid w:val="009B4970"/>
    <w:rsid w:val="009B49D5"/>
    <w:rsid w:val="009B49E1"/>
    <w:rsid w:val="009B4ADE"/>
    <w:rsid w:val="009B548B"/>
    <w:rsid w:val="009B5A3C"/>
    <w:rsid w:val="009B6E2D"/>
    <w:rsid w:val="009B76E2"/>
    <w:rsid w:val="009C04D4"/>
    <w:rsid w:val="009C08D0"/>
    <w:rsid w:val="009C1CE5"/>
    <w:rsid w:val="009C1E0C"/>
    <w:rsid w:val="009C1E63"/>
    <w:rsid w:val="009C2126"/>
    <w:rsid w:val="009C26EE"/>
    <w:rsid w:val="009C2AE6"/>
    <w:rsid w:val="009C3653"/>
    <w:rsid w:val="009C383E"/>
    <w:rsid w:val="009C3A28"/>
    <w:rsid w:val="009C41C2"/>
    <w:rsid w:val="009C44BF"/>
    <w:rsid w:val="009C4607"/>
    <w:rsid w:val="009C4B86"/>
    <w:rsid w:val="009C4E97"/>
    <w:rsid w:val="009C53DD"/>
    <w:rsid w:val="009C5C47"/>
    <w:rsid w:val="009C6750"/>
    <w:rsid w:val="009C6898"/>
    <w:rsid w:val="009C6C4E"/>
    <w:rsid w:val="009C6ECB"/>
    <w:rsid w:val="009D034D"/>
    <w:rsid w:val="009D06B4"/>
    <w:rsid w:val="009D195F"/>
    <w:rsid w:val="009D2412"/>
    <w:rsid w:val="009D3DCE"/>
    <w:rsid w:val="009D4398"/>
    <w:rsid w:val="009D465D"/>
    <w:rsid w:val="009D4720"/>
    <w:rsid w:val="009D47AB"/>
    <w:rsid w:val="009D525A"/>
    <w:rsid w:val="009D53F6"/>
    <w:rsid w:val="009D5BF5"/>
    <w:rsid w:val="009D5F3F"/>
    <w:rsid w:val="009D62E8"/>
    <w:rsid w:val="009D670E"/>
    <w:rsid w:val="009D6C4A"/>
    <w:rsid w:val="009D728E"/>
    <w:rsid w:val="009D7387"/>
    <w:rsid w:val="009D775D"/>
    <w:rsid w:val="009E1354"/>
    <w:rsid w:val="009E13DE"/>
    <w:rsid w:val="009E2568"/>
    <w:rsid w:val="009E2F8E"/>
    <w:rsid w:val="009E302F"/>
    <w:rsid w:val="009E32EB"/>
    <w:rsid w:val="009E3456"/>
    <w:rsid w:val="009E3680"/>
    <w:rsid w:val="009E3714"/>
    <w:rsid w:val="009E3717"/>
    <w:rsid w:val="009E371F"/>
    <w:rsid w:val="009E3BF1"/>
    <w:rsid w:val="009E42E5"/>
    <w:rsid w:val="009E5BA0"/>
    <w:rsid w:val="009E6996"/>
    <w:rsid w:val="009E7746"/>
    <w:rsid w:val="009E78B7"/>
    <w:rsid w:val="009F0127"/>
    <w:rsid w:val="009F01AB"/>
    <w:rsid w:val="009F0461"/>
    <w:rsid w:val="009F1242"/>
    <w:rsid w:val="009F137F"/>
    <w:rsid w:val="009F1708"/>
    <w:rsid w:val="009F1D00"/>
    <w:rsid w:val="009F1EB7"/>
    <w:rsid w:val="009F220D"/>
    <w:rsid w:val="009F2289"/>
    <w:rsid w:val="009F2866"/>
    <w:rsid w:val="009F2A27"/>
    <w:rsid w:val="009F3063"/>
    <w:rsid w:val="009F3481"/>
    <w:rsid w:val="009F40E5"/>
    <w:rsid w:val="009F4283"/>
    <w:rsid w:val="009F4987"/>
    <w:rsid w:val="009F4B29"/>
    <w:rsid w:val="009F564D"/>
    <w:rsid w:val="009F6851"/>
    <w:rsid w:val="009F689B"/>
    <w:rsid w:val="009F7066"/>
    <w:rsid w:val="009F70AB"/>
    <w:rsid w:val="009F780A"/>
    <w:rsid w:val="009F78AF"/>
    <w:rsid w:val="009F78D5"/>
    <w:rsid w:val="00A00467"/>
    <w:rsid w:val="00A00910"/>
    <w:rsid w:val="00A00DDE"/>
    <w:rsid w:val="00A00DE9"/>
    <w:rsid w:val="00A0184A"/>
    <w:rsid w:val="00A01885"/>
    <w:rsid w:val="00A018CA"/>
    <w:rsid w:val="00A02B90"/>
    <w:rsid w:val="00A03DD5"/>
    <w:rsid w:val="00A0413F"/>
    <w:rsid w:val="00A05563"/>
    <w:rsid w:val="00A05A54"/>
    <w:rsid w:val="00A05E48"/>
    <w:rsid w:val="00A06B38"/>
    <w:rsid w:val="00A075DC"/>
    <w:rsid w:val="00A0776B"/>
    <w:rsid w:val="00A0778E"/>
    <w:rsid w:val="00A07890"/>
    <w:rsid w:val="00A07AE9"/>
    <w:rsid w:val="00A07C3B"/>
    <w:rsid w:val="00A103E2"/>
    <w:rsid w:val="00A108B6"/>
    <w:rsid w:val="00A10D72"/>
    <w:rsid w:val="00A10F6B"/>
    <w:rsid w:val="00A11957"/>
    <w:rsid w:val="00A12672"/>
    <w:rsid w:val="00A12906"/>
    <w:rsid w:val="00A13267"/>
    <w:rsid w:val="00A136D5"/>
    <w:rsid w:val="00A139FF"/>
    <w:rsid w:val="00A14A7C"/>
    <w:rsid w:val="00A167CA"/>
    <w:rsid w:val="00A16A38"/>
    <w:rsid w:val="00A178E2"/>
    <w:rsid w:val="00A17AD6"/>
    <w:rsid w:val="00A200D6"/>
    <w:rsid w:val="00A20BA2"/>
    <w:rsid w:val="00A20C40"/>
    <w:rsid w:val="00A20D03"/>
    <w:rsid w:val="00A226F0"/>
    <w:rsid w:val="00A23BAE"/>
    <w:rsid w:val="00A25430"/>
    <w:rsid w:val="00A256BB"/>
    <w:rsid w:val="00A25855"/>
    <w:rsid w:val="00A26C11"/>
    <w:rsid w:val="00A2784F"/>
    <w:rsid w:val="00A278CD"/>
    <w:rsid w:val="00A2790B"/>
    <w:rsid w:val="00A27D0E"/>
    <w:rsid w:val="00A306D8"/>
    <w:rsid w:val="00A310E0"/>
    <w:rsid w:val="00A3124C"/>
    <w:rsid w:val="00A31459"/>
    <w:rsid w:val="00A317A6"/>
    <w:rsid w:val="00A31EB7"/>
    <w:rsid w:val="00A3275F"/>
    <w:rsid w:val="00A32813"/>
    <w:rsid w:val="00A32ED9"/>
    <w:rsid w:val="00A32FB3"/>
    <w:rsid w:val="00A33002"/>
    <w:rsid w:val="00A336C0"/>
    <w:rsid w:val="00A3392B"/>
    <w:rsid w:val="00A354C4"/>
    <w:rsid w:val="00A35AF4"/>
    <w:rsid w:val="00A35D53"/>
    <w:rsid w:val="00A35DFC"/>
    <w:rsid w:val="00A36A3A"/>
    <w:rsid w:val="00A36AD2"/>
    <w:rsid w:val="00A379B3"/>
    <w:rsid w:val="00A37CAF"/>
    <w:rsid w:val="00A40541"/>
    <w:rsid w:val="00A4119E"/>
    <w:rsid w:val="00A41545"/>
    <w:rsid w:val="00A415B7"/>
    <w:rsid w:val="00A415E5"/>
    <w:rsid w:val="00A42224"/>
    <w:rsid w:val="00A426F7"/>
    <w:rsid w:val="00A42755"/>
    <w:rsid w:val="00A42AA4"/>
    <w:rsid w:val="00A43CCE"/>
    <w:rsid w:val="00A43FE9"/>
    <w:rsid w:val="00A444B6"/>
    <w:rsid w:val="00A452D6"/>
    <w:rsid w:val="00A45B46"/>
    <w:rsid w:val="00A46439"/>
    <w:rsid w:val="00A46AF9"/>
    <w:rsid w:val="00A474AA"/>
    <w:rsid w:val="00A476E1"/>
    <w:rsid w:val="00A47750"/>
    <w:rsid w:val="00A5005A"/>
    <w:rsid w:val="00A50064"/>
    <w:rsid w:val="00A500DE"/>
    <w:rsid w:val="00A5035C"/>
    <w:rsid w:val="00A50488"/>
    <w:rsid w:val="00A5052E"/>
    <w:rsid w:val="00A50618"/>
    <w:rsid w:val="00A52229"/>
    <w:rsid w:val="00A52D76"/>
    <w:rsid w:val="00A52E17"/>
    <w:rsid w:val="00A53235"/>
    <w:rsid w:val="00A539DD"/>
    <w:rsid w:val="00A54355"/>
    <w:rsid w:val="00A5458F"/>
    <w:rsid w:val="00A54815"/>
    <w:rsid w:val="00A555E1"/>
    <w:rsid w:val="00A55B9B"/>
    <w:rsid w:val="00A55CBD"/>
    <w:rsid w:val="00A57817"/>
    <w:rsid w:val="00A5783E"/>
    <w:rsid w:val="00A57B98"/>
    <w:rsid w:val="00A60499"/>
    <w:rsid w:val="00A60869"/>
    <w:rsid w:val="00A60FDD"/>
    <w:rsid w:val="00A616F8"/>
    <w:rsid w:val="00A61DFD"/>
    <w:rsid w:val="00A6200E"/>
    <w:rsid w:val="00A63254"/>
    <w:rsid w:val="00A63798"/>
    <w:rsid w:val="00A638FE"/>
    <w:rsid w:val="00A64325"/>
    <w:rsid w:val="00A64B26"/>
    <w:rsid w:val="00A65CC6"/>
    <w:rsid w:val="00A6644E"/>
    <w:rsid w:val="00A66CF6"/>
    <w:rsid w:val="00A66E73"/>
    <w:rsid w:val="00A67297"/>
    <w:rsid w:val="00A70AA4"/>
    <w:rsid w:val="00A7166B"/>
    <w:rsid w:val="00A71ED7"/>
    <w:rsid w:val="00A72A64"/>
    <w:rsid w:val="00A72DB3"/>
    <w:rsid w:val="00A73023"/>
    <w:rsid w:val="00A7350F"/>
    <w:rsid w:val="00A73578"/>
    <w:rsid w:val="00A73AAF"/>
    <w:rsid w:val="00A73D17"/>
    <w:rsid w:val="00A74C59"/>
    <w:rsid w:val="00A75647"/>
    <w:rsid w:val="00A765EC"/>
    <w:rsid w:val="00A77C32"/>
    <w:rsid w:val="00A77D91"/>
    <w:rsid w:val="00A8040E"/>
    <w:rsid w:val="00A8095B"/>
    <w:rsid w:val="00A80BF8"/>
    <w:rsid w:val="00A8109C"/>
    <w:rsid w:val="00A812FB"/>
    <w:rsid w:val="00A813E4"/>
    <w:rsid w:val="00A81D33"/>
    <w:rsid w:val="00A82A2F"/>
    <w:rsid w:val="00A82BA2"/>
    <w:rsid w:val="00A8504C"/>
    <w:rsid w:val="00A8506F"/>
    <w:rsid w:val="00A86406"/>
    <w:rsid w:val="00A86BF1"/>
    <w:rsid w:val="00A86CCC"/>
    <w:rsid w:val="00A86F51"/>
    <w:rsid w:val="00A8784B"/>
    <w:rsid w:val="00A87BD2"/>
    <w:rsid w:val="00A90133"/>
    <w:rsid w:val="00A901E2"/>
    <w:rsid w:val="00A913D3"/>
    <w:rsid w:val="00A91984"/>
    <w:rsid w:val="00A91B75"/>
    <w:rsid w:val="00A93BB7"/>
    <w:rsid w:val="00A9409F"/>
    <w:rsid w:val="00A942B6"/>
    <w:rsid w:val="00A94A9C"/>
    <w:rsid w:val="00A95424"/>
    <w:rsid w:val="00A955D9"/>
    <w:rsid w:val="00A96F07"/>
    <w:rsid w:val="00A97B14"/>
    <w:rsid w:val="00A97E39"/>
    <w:rsid w:val="00AA00A3"/>
    <w:rsid w:val="00AA00B6"/>
    <w:rsid w:val="00AA0670"/>
    <w:rsid w:val="00AA0911"/>
    <w:rsid w:val="00AA0B11"/>
    <w:rsid w:val="00AA14F5"/>
    <w:rsid w:val="00AA1A6C"/>
    <w:rsid w:val="00AA1F63"/>
    <w:rsid w:val="00AA21B7"/>
    <w:rsid w:val="00AA2C4D"/>
    <w:rsid w:val="00AA3DDE"/>
    <w:rsid w:val="00AA45B4"/>
    <w:rsid w:val="00AA46DE"/>
    <w:rsid w:val="00AA482E"/>
    <w:rsid w:val="00AA4F74"/>
    <w:rsid w:val="00AA5592"/>
    <w:rsid w:val="00AA5933"/>
    <w:rsid w:val="00AA6DC0"/>
    <w:rsid w:val="00AB0066"/>
    <w:rsid w:val="00AB12BE"/>
    <w:rsid w:val="00AB1473"/>
    <w:rsid w:val="00AB1BF8"/>
    <w:rsid w:val="00AB3B1C"/>
    <w:rsid w:val="00AB3FA6"/>
    <w:rsid w:val="00AB5175"/>
    <w:rsid w:val="00AB64DE"/>
    <w:rsid w:val="00AB70C1"/>
    <w:rsid w:val="00AC179C"/>
    <w:rsid w:val="00AC1EA8"/>
    <w:rsid w:val="00AC2F67"/>
    <w:rsid w:val="00AC3C52"/>
    <w:rsid w:val="00AC3DB5"/>
    <w:rsid w:val="00AC42AD"/>
    <w:rsid w:val="00AC4D80"/>
    <w:rsid w:val="00AC7489"/>
    <w:rsid w:val="00AD0443"/>
    <w:rsid w:val="00AD0510"/>
    <w:rsid w:val="00AD07EC"/>
    <w:rsid w:val="00AD0991"/>
    <w:rsid w:val="00AD0BA4"/>
    <w:rsid w:val="00AD0C68"/>
    <w:rsid w:val="00AD0D0A"/>
    <w:rsid w:val="00AD0EE1"/>
    <w:rsid w:val="00AD1B25"/>
    <w:rsid w:val="00AD217E"/>
    <w:rsid w:val="00AD2AE4"/>
    <w:rsid w:val="00AD36FD"/>
    <w:rsid w:val="00AD3885"/>
    <w:rsid w:val="00AD3BB9"/>
    <w:rsid w:val="00AD4A50"/>
    <w:rsid w:val="00AD5094"/>
    <w:rsid w:val="00AD587E"/>
    <w:rsid w:val="00AD6007"/>
    <w:rsid w:val="00AD61A0"/>
    <w:rsid w:val="00AD64F7"/>
    <w:rsid w:val="00AD6C8B"/>
    <w:rsid w:val="00AD70AC"/>
    <w:rsid w:val="00AD74DD"/>
    <w:rsid w:val="00AD763D"/>
    <w:rsid w:val="00AD7AA0"/>
    <w:rsid w:val="00AE09CE"/>
    <w:rsid w:val="00AE158C"/>
    <w:rsid w:val="00AE15BE"/>
    <w:rsid w:val="00AE2751"/>
    <w:rsid w:val="00AE2E30"/>
    <w:rsid w:val="00AE3824"/>
    <w:rsid w:val="00AE479C"/>
    <w:rsid w:val="00AE4EB5"/>
    <w:rsid w:val="00AE5AE8"/>
    <w:rsid w:val="00AE5DD6"/>
    <w:rsid w:val="00AE643D"/>
    <w:rsid w:val="00AE7413"/>
    <w:rsid w:val="00AF14F4"/>
    <w:rsid w:val="00AF1CB4"/>
    <w:rsid w:val="00AF20FD"/>
    <w:rsid w:val="00AF275D"/>
    <w:rsid w:val="00AF2876"/>
    <w:rsid w:val="00AF40B2"/>
    <w:rsid w:val="00AF558E"/>
    <w:rsid w:val="00AF6429"/>
    <w:rsid w:val="00AF67EC"/>
    <w:rsid w:val="00AF6B75"/>
    <w:rsid w:val="00AF7074"/>
    <w:rsid w:val="00AF728B"/>
    <w:rsid w:val="00AF76BA"/>
    <w:rsid w:val="00AF7DB4"/>
    <w:rsid w:val="00AF7FB1"/>
    <w:rsid w:val="00B001C6"/>
    <w:rsid w:val="00B004B4"/>
    <w:rsid w:val="00B0065B"/>
    <w:rsid w:val="00B006D9"/>
    <w:rsid w:val="00B0133D"/>
    <w:rsid w:val="00B01342"/>
    <w:rsid w:val="00B016B7"/>
    <w:rsid w:val="00B01791"/>
    <w:rsid w:val="00B01868"/>
    <w:rsid w:val="00B02109"/>
    <w:rsid w:val="00B0226F"/>
    <w:rsid w:val="00B02582"/>
    <w:rsid w:val="00B02AE5"/>
    <w:rsid w:val="00B02E02"/>
    <w:rsid w:val="00B03707"/>
    <w:rsid w:val="00B04795"/>
    <w:rsid w:val="00B054F9"/>
    <w:rsid w:val="00B05746"/>
    <w:rsid w:val="00B05784"/>
    <w:rsid w:val="00B0584B"/>
    <w:rsid w:val="00B05C2D"/>
    <w:rsid w:val="00B05EAA"/>
    <w:rsid w:val="00B06CFB"/>
    <w:rsid w:val="00B07D54"/>
    <w:rsid w:val="00B07E21"/>
    <w:rsid w:val="00B10493"/>
    <w:rsid w:val="00B10E62"/>
    <w:rsid w:val="00B11A42"/>
    <w:rsid w:val="00B13988"/>
    <w:rsid w:val="00B13AFA"/>
    <w:rsid w:val="00B13D03"/>
    <w:rsid w:val="00B14187"/>
    <w:rsid w:val="00B147B5"/>
    <w:rsid w:val="00B153E8"/>
    <w:rsid w:val="00B16310"/>
    <w:rsid w:val="00B16748"/>
    <w:rsid w:val="00B1686E"/>
    <w:rsid w:val="00B16F2D"/>
    <w:rsid w:val="00B17702"/>
    <w:rsid w:val="00B20050"/>
    <w:rsid w:val="00B20265"/>
    <w:rsid w:val="00B20272"/>
    <w:rsid w:val="00B20FCB"/>
    <w:rsid w:val="00B21C45"/>
    <w:rsid w:val="00B22090"/>
    <w:rsid w:val="00B22220"/>
    <w:rsid w:val="00B2285F"/>
    <w:rsid w:val="00B22C9B"/>
    <w:rsid w:val="00B23537"/>
    <w:rsid w:val="00B24634"/>
    <w:rsid w:val="00B24A3D"/>
    <w:rsid w:val="00B2519A"/>
    <w:rsid w:val="00B25891"/>
    <w:rsid w:val="00B25924"/>
    <w:rsid w:val="00B262B5"/>
    <w:rsid w:val="00B26B6E"/>
    <w:rsid w:val="00B26BF0"/>
    <w:rsid w:val="00B303AB"/>
    <w:rsid w:val="00B31B7C"/>
    <w:rsid w:val="00B32174"/>
    <w:rsid w:val="00B326AF"/>
    <w:rsid w:val="00B32925"/>
    <w:rsid w:val="00B32AF2"/>
    <w:rsid w:val="00B32E72"/>
    <w:rsid w:val="00B33361"/>
    <w:rsid w:val="00B33A6C"/>
    <w:rsid w:val="00B33DC4"/>
    <w:rsid w:val="00B33F6F"/>
    <w:rsid w:val="00B35FCF"/>
    <w:rsid w:val="00B36088"/>
    <w:rsid w:val="00B36918"/>
    <w:rsid w:val="00B36D16"/>
    <w:rsid w:val="00B3720A"/>
    <w:rsid w:val="00B37B80"/>
    <w:rsid w:val="00B40BAF"/>
    <w:rsid w:val="00B40BDE"/>
    <w:rsid w:val="00B411FE"/>
    <w:rsid w:val="00B41BC3"/>
    <w:rsid w:val="00B420F2"/>
    <w:rsid w:val="00B430CA"/>
    <w:rsid w:val="00B43614"/>
    <w:rsid w:val="00B43BCF"/>
    <w:rsid w:val="00B44628"/>
    <w:rsid w:val="00B46488"/>
    <w:rsid w:val="00B46B33"/>
    <w:rsid w:val="00B46EF9"/>
    <w:rsid w:val="00B46FC0"/>
    <w:rsid w:val="00B47810"/>
    <w:rsid w:val="00B47961"/>
    <w:rsid w:val="00B50325"/>
    <w:rsid w:val="00B50FBA"/>
    <w:rsid w:val="00B51345"/>
    <w:rsid w:val="00B514C1"/>
    <w:rsid w:val="00B51567"/>
    <w:rsid w:val="00B520E7"/>
    <w:rsid w:val="00B52ECF"/>
    <w:rsid w:val="00B53395"/>
    <w:rsid w:val="00B53EF8"/>
    <w:rsid w:val="00B56AFC"/>
    <w:rsid w:val="00B56EED"/>
    <w:rsid w:val="00B5783C"/>
    <w:rsid w:val="00B57DAD"/>
    <w:rsid w:val="00B6026F"/>
    <w:rsid w:val="00B602AC"/>
    <w:rsid w:val="00B61B8E"/>
    <w:rsid w:val="00B626E8"/>
    <w:rsid w:val="00B63330"/>
    <w:rsid w:val="00B6367B"/>
    <w:rsid w:val="00B636FF"/>
    <w:rsid w:val="00B64447"/>
    <w:rsid w:val="00B65559"/>
    <w:rsid w:val="00B67D77"/>
    <w:rsid w:val="00B67F58"/>
    <w:rsid w:val="00B70A6B"/>
    <w:rsid w:val="00B70EB0"/>
    <w:rsid w:val="00B73C5F"/>
    <w:rsid w:val="00B74B8C"/>
    <w:rsid w:val="00B74DA3"/>
    <w:rsid w:val="00B75BA2"/>
    <w:rsid w:val="00B765EA"/>
    <w:rsid w:val="00B76996"/>
    <w:rsid w:val="00B76CB0"/>
    <w:rsid w:val="00B77D42"/>
    <w:rsid w:val="00B8113F"/>
    <w:rsid w:val="00B8154B"/>
    <w:rsid w:val="00B81885"/>
    <w:rsid w:val="00B81DCB"/>
    <w:rsid w:val="00B828CE"/>
    <w:rsid w:val="00B82EEB"/>
    <w:rsid w:val="00B8329E"/>
    <w:rsid w:val="00B83CED"/>
    <w:rsid w:val="00B8450B"/>
    <w:rsid w:val="00B8566F"/>
    <w:rsid w:val="00B85B12"/>
    <w:rsid w:val="00B85D05"/>
    <w:rsid w:val="00B86101"/>
    <w:rsid w:val="00B86644"/>
    <w:rsid w:val="00B86D53"/>
    <w:rsid w:val="00B87693"/>
    <w:rsid w:val="00B87CD5"/>
    <w:rsid w:val="00B904FD"/>
    <w:rsid w:val="00B90D9C"/>
    <w:rsid w:val="00B929A8"/>
    <w:rsid w:val="00B92D50"/>
    <w:rsid w:val="00B93469"/>
    <w:rsid w:val="00B9379A"/>
    <w:rsid w:val="00B94BEA"/>
    <w:rsid w:val="00B9519B"/>
    <w:rsid w:val="00B95296"/>
    <w:rsid w:val="00B956C9"/>
    <w:rsid w:val="00B9582E"/>
    <w:rsid w:val="00B963B4"/>
    <w:rsid w:val="00B96B89"/>
    <w:rsid w:val="00B97557"/>
    <w:rsid w:val="00BA0415"/>
    <w:rsid w:val="00BA0AFA"/>
    <w:rsid w:val="00BA1636"/>
    <w:rsid w:val="00BA1F30"/>
    <w:rsid w:val="00BA25EE"/>
    <w:rsid w:val="00BA2D9C"/>
    <w:rsid w:val="00BA2F44"/>
    <w:rsid w:val="00BA3560"/>
    <w:rsid w:val="00BA4EDA"/>
    <w:rsid w:val="00BA5385"/>
    <w:rsid w:val="00BA57CA"/>
    <w:rsid w:val="00BA580E"/>
    <w:rsid w:val="00BA589F"/>
    <w:rsid w:val="00BA5BEC"/>
    <w:rsid w:val="00BA5CDE"/>
    <w:rsid w:val="00BA6089"/>
    <w:rsid w:val="00BA6B66"/>
    <w:rsid w:val="00BA7857"/>
    <w:rsid w:val="00BA78C4"/>
    <w:rsid w:val="00BA7C62"/>
    <w:rsid w:val="00BA7D44"/>
    <w:rsid w:val="00BB05A5"/>
    <w:rsid w:val="00BB1108"/>
    <w:rsid w:val="00BB1581"/>
    <w:rsid w:val="00BB1E28"/>
    <w:rsid w:val="00BB1E9A"/>
    <w:rsid w:val="00BB2182"/>
    <w:rsid w:val="00BB29B3"/>
    <w:rsid w:val="00BB2A85"/>
    <w:rsid w:val="00BB3D54"/>
    <w:rsid w:val="00BB3F57"/>
    <w:rsid w:val="00BB4C61"/>
    <w:rsid w:val="00BB5A27"/>
    <w:rsid w:val="00BB624C"/>
    <w:rsid w:val="00BB66F0"/>
    <w:rsid w:val="00BB6797"/>
    <w:rsid w:val="00BB68CA"/>
    <w:rsid w:val="00BB7C6C"/>
    <w:rsid w:val="00BB7D86"/>
    <w:rsid w:val="00BB7F10"/>
    <w:rsid w:val="00BC1579"/>
    <w:rsid w:val="00BC1CAC"/>
    <w:rsid w:val="00BC2329"/>
    <w:rsid w:val="00BC2976"/>
    <w:rsid w:val="00BC2A1B"/>
    <w:rsid w:val="00BC32AF"/>
    <w:rsid w:val="00BC33A4"/>
    <w:rsid w:val="00BC3AB5"/>
    <w:rsid w:val="00BC3FDE"/>
    <w:rsid w:val="00BC4403"/>
    <w:rsid w:val="00BC4B5D"/>
    <w:rsid w:val="00BC4D9E"/>
    <w:rsid w:val="00BC58FF"/>
    <w:rsid w:val="00BC6E28"/>
    <w:rsid w:val="00BC72BB"/>
    <w:rsid w:val="00BC7DB5"/>
    <w:rsid w:val="00BD0070"/>
    <w:rsid w:val="00BD038C"/>
    <w:rsid w:val="00BD0C67"/>
    <w:rsid w:val="00BD129B"/>
    <w:rsid w:val="00BD1B29"/>
    <w:rsid w:val="00BD213B"/>
    <w:rsid w:val="00BD2AF6"/>
    <w:rsid w:val="00BD2D9A"/>
    <w:rsid w:val="00BD421C"/>
    <w:rsid w:val="00BD4608"/>
    <w:rsid w:val="00BD49FA"/>
    <w:rsid w:val="00BD4F28"/>
    <w:rsid w:val="00BD5268"/>
    <w:rsid w:val="00BD662C"/>
    <w:rsid w:val="00BD6B1D"/>
    <w:rsid w:val="00BD7566"/>
    <w:rsid w:val="00BD78B7"/>
    <w:rsid w:val="00BD791E"/>
    <w:rsid w:val="00BD7DF9"/>
    <w:rsid w:val="00BE0697"/>
    <w:rsid w:val="00BE1078"/>
    <w:rsid w:val="00BE10D0"/>
    <w:rsid w:val="00BE1346"/>
    <w:rsid w:val="00BE1858"/>
    <w:rsid w:val="00BE1DCF"/>
    <w:rsid w:val="00BE2830"/>
    <w:rsid w:val="00BE29D7"/>
    <w:rsid w:val="00BE2B9D"/>
    <w:rsid w:val="00BE39CD"/>
    <w:rsid w:val="00BE3ABC"/>
    <w:rsid w:val="00BE50A0"/>
    <w:rsid w:val="00BE6893"/>
    <w:rsid w:val="00BE7AF3"/>
    <w:rsid w:val="00BE7C4B"/>
    <w:rsid w:val="00BE7D83"/>
    <w:rsid w:val="00BF03CE"/>
    <w:rsid w:val="00BF1A36"/>
    <w:rsid w:val="00BF2432"/>
    <w:rsid w:val="00BF2FC0"/>
    <w:rsid w:val="00BF37DB"/>
    <w:rsid w:val="00BF3999"/>
    <w:rsid w:val="00BF40DF"/>
    <w:rsid w:val="00BF4606"/>
    <w:rsid w:val="00BF4D02"/>
    <w:rsid w:val="00BF5248"/>
    <w:rsid w:val="00BF6FD8"/>
    <w:rsid w:val="00C00F71"/>
    <w:rsid w:val="00C01A52"/>
    <w:rsid w:val="00C01ECA"/>
    <w:rsid w:val="00C02718"/>
    <w:rsid w:val="00C029EB"/>
    <w:rsid w:val="00C02CC0"/>
    <w:rsid w:val="00C02E8C"/>
    <w:rsid w:val="00C03BE7"/>
    <w:rsid w:val="00C0401F"/>
    <w:rsid w:val="00C04079"/>
    <w:rsid w:val="00C05E71"/>
    <w:rsid w:val="00C05FBA"/>
    <w:rsid w:val="00C0755F"/>
    <w:rsid w:val="00C075EE"/>
    <w:rsid w:val="00C078DB"/>
    <w:rsid w:val="00C07A9B"/>
    <w:rsid w:val="00C1069A"/>
    <w:rsid w:val="00C107F9"/>
    <w:rsid w:val="00C10AB6"/>
    <w:rsid w:val="00C11262"/>
    <w:rsid w:val="00C114C9"/>
    <w:rsid w:val="00C1174F"/>
    <w:rsid w:val="00C119C0"/>
    <w:rsid w:val="00C11A61"/>
    <w:rsid w:val="00C1287F"/>
    <w:rsid w:val="00C13BCA"/>
    <w:rsid w:val="00C144D8"/>
    <w:rsid w:val="00C14508"/>
    <w:rsid w:val="00C149DB"/>
    <w:rsid w:val="00C15E02"/>
    <w:rsid w:val="00C16024"/>
    <w:rsid w:val="00C2158A"/>
    <w:rsid w:val="00C22209"/>
    <w:rsid w:val="00C22C2E"/>
    <w:rsid w:val="00C240DA"/>
    <w:rsid w:val="00C241EF"/>
    <w:rsid w:val="00C24714"/>
    <w:rsid w:val="00C24B66"/>
    <w:rsid w:val="00C24C7D"/>
    <w:rsid w:val="00C251FB"/>
    <w:rsid w:val="00C25B06"/>
    <w:rsid w:val="00C260DB"/>
    <w:rsid w:val="00C261A7"/>
    <w:rsid w:val="00C26352"/>
    <w:rsid w:val="00C26360"/>
    <w:rsid w:val="00C26488"/>
    <w:rsid w:val="00C26BEA"/>
    <w:rsid w:val="00C2730E"/>
    <w:rsid w:val="00C27EC1"/>
    <w:rsid w:val="00C30E62"/>
    <w:rsid w:val="00C30E97"/>
    <w:rsid w:val="00C3165C"/>
    <w:rsid w:val="00C3178E"/>
    <w:rsid w:val="00C31A42"/>
    <w:rsid w:val="00C31D17"/>
    <w:rsid w:val="00C32A4A"/>
    <w:rsid w:val="00C32AC9"/>
    <w:rsid w:val="00C32CA9"/>
    <w:rsid w:val="00C3314A"/>
    <w:rsid w:val="00C3344C"/>
    <w:rsid w:val="00C33468"/>
    <w:rsid w:val="00C348FA"/>
    <w:rsid w:val="00C36AAD"/>
    <w:rsid w:val="00C36B1B"/>
    <w:rsid w:val="00C3763C"/>
    <w:rsid w:val="00C37B73"/>
    <w:rsid w:val="00C40425"/>
    <w:rsid w:val="00C40497"/>
    <w:rsid w:val="00C4065D"/>
    <w:rsid w:val="00C4067E"/>
    <w:rsid w:val="00C41E08"/>
    <w:rsid w:val="00C42282"/>
    <w:rsid w:val="00C42657"/>
    <w:rsid w:val="00C42E7B"/>
    <w:rsid w:val="00C43F25"/>
    <w:rsid w:val="00C4430F"/>
    <w:rsid w:val="00C4471D"/>
    <w:rsid w:val="00C44791"/>
    <w:rsid w:val="00C4563E"/>
    <w:rsid w:val="00C46F85"/>
    <w:rsid w:val="00C47004"/>
    <w:rsid w:val="00C51687"/>
    <w:rsid w:val="00C51A4D"/>
    <w:rsid w:val="00C520ED"/>
    <w:rsid w:val="00C5236D"/>
    <w:rsid w:val="00C52D44"/>
    <w:rsid w:val="00C53DB6"/>
    <w:rsid w:val="00C54137"/>
    <w:rsid w:val="00C54274"/>
    <w:rsid w:val="00C54D0F"/>
    <w:rsid w:val="00C558DC"/>
    <w:rsid w:val="00C5599D"/>
    <w:rsid w:val="00C55B81"/>
    <w:rsid w:val="00C56154"/>
    <w:rsid w:val="00C5624E"/>
    <w:rsid w:val="00C56657"/>
    <w:rsid w:val="00C567E9"/>
    <w:rsid w:val="00C56D46"/>
    <w:rsid w:val="00C56D47"/>
    <w:rsid w:val="00C5743F"/>
    <w:rsid w:val="00C57500"/>
    <w:rsid w:val="00C57BA5"/>
    <w:rsid w:val="00C600E8"/>
    <w:rsid w:val="00C602DE"/>
    <w:rsid w:val="00C6199C"/>
    <w:rsid w:val="00C62918"/>
    <w:rsid w:val="00C63065"/>
    <w:rsid w:val="00C63079"/>
    <w:rsid w:val="00C630AA"/>
    <w:rsid w:val="00C633AD"/>
    <w:rsid w:val="00C63EF1"/>
    <w:rsid w:val="00C64D72"/>
    <w:rsid w:val="00C64F25"/>
    <w:rsid w:val="00C653FA"/>
    <w:rsid w:val="00C65566"/>
    <w:rsid w:val="00C65E0E"/>
    <w:rsid w:val="00C66687"/>
    <w:rsid w:val="00C66B20"/>
    <w:rsid w:val="00C67AEA"/>
    <w:rsid w:val="00C70428"/>
    <w:rsid w:val="00C7156D"/>
    <w:rsid w:val="00C71FFE"/>
    <w:rsid w:val="00C72748"/>
    <w:rsid w:val="00C731EE"/>
    <w:rsid w:val="00C73ABB"/>
    <w:rsid w:val="00C73EB8"/>
    <w:rsid w:val="00C7478D"/>
    <w:rsid w:val="00C74979"/>
    <w:rsid w:val="00C74B7E"/>
    <w:rsid w:val="00C7534B"/>
    <w:rsid w:val="00C75476"/>
    <w:rsid w:val="00C76950"/>
    <w:rsid w:val="00C77D0D"/>
    <w:rsid w:val="00C80788"/>
    <w:rsid w:val="00C80842"/>
    <w:rsid w:val="00C809C4"/>
    <w:rsid w:val="00C80E2A"/>
    <w:rsid w:val="00C81363"/>
    <w:rsid w:val="00C81767"/>
    <w:rsid w:val="00C81F24"/>
    <w:rsid w:val="00C82294"/>
    <w:rsid w:val="00C82926"/>
    <w:rsid w:val="00C82D8F"/>
    <w:rsid w:val="00C836E7"/>
    <w:rsid w:val="00C8452D"/>
    <w:rsid w:val="00C85D77"/>
    <w:rsid w:val="00C8607B"/>
    <w:rsid w:val="00C86476"/>
    <w:rsid w:val="00C87590"/>
    <w:rsid w:val="00C87D9A"/>
    <w:rsid w:val="00C9005C"/>
    <w:rsid w:val="00C9038E"/>
    <w:rsid w:val="00C91217"/>
    <w:rsid w:val="00C91C82"/>
    <w:rsid w:val="00C92334"/>
    <w:rsid w:val="00C923C6"/>
    <w:rsid w:val="00C92625"/>
    <w:rsid w:val="00C929E3"/>
    <w:rsid w:val="00C92C00"/>
    <w:rsid w:val="00C93841"/>
    <w:rsid w:val="00C940B9"/>
    <w:rsid w:val="00C94884"/>
    <w:rsid w:val="00C964AE"/>
    <w:rsid w:val="00C964D4"/>
    <w:rsid w:val="00C96AC3"/>
    <w:rsid w:val="00C97233"/>
    <w:rsid w:val="00C97A1D"/>
    <w:rsid w:val="00C97BAA"/>
    <w:rsid w:val="00CA01C7"/>
    <w:rsid w:val="00CA1542"/>
    <w:rsid w:val="00CA1B11"/>
    <w:rsid w:val="00CA263D"/>
    <w:rsid w:val="00CA27A3"/>
    <w:rsid w:val="00CA2832"/>
    <w:rsid w:val="00CA3395"/>
    <w:rsid w:val="00CA3D68"/>
    <w:rsid w:val="00CA4112"/>
    <w:rsid w:val="00CA50FA"/>
    <w:rsid w:val="00CA5A02"/>
    <w:rsid w:val="00CA5B3F"/>
    <w:rsid w:val="00CA68AF"/>
    <w:rsid w:val="00CA727B"/>
    <w:rsid w:val="00CA744C"/>
    <w:rsid w:val="00CB1229"/>
    <w:rsid w:val="00CB13BA"/>
    <w:rsid w:val="00CB1466"/>
    <w:rsid w:val="00CB182E"/>
    <w:rsid w:val="00CB28DB"/>
    <w:rsid w:val="00CB4358"/>
    <w:rsid w:val="00CB4E56"/>
    <w:rsid w:val="00CB5363"/>
    <w:rsid w:val="00CB59E7"/>
    <w:rsid w:val="00CB65FE"/>
    <w:rsid w:val="00CC018B"/>
    <w:rsid w:val="00CC0603"/>
    <w:rsid w:val="00CC076B"/>
    <w:rsid w:val="00CC123A"/>
    <w:rsid w:val="00CC16AF"/>
    <w:rsid w:val="00CC17E5"/>
    <w:rsid w:val="00CC20FE"/>
    <w:rsid w:val="00CC22E2"/>
    <w:rsid w:val="00CC24F2"/>
    <w:rsid w:val="00CC2BFC"/>
    <w:rsid w:val="00CC3C2B"/>
    <w:rsid w:val="00CC55CD"/>
    <w:rsid w:val="00CC6C46"/>
    <w:rsid w:val="00CC771B"/>
    <w:rsid w:val="00CC7BC2"/>
    <w:rsid w:val="00CD0DD7"/>
    <w:rsid w:val="00CD0FAD"/>
    <w:rsid w:val="00CD11A9"/>
    <w:rsid w:val="00CD17A9"/>
    <w:rsid w:val="00CD2E83"/>
    <w:rsid w:val="00CD394F"/>
    <w:rsid w:val="00CD41F5"/>
    <w:rsid w:val="00CD4315"/>
    <w:rsid w:val="00CD4F07"/>
    <w:rsid w:val="00CD55C0"/>
    <w:rsid w:val="00CD6070"/>
    <w:rsid w:val="00CD6AEC"/>
    <w:rsid w:val="00CD763B"/>
    <w:rsid w:val="00CE08B8"/>
    <w:rsid w:val="00CE0A93"/>
    <w:rsid w:val="00CE0C87"/>
    <w:rsid w:val="00CE0DF7"/>
    <w:rsid w:val="00CE0E50"/>
    <w:rsid w:val="00CE1574"/>
    <w:rsid w:val="00CE1FA8"/>
    <w:rsid w:val="00CE2498"/>
    <w:rsid w:val="00CE26B2"/>
    <w:rsid w:val="00CE290F"/>
    <w:rsid w:val="00CE303B"/>
    <w:rsid w:val="00CE34BA"/>
    <w:rsid w:val="00CE39BC"/>
    <w:rsid w:val="00CE4109"/>
    <w:rsid w:val="00CE5178"/>
    <w:rsid w:val="00CE55B0"/>
    <w:rsid w:val="00CE6031"/>
    <w:rsid w:val="00CE621F"/>
    <w:rsid w:val="00CE67D3"/>
    <w:rsid w:val="00CE72E3"/>
    <w:rsid w:val="00CE745E"/>
    <w:rsid w:val="00CE74C7"/>
    <w:rsid w:val="00CE7BAA"/>
    <w:rsid w:val="00CE7C7F"/>
    <w:rsid w:val="00CE7F9A"/>
    <w:rsid w:val="00CF0E3F"/>
    <w:rsid w:val="00CF0EAC"/>
    <w:rsid w:val="00CF1540"/>
    <w:rsid w:val="00CF1FB8"/>
    <w:rsid w:val="00CF2A2E"/>
    <w:rsid w:val="00CF3682"/>
    <w:rsid w:val="00CF401D"/>
    <w:rsid w:val="00CF5046"/>
    <w:rsid w:val="00CF547A"/>
    <w:rsid w:val="00CF6271"/>
    <w:rsid w:val="00CF6812"/>
    <w:rsid w:val="00CF69D9"/>
    <w:rsid w:val="00CF6D90"/>
    <w:rsid w:val="00CF6DCB"/>
    <w:rsid w:val="00CF703D"/>
    <w:rsid w:val="00CF7A22"/>
    <w:rsid w:val="00D0015C"/>
    <w:rsid w:val="00D00249"/>
    <w:rsid w:val="00D00608"/>
    <w:rsid w:val="00D006B8"/>
    <w:rsid w:val="00D00D8A"/>
    <w:rsid w:val="00D014A5"/>
    <w:rsid w:val="00D01634"/>
    <w:rsid w:val="00D0178B"/>
    <w:rsid w:val="00D018BF"/>
    <w:rsid w:val="00D01F5B"/>
    <w:rsid w:val="00D0280E"/>
    <w:rsid w:val="00D0379B"/>
    <w:rsid w:val="00D038B3"/>
    <w:rsid w:val="00D03AB1"/>
    <w:rsid w:val="00D03DB2"/>
    <w:rsid w:val="00D0509C"/>
    <w:rsid w:val="00D054E7"/>
    <w:rsid w:val="00D05626"/>
    <w:rsid w:val="00D05925"/>
    <w:rsid w:val="00D05BB9"/>
    <w:rsid w:val="00D061CE"/>
    <w:rsid w:val="00D06F18"/>
    <w:rsid w:val="00D10C0C"/>
    <w:rsid w:val="00D11196"/>
    <w:rsid w:val="00D1172F"/>
    <w:rsid w:val="00D11B25"/>
    <w:rsid w:val="00D11D1B"/>
    <w:rsid w:val="00D12A10"/>
    <w:rsid w:val="00D12F72"/>
    <w:rsid w:val="00D16049"/>
    <w:rsid w:val="00D16210"/>
    <w:rsid w:val="00D16B49"/>
    <w:rsid w:val="00D16C32"/>
    <w:rsid w:val="00D16E3C"/>
    <w:rsid w:val="00D16EEB"/>
    <w:rsid w:val="00D1763D"/>
    <w:rsid w:val="00D1784C"/>
    <w:rsid w:val="00D17DE7"/>
    <w:rsid w:val="00D17FA2"/>
    <w:rsid w:val="00D20458"/>
    <w:rsid w:val="00D21162"/>
    <w:rsid w:val="00D215FF"/>
    <w:rsid w:val="00D22293"/>
    <w:rsid w:val="00D2232A"/>
    <w:rsid w:val="00D22AC5"/>
    <w:rsid w:val="00D2351A"/>
    <w:rsid w:val="00D242A3"/>
    <w:rsid w:val="00D24A35"/>
    <w:rsid w:val="00D24B51"/>
    <w:rsid w:val="00D251B2"/>
    <w:rsid w:val="00D25BFC"/>
    <w:rsid w:val="00D265CE"/>
    <w:rsid w:val="00D2660D"/>
    <w:rsid w:val="00D27309"/>
    <w:rsid w:val="00D2777C"/>
    <w:rsid w:val="00D31528"/>
    <w:rsid w:val="00D32087"/>
    <w:rsid w:val="00D32E5F"/>
    <w:rsid w:val="00D338D7"/>
    <w:rsid w:val="00D33CE8"/>
    <w:rsid w:val="00D341D7"/>
    <w:rsid w:val="00D344EB"/>
    <w:rsid w:val="00D35A26"/>
    <w:rsid w:val="00D36902"/>
    <w:rsid w:val="00D36F7A"/>
    <w:rsid w:val="00D372E6"/>
    <w:rsid w:val="00D37E19"/>
    <w:rsid w:val="00D37EDA"/>
    <w:rsid w:val="00D40517"/>
    <w:rsid w:val="00D40C9B"/>
    <w:rsid w:val="00D41189"/>
    <w:rsid w:val="00D41195"/>
    <w:rsid w:val="00D4132C"/>
    <w:rsid w:val="00D41C08"/>
    <w:rsid w:val="00D42779"/>
    <w:rsid w:val="00D427EA"/>
    <w:rsid w:val="00D42CF5"/>
    <w:rsid w:val="00D436C6"/>
    <w:rsid w:val="00D43FFF"/>
    <w:rsid w:val="00D44008"/>
    <w:rsid w:val="00D448A4"/>
    <w:rsid w:val="00D44B75"/>
    <w:rsid w:val="00D4517B"/>
    <w:rsid w:val="00D453A0"/>
    <w:rsid w:val="00D45568"/>
    <w:rsid w:val="00D45F2C"/>
    <w:rsid w:val="00D46F3A"/>
    <w:rsid w:val="00D475B2"/>
    <w:rsid w:val="00D47DAD"/>
    <w:rsid w:val="00D47E4F"/>
    <w:rsid w:val="00D504D2"/>
    <w:rsid w:val="00D50787"/>
    <w:rsid w:val="00D50AC6"/>
    <w:rsid w:val="00D50EC1"/>
    <w:rsid w:val="00D514A0"/>
    <w:rsid w:val="00D51E9C"/>
    <w:rsid w:val="00D5235B"/>
    <w:rsid w:val="00D5238A"/>
    <w:rsid w:val="00D524C5"/>
    <w:rsid w:val="00D52F46"/>
    <w:rsid w:val="00D53A80"/>
    <w:rsid w:val="00D53B69"/>
    <w:rsid w:val="00D5401C"/>
    <w:rsid w:val="00D5425F"/>
    <w:rsid w:val="00D548ED"/>
    <w:rsid w:val="00D54C19"/>
    <w:rsid w:val="00D54D13"/>
    <w:rsid w:val="00D54FCB"/>
    <w:rsid w:val="00D55D3A"/>
    <w:rsid w:val="00D561A2"/>
    <w:rsid w:val="00D574E2"/>
    <w:rsid w:val="00D5777A"/>
    <w:rsid w:val="00D57A41"/>
    <w:rsid w:val="00D57B9F"/>
    <w:rsid w:val="00D6066E"/>
    <w:rsid w:val="00D60A27"/>
    <w:rsid w:val="00D6159E"/>
    <w:rsid w:val="00D61A9C"/>
    <w:rsid w:val="00D61E85"/>
    <w:rsid w:val="00D61F54"/>
    <w:rsid w:val="00D62448"/>
    <w:rsid w:val="00D62B5D"/>
    <w:rsid w:val="00D63220"/>
    <w:rsid w:val="00D63233"/>
    <w:rsid w:val="00D63518"/>
    <w:rsid w:val="00D63DB1"/>
    <w:rsid w:val="00D64210"/>
    <w:rsid w:val="00D645EB"/>
    <w:rsid w:val="00D64B61"/>
    <w:rsid w:val="00D65367"/>
    <w:rsid w:val="00D65C67"/>
    <w:rsid w:val="00D6629B"/>
    <w:rsid w:val="00D6690B"/>
    <w:rsid w:val="00D66AD0"/>
    <w:rsid w:val="00D66B02"/>
    <w:rsid w:val="00D66E9E"/>
    <w:rsid w:val="00D67E32"/>
    <w:rsid w:val="00D67EEE"/>
    <w:rsid w:val="00D7057F"/>
    <w:rsid w:val="00D70D4B"/>
    <w:rsid w:val="00D721D7"/>
    <w:rsid w:val="00D72372"/>
    <w:rsid w:val="00D72A68"/>
    <w:rsid w:val="00D72C62"/>
    <w:rsid w:val="00D72C7F"/>
    <w:rsid w:val="00D74227"/>
    <w:rsid w:val="00D75068"/>
    <w:rsid w:val="00D754B3"/>
    <w:rsid w:val="00D7552A"/>
    <w:rsid w:val="00D75940"/>
    <w:rsid w:val="00D75B3F"/>
    <w:rsid w:val="00D76579"/>
    <w:rsid w:val="00D7681C"/>
    <w:rsid w:val="00D76EE7"/>
    <w:rsid w:val="00D777C1"/>
    <w:rsid w:val="00D77DDC"/>
    <w:rsid w:val="00D80A4D"/>
    <w:rsid w:val="00D80EB6"/>
    <w:rsid w:val="00D8152B"/>
    <w:rsid w:val="00D81993"/>
    <w:rsid w:val="00D81C02"/>
    <w:rsid w:val="00D82572"/>
    <w:rsid w:val="00D8365E"/>
    <w:rsid w:val="00D83A34"/>
    <w:rsid w:val="00D83FDE"/>
    <w:rsid w:val="00D84035"/>
    <w:rsid w:val="00D841C0"/>
    <w:rsid w:val="00D8458A"/>
    <w:rsid w:val="00D8470B"/>
    <w:rsid w:val="00D854E1"/>
    <w:rsid w:val="00D85550"/>
    <w:rsid w:val="00D855F6"/>
    <w:rsid w:val="00D85965"/>
    <w:rsid w:val="00D87482"/>
    <w:rsid w:val="00D8779B"/>
    <w:rsid w:val="00D87AA3"/>
    <w:rsid w:val="00D87C5A"/>
    <w:rsid w:val="00D87F62"/>
    <w:rsid w:val="00D9065C"/>
    <w:rsid w:val="00D90B4E"/>
    <w:rsid w:val="00D90FD2"/>
    <w:rsid w:val="00D91203"/>
    <w:rsid w:val="00D913E5"/>
    <w:rsid w:val="00D914EB"/>
    <w:rsid w:val="00D91568"/>
    <w:rsid w:val="00D92EFF"/>
    <w:rsid w:val="00D93113"/>
    <w:rsid w:val="00D934FD"/>
    <w:rsid w:val="00D94719"/>
    <w:rsid w:val="00D94905"/>
    <w:rsid w:val="00D9580C"/>
    <w:rsid w:val="00D96DB2"/>
    <w:rsid w:val="00D971C5"/>
    <w:rsid w:val="00D976D2"/>
    <w:rsid w:val="00D97A04"/>
    <w:rsid w:val="00DA0027"/>
    <w:rsid w:val="00DA0DE3"/>
    <w:rsid w:val="00DA0FFF"/>
    <w:rsid w:val="00DA1776"/>
    <w:rsid w:val="00DA194B"/>
    <w:rsid w:val="00DA203B"/>
    <w:rsid w:val="00DA206A"/>
    <w:rsid w:val="00DA2261"/>
    <w:rsid w:val="00DA233B"/>
    <w:rsid w:val="00DA24F9"/>
    <w:rsid w:val="00DA2A88"/>
    <w:rsid w:val="00DA38CC"/>
    <w:rsid w:val="00DA4DF9"/>
    <w:rsid w:val="00DA50CE"/>
    <w:rsid w:val="00DA52E6"/>
    <w:rsid w:val="00DA5A18"/>
    <w:rsid w:val="00DA61C0"/>
    <w:rsid w:val="00DA6B89"/>
    <w:rsid w:val="00DA6E91"/>
    <w:rsid w:val="00DA6FC3"/>
    <w:rsid w:val="00DA74B6"/>
    <w:rsid w:val="00DB03E2"/>
    <w:rsid w:val="00DB04CD"/>
    <w:rsid w:val="00DB0E92"/>
    <w:rsid w:val="00DB0F3B"/>
    <w:rsid w:val="00DB144F"/>
    <w:rsid w:val="00DB1C8C"/>
    <w:rsid w:val="00DB1E29"/>
    <w:rsid w:val="00DB1E5A"/>
    <w:rsid w:val="00DB2B74"/>
    <w:rsid w:val="00DB2FC8"/>
    <w:rsid w:val="00DB32CC"/>
    <w:rsid w:val="00DB347D"/>
    <w:rsid w:val="00DB46F6"/>
    <w:rsid w:val="00DB4A78"/>
    <w:rsid w:val="00DB581A"/>
    <w:rsid w:val="00DB67DA"/>
    <w:rsid w:val="00DB7712"/>
    <w:rsid w:val="00DC0097"/>
    <w:rsid w:val="00DC037D"/>
    <w:rsid w:val="00DC05DA"/>
    <w:rsid w:val="00DC0C43"/>
    <w:rsid w:val="00DC0FBD"/>
    <w:rsid w:val="00DC1185"/>
    <w:rsid w:val="00DC1DA1"/>
    <w:rsid w:val="00DC2A56"/>
    <w:rsid w:val="00DC3113"/>
    <w:rsid w:val="00DC38AE"/>
    <w:rsid w:val="00DC3EAF"/>
    <w:rsid w:val="00DC44AC"/>
    <w:rsid w:val="00DC4DFE"/>
    <w:rsid w:val="00DC4F84"/>
    <w:rsid w:val="00DC524E"/>
    <w:rsid w:val="00DC5B28"/>
    <w:rsid w:val="00DC7A56"/>
    <w:rsid w:val="00DC7F4F"/>
    <w:rsid w:val="00DD0386"/>
    <w:rsid w:val="00DD1574"/>
    <w:rsid w:val="00DD1C60"/>
    <w:rsid w:val="00DD310E"/>
    <w:rsid w:val="00DD31F9"/>
    <w:rsid w:val="00DD37E7"/>
    <w:rsid w:val="00DD4608"/>
    <w:rsid w:val="00DD46F4"/>
    <w:rsid w:val="00DD4EAF"/>
    <w:rsid w:val="00DD56F0"/>
    <w:rsid w:val="00DD5865"/>
    <w:rsid w:val="00DD59E9"/>
    <w:rsid w:val="00DD5B65"/>
    <w:rsid w:val="00DD6CEF"/>
    <w:rsid w:val="00DD7792"/>
    <w:rsid w:val="00DE0A10"/>
    <w:rsid w:val="00DE2482"/>
    <w:rsid w:val="00DE25BF"/>
    <w:rsid w:val="00DE2643"/>
    <w:rsid w:val="00DE2A79"/>
    <w:rsid w:val="00DE2DF8"/>
    <w:rsid w:val="00DE3404"/>
    <w:rsid w:val="00DE4861"/>
    <w:rsid w:val="00DE486D"/>
    <w:rsid w:val="00DE490B"/>
    <w:rsid w:val="00DE4D07"/>
    <w:rsid w:val="00DE4ECF"/>
    <w:rsid w:val="00DE607D"/>
    <w:rsid w:val="00DE7112"/>
    <w:rsid w:val="00DE72A8"/>
    <w:rsid w:val="00DE7395"/>
    <w:rsid w:val="00DE747E"/>
    <w:rsid w:val="00DE7CA5"/>
    <w:rsid w:val="00DF043B"/>
    <w:rsid w:val="00DF0EF7"/>
    <w:rsid w:val="00DF12C0"/>
    <w:rsid w:val="00DF147E"/>
    <w:rsid w:val="00DF16AC"/>
    <w:rsid w:val="00DF17F2"/>
    <w:rsid w:val="00DF19B2"/>
    <w:rsid w:val="00DF1A20"/>
    <w:rsid w:val="00DF1A78"/>
    <w:rsid w:val="00DF21A0"/>
    <w:rsid w:val="00DF3080"/>
    <w:rsid w:val="00DF354E"/>
    <w:rsid w:val="00DF3AB2"/>
    <w:rsid w:val="00DF3C41"/>
    <w:rsid w:val="00DF4B67"/>
    <w:rsid w:val="00DF557B"/>
    <w:rsid w:val="00DF6023"/>
    <w:rsid w:val="00DF6BE0"/>
    <w:rsid w:val="00DF7A7F"/>
    <w:rsid w:val="00DF7B08"/>
    <w:rsid w:val="00E00A36"/>
    <w:rsid w:val="00E00C77"/>
    <w:rsid w:val="00E01AF5"/>
    <w:rsid w:val="00E02F3B"/>
    <w:rsid w:val="00E03513"/>
    <w:rsid w:val="00E03FCA"/>
    <w:rsid w:val="00E04B98"/>
    <w:rsid w:val="00E04DC3"/>
    <w:rsid w:val="00E069E1"/>
    <w:rsid w:val="00E06A1A"/>
    <w:rsid w:val="00E10A67"/>
    <w:rsid w:val="00E11D37"/>
    <w:rsid w:val="00E123C3"/>
    <w:rsid w:val="00E1407B"/>
    <w:rsid w:val="00E14173"/>
    <w:rsid w:val="00E1465D"/>
    <w:rsid w:val="00E14719"/>
    <w:rsid w:val="00E14F67"/>
    <w:rsid w:val="00E15056"/>
    <w:rsid w:val="00E1548A"/>
    <w:rsid w:val="00E16B7F"/>
    <w:rsid w:val="00E16D33"/>
    <w:rsid w:val="00E16F4A"/>
    <w:rsid w:val="00E17A53"/>
    <w:rsid w:val="00E17AEF"/>
    <w:rsid w:val="00E204B7"/>
    <w:rsid w:val="00E204FE"/>
    <w:rsid w:val="00E208CA"/>
    <w:rsid w:val="00E20984"/>
    <w:rsid w:val="00E21412"/>
    <w:rsid w:val="00E2223E"/>
    <w:rsid w:val="00E223BD"/>
    <w:rsid w:val="00E224F5"/>
    <w:rsid w:val="00E22673"/>
    <w:rsid w:val="00E22A26"/>
    <w:rsid w:val="00E22D56"/>
    <w:rsid w:val="00E2319C"/>
    <w:rsid w:val="00E24699"/>
    <w:rsid w:val="00E2523F"/>
    <w:rsid w:val="00E25B29"/>
    <w:rsid w:val="00E25B97"/>
    <w:rsid w:val="00E261C8"/>
    <w:rsid w:val="00E26524"/>
    <w:rsid w:val="00E26671"/>
    <w:rsid w:val="00E26C6B"/>
    <w:rsid w:val="00E27134"/>
    <w:rsid w:val="00E301B5"/>
    <w:rsid w:val="00E3081F"/>
    <w:rsid w:val="00E30DB0"/>
    <w:rsid w:val="00E30FF1"/>
    <w:rsid w:val="00E3138E"/>
    <w:rsid w:val="00E31903"/>
    <w:rsid w:val="00E319D3"/>
    <w:rsid w:val="00E31ACA"/>
    <w:rsid w:val="00E31FA0"/>
    <w:rsid w:val="00E32A67"/>
    <w:rsid w:val="00E32E32"/>
    <w:rsid w:val="00E33BF9"/>
    <w:rsid w:val="00E353DB"/>
    <w:rsid w:val="00E359F1"/>
    <w:rsid w:val="00E36ABC"/>
    <w:rsid w:val="00E36D98"/>
    <w:rsid w:val="00E3773D"/>
    <w:rsid w:val="00E378E2"/>
    <w:rsid w:val="00E37EC5"/>
    <w:rsid w:val="00E404C5"/>
    <w:rsid w:val="00E40C38"/>
    <w:rsid w:val="00E41432"/>
    <w:rsid w:val="00E4157B"/>
    <w:rsid w:val="00E42171"/>
    <w:rsid w:val="00E422CD"/>
    <w:rsid w:val="00E42C91"/>
    <w:rsid w:val="00E43412"/>
    <w:rsid w:val="00E43B34"/>
    <w:rsid w:val="00E44311"/>
    <w:rsid w:val="00E443C3"/>
    <w:rsid w:val="00E45D46"/>
    <w:rsid w:val="00E460AD"/>
    <w:rsid w:val="00E46E2A"/>
    <w:rsid w:val="00E47348"/>
    <w:rsid w:val="00E4758B"/>
    <w:rsid w:val="00E5008F"/>
    <w:rsid w:val="00E50704"/>
    <w:rsid w:val="00E50727"/>
    <w:rsid w:val="00E51FF1"/>
    <w:rsid w:val="00E52698"/>
    <w:rsid w:val="00E5404F"/>
    <w:rsid w:val="00E5410F"/>
    <w:rsid w:val="00E54486"/>
    <w:rsid w:val="00E55208"/>
    <w:rsid w:val="00E55230"/>
    <w:rsid w:val="00E5610A"/>
    <w:rsid w:val="00E56FAB"/>
    <w:rsid w:val="00E57C4C"/>
    <w:rsid w:val="00E57EA2"/>
    <w:rsid w:val="00E608FF"/>
    <w:rsid w:val="00E6151E"/>
    <w:rsid w:val="00E6453B"/>
    <w:rsid w:val="00E647E6"/>
    <w:rsid w:val="00E648B9"/>
    <w:rsid w:val="00E64DBC"/>
    <w:rsid w:val="00E66BAB"/>
    <w:rsid w:val="00E678C1"/>
    <w:rsid w:val="00E67ACB"/>
    <w:rsid w:val="00E701BA"/>
    <w:rsid w:val="00E70218"/>
    <w:rsid w:val="00E70CA1"/>
    <w:rsid w:val="00E70FB5"/>
    <w:rsid w:val="00E71453"/>
    <w:rsid w:val="00E7254A"/>
    <w:rsid w:val="00E729A5"/>
    <w:rsid w:val="00E73CF9"/>
    <w:rsid w:val="00E7454F"/>
    <w:rsid w:val="00E74E42"/>
    <w:rsid w:val="00E754F9"/>
    <w:rsid w:val="00E75922"/>
    <w:rsid w:val="00E76430"/>
    <w:rsid w:val="00E76567"/>
    <w:rsid w:val="00E776F3"/>
    <w:rsid w:val="00E77B65"/>
    <w:rsid w:val="00E77F6D"/>
    <w:rsid w:val="00E802A4"/>
    <w:rsid w:val="00E81521"/>
    <w:rsid w:val="00E82042"/>
    <w:rsid w:val="00E8294B"/>
    <w:rsid w:val="00E8302A"/>
    <w:rsid w:val="00E83585"/>
    <w:rsid w:val="00E83CCF"/>
    <w:rsid w:val="00E83F11"/>
    <w:rsid w:val="00E84AEC"/>
    <w:rsid w:val="00E84F2B"/>
    <w:rsid w:val="00E8526C"/>
    <w:rsid w:val="00E85583"/>
    <w:rsid w:val="00E859A2"/>
    <w:rsid w:val="00E87F32"/>
    <w:rsid w:val="00E90DA8"/>
    <w:rsid w:val="00E9174D"/>
    <w:rsid w:val="00E91C86"/>
    <w:rsid w:val="00E91CE0"/>
    <w:rsid w:val="00E94350"/>
    <w:rsid w:val="00E95B76"/>
    <w:rsid w:val="00E9618D"/>
    <w:rsid w:val="00E962D9"/>
    <w:rsid w:val="00E96834"/>
    <w:rsid w:val="00EA1003"/>
    <w:rsid w:val="00EA19BE"/>
    <w:rsid w:val="00EA2D4E"/>
    <w:rsid w:val="00EA303B"/>
    <w:rsid w:val="00EA32F2"/>
    <w:rsid w:val="00EA3C84"/>
    <w:rsid w:val="00EA3F11"/>
    <w:rsid w:val="00EA44E8"/>
    <w:rsid w:val="00EA45BA"/>
    <w:rsid w:val="00EA5B53"/>
    <w:rsid w:val="00EA6E10"/>
    <w:rsid w:val="00EA6E5B"/>
    <w:rsid w:val="00EA7135"/>
    <w:rsid w:val="00EB0E49"/>
    <w:rsid w:val="00EB2EBB"/>
    <w:rsid w:val="00EB362D"/>
    <w:rsid w:val="00EB3A1E"/>
    <w:rsid w:val="00EB3D98"/>
    <w:rsid w:val="00EB42D9"/>
    <w:rsid w:val="00EB4864"/>
    <w:rsid w:val="00EB4B21"/>
    <w:rsid w:val="00EB536B"/>
    <w:rsid w:val="00EB54D8"/>
    <w:rsid w:val="00EB59C7"/>
    <w:rsid w:val="00EB7607"/>
    <w:rsid w:val="00EB7DC4"/>
    <w:rsid w:val="00EC0351"/>
    <w:rsid w:val="00EC081D"/>
    <w:rsid w:val="00EC0F74"/>
    <w:rsid w:val="00EC13E8"/>
    <w:rsid w:val="00EC15F6"/>
    <w:rsid w:val="00EC22C6"/>
    <w:rsid w:val="00EC22F7"/>
    <w:rsid w:val="00EC253C"/>
    <w:rsid w:val="00EC2683"/>
    <w:rsid w:val="00EC2C6D"/>
    <w:rsid w:val="00EC3688"/>
    <w:rsid w:val="00EC3988"/>
    <w:rsid w:val="00EC4002"/>
    <w:rsid w:val="00EC4518"/>
    <w:rsid w:val="00EC6188"/>
    <w:rsid w:val="00EC6214"/>
    <w:rsid w:val="00EC62C0"/>
    <w:rsid w:val="00EC67D7"/>
    <w:rsid w:val="00EC6967"/>
    <w:rsid w:val="00EC7849"/>
    <w:rsid w:val="00EC78E4"/>
    <w:rsid w:val="00ED0833"/>
    <w:rsid w:val="00ED0DD0"/>
    <w:rsid w:val="00ED17F3"/>
    <w:rsid w:val="00ED3491"/>
    <w:rsid w:val="00ED498C"/>
    <w:rsid w:val="00ED4C28"/>
    <w:rsid w:val="00ED5541"/>
    <w:rsid w:val="00ED5EE0"/>
    <w:rsid w:val="00ED69C8"/>
    <w:rsid w:val="00ED6B72"/>
    <w:rsid w:val="00ED719B"/>
    <w:rsid w:val="00EE0F1F"/>
    <w:rsid w:val="00EE1247"/>
    <w:rsid w:val="00EE370C"/>
    <w:rsid w:val="00EE39AE"/>
    <w:rsid w:val="00EE3D64"/>
    <w:rsid w:val="00EE4AD3"/>
    <w:rsid w:val="00EE5444"/>
    <w:rsid w:val="00EE6A28"/>
    <w:rsid w:val="00EE768E"/>
    <w:rsid w:val="00EE7C22"/>
    <w:rsid w:val="00EF0B13"/>
    <w:rsid w:val="00EF2300"/>
    <w:rsid w:val="00EF2524"/>
    <w:rsid w:val="00EF262B"/>
    <w:rsid w:val="00EF3303"/>
    <w:rsid w:val="00EF3B9B"/>
    <w:rsid w:val="00EF4BB0"/>
    <w:rsid w:val="00EF5095"/>
    <w:rsid w:val="00EF5855"/>
    <w:rsid w:val="00EF6C84"/>
    <w:rsid w:val="00EF7C29"/>
    <w:rsid w:val="00F01706"/>
    <w:rsid w:val="00F027EC"/>
    <w:rsid w:val="00F03305"/>
    <w:rsid w:val="00F0357B"/>
    <w:rsid w:val="00F03B79"/>
    <w:rsid w:val="00F04555"/>
    <w:rsid w:val="00F0457A"/>
    <w:rsid w:val="00F04B4A"/>
    <w:rsid w:val="00F04B98"/>
    <w:rsid w:val="00F04F8A"/>
    <w:rsid w:val="00F054EA"/>
    <w:rsid w:val="00F06192"/>
    <w:rsid w:val="00F061DA"/>
    <w:rsid w:val="00F065FC"/>
    <w:rsid w:val="00F069F5"/>
    <w:rsid w:val="00F07CA0"/>
    <w:rsid w:val="00F10AAC"/>
    <w:rsid w:val="00F11363"/>
    <w:rsid w:val="00F1322A"/>
    <w:rsid w:val="00F13275"/>
    <w:rsid w:val="00F13994"/>
    <w:rsid w:val="00F139D6"/>
    <w:rsid w:val="00F13C98"/>
    <w:rsid w:val="00F13FB3"/>
    <w:rsid w:val="00F14EA6"/>
    <w:rsid w:val="00F14FE3"/>
    <w:rsid w:val="00F151A1"/>
    <w:rsid w:val="00F15957"/>
    <w:rsid w:val="00F16D03"/>
    <w:rsid w:val="00F17F79"/>
    <w:rsid w:val="00F20020"/>
    <w:rsid w:val="00F205D0"/>
    <w:rsid w:val="00F2085E"/>
    <w:rsid w:val="00F20C60"/>
    <w:rsid w:val="00F2132A"/>
    <w:rsid w:val="00F21654"/>
    <w:rsid w:val="00F21841"/>
    <w:rsid w:val="00F21DA5"/>
    <w:rsid w:val="00F21F6F"/>
    <w:rsid w:val="00F22073"/>
    <w:rsid w:val="00F22607"/>
    <w:rsid w:val="00F229EE"/>
    <w:rsid w:val="00F22B3D"/>
    <w:rsid w:val="00F2374C"/>
    <w:rsid w:val="00F24A11"/>
    <w:rsid w:val="00F2612F"/>
    <w:rsid w:val="00F262A6"/>
    <w:rsid w:val="00F268CD"/>
    <w:rsid w:val="00F26D57"/>
    <w:rsid w:val="00F27C67"/>
    <w:rsid w:val="00F3045B"/>
    <w:rsid w:val="00F3073A"/>
    <w:rsid w:val="00F30F62"/>
    <w:rsid w:val="00F3183C"/>
    <w:rsid w:val="00F31F6A"/>
    <w:rsid w:val="00F32A27"/>
    <w:rsid w:val="00F3374A"/>
    <w:rsid w:val="00F339F7"/>
    <w:rsid w:val="00F33A53"/>
    <w:rsid w:val="00F33FF1"/>
    <w:rsid w:val="00F34059"/>
    <w:rsid w:val="00F343DE"/>
    <w:rsid w:val="00F349C0"/>
    <w:rsid w:val="00F34D0B"/>
    <w:rsid w:val="00F3686F"/>
    <w:rsid w:val="00F36988"/>
    <w:rsid w:val="00F36A01"/>
    <w:rsid w:val="00F36E8B"/>
    <w:rsid w:val="00F37046"/>
    <w:rsid w:val="00F37622"/>
    <w:rsid w:val="00F37DA5"/>
    <w:rsid w:val="00F40531"/>
    <w:rsid w:val="00F4093C"/>
    <w:rsid w:val="00F40DD7"/>
    <w:rsid w:val="00F41158"/>
    <w:rsid w:val="00F4180E"/>
    <w:rsid w:val="00F41E27"/>
    <w:rsid w:val="00F42DFD"/>
    <w:rsid w:val="00F43A19"/>
    <w:rsid w:val="00F445CE"/>
    <w:rsid w:val="00F448CF"/>
    <w:rsid w:val="00F46484"/>
    <w:rsid w:val="00F46F2B"/>
    <w:rsid w:val="00F47212"/>
    <w:rsid w:val="00F47544"/>
    <w:rsid w:val="00F47DAD"/>
    <w:rsid w:val="00F5017B"/>
    <w:rsid w:val="00F51FD7"/>
    <w:rsid w:val="00F524A3"/>
    <w:rsid w:val="00F52BD3"/>
    <w:rsid w:val="00F52FF6"/>
    <w:rsid w:val="00F5304E"/>
    <w:rsid w:val="00F53086"/>
    <w:rsid w:val="00F53394"/>
    <w:rsid w:val="00F53CAC"/>
    <w:rsid w:val="00F53E54"/>
    <w:rsid w:val="00F540F8"/>
    <w:rsid w:val="00F55026"/>
    <w:rsid w:val="00F5580E"/>
    <w:rsid w:val="00F55B63"/>
    <w:rsid w:val="00F563FB"/>
    <w:rsid w:val="00F56542"/>
    <w:rsid w:val="00F56DBB"/>
    <w:rsid w:val="00F60EC0"/>
    <w:rsid w:val="00F637B1"/>
    <w:rsid w:val="00F63850"/>
    <w:rsid w:val="00F63CB2"/>
    <w:rsid w:val="00F63FBF"/>
    <w:rsid w:val="00F64541"/>
    <w:rsid w:val="00F64865"/>
    <w:rsid w:val="00F64CB0"/>
    <w:rsid w:val="00F660C9"/>
    <w:rsid w:val="00F6636C"/>
    <w:rsid w:val="00F66CBF"/>
    <w:rsid w:val="00F6751D"/>
    <w:rsid w:val="00F70609"/>
    <w:rsid w:val="00F71FC3"/>
    <w:rsid w:val="00F724E5"/>
    <w:rsid w:val="00F72E72"/>
    <w:rsid w:val="00F749A2"/>
    <w:rsid w:val="00F74A8F"/>
    <w:rsid w:val="00F74E19"/>
    <w:rsid w:val="00F75004"/>
    <w:rsid w:val="00F75846"/>
    <w:rsid w:val="00F7595B"/>
    <w:rsid w:val="00F75AF6"/>
    <w:rsid w:val="00F76A60"/>
    <w:rsid w:val="00F772C8"/>
    <w:rsid w:val="00F77825"/>
    <w:rsid w:val="00F77B39"/>
    <w:rsid w:val="00F77ED1"/>
    <w:rsid w:val="00F806F7"/>
    <w:rsid w:val="00F80AEC"/>
    <w:rsid w:val="00F80CC4"/>
    <w:rsid w:val="00F845A1"/>
    <w:rsid w:val="00F849D1"/>
    <w:rsid w:val="00F849E4"/>
    <w:rsid w:val="00F84E49"/>
    <w:rsid w:val="00F8529B"/>
    <w:rsid w:val="00F85DAE"/>
    <w:rsid w:val="00F86A2F"/>
    <w:rsid w:val="00F86E48"/>
    <w:rsid w:val="00F87049"/>
    <w:rsid w:val="00F87C09"/>
    <w:rsid w:val="00F87CEE"/>
    <w:rsid w:val="00F87F1B"/>
    <w:rsid w:val="00F90691"/>
    <w:rsid w:val="00F910E6"/>
    <w:rsid w:val="00F91496"/>
    <w:rsid w:val="00F91C0A"/>
    <w:rsid w:val="00F923F5"/>
    <w:rsid w:val="00F9277E"/>
    <w:rsid w:val="00F92A25"/>
    <w:rsid w:val="00F92BF1"/>
    <w:rsid w:val="00F93777"/>
    <w:rsid w:val="00F93B1B"/>
    <w:rsid w:val="00F93D68"/>
    <w:rsid w:val="00F93D73"/>
    <w:rsid w:val="00F93FD0"/>
    <w:rsid w:val="00F943FA"/>
    <w:rsid w:val="00F95660"/>
    <w:rsid w:val="00F95934"/>
    <w:rsid w:val="00F96DA3"/>
    <w:rsid w:val="00FA001E"/>
    <w:rsid w:val="00FA017C"/>
    <w:rsid w:val="00FA070D"/>
    <w:rsid w:val="00FA0A30"/>
    <w:rsid w:val="00FA137F"/>
    <w:rsid w:val="00FA1AF6"/>
    <w:rsid w:val="00FA1E9C"/>
    <w:rsid w:val="00FA20B6"/>
    <w:rsid w:val="00FA241A"/>
    <w:rsid w:val="00FA2C38"/>
    <w:rsid w:val="00FA3278"/>
    <w:rsid w:val="00FA338F"/>
    <w:rsid w:val="00FA579E"/>
    <w:rsid w:val="00FA5D6D"/>
    <w:rsid w:val="00FA5EC1"/>
    <w:rsid w:val="00FA7146"/>
    <w:rsid w:val="00FA72B2"/>
    <w:rsid w:val="00FA7459"/>
    <w:rsid w:val="00FA76B1"/>
    <w:rsid w:val="00FA78C5"/>
    <w:rsid w:val="00FA7E6E"/>
    <w:rsid w:val="00FB01D0"/>
    <w:rsid w:val="00FB01FC"/>
    <w:rsid w:val="00FB09A2"/>
    <w:rsid w:val="00FB0F21"/>
    <w:rsid w:val="00FB2E0D"/>
    <w:rsid w:val="00FB332D"/>
    <w:rsid w:val="00FB3474"/>
    <w:rsid w:val="00FB3AF0"/>
    <w:rsid w:val="00FB3BC5"/>
    <w:rsid w:val="00FB42F7"/>
    <w:rsid w:val="00FB439D"/>
    <w:rsid w:val="00FB4534"/>
    <w:rsid w:val="00FB516A"/>
    <w:rsid w:val="00FB5CAF"/>
    <w:rsid w:val="00FB6F1D"/>
    <w:rsid w:val="00FB74D6"/>
    <w:rsid w:val="00FB7777"/>
    <w:rsid w:val="00FC0224"/>
    <w:rsid w:val="00FC05B7"/>
    <w:rsid w:val="00FC13F2"/>
    <w:rsid w:val="00FC173D"/>
    <w:rsid w:val="00FC22C3"/>
    <w:rsid w:val="00FC4EB5"/>
    <w:rsid w:val="00FC5188"/>
    <w:rsid w:val="00FC52C8"/>
    <w:rsid w:val="00FC5836"/>
    <w:rsid w:val="00FC6706"/>
    <w:rsid w:val="00FC71A0"/>
    <w:rsid w:val="00FD012F"/>
    <w:rsid w:val="00FD1970"/>
    <w:rsid w:val="00FD19A4"/>
    <w:rsid w:val="00FD1EEC"/>
    <w:rsid w:val="00FD28CE"/>
    <w:rsid w:val="00FD416F"/>
    <w:rsid w:val="00FD4E27"/>
    <w:rsid w:val="00FD4F51"/>
    <w:rsid w:val="00FD556A"/>
    <w:rsid w:val="00FD5DA7"/>
    <w:rsid w:val="00FD5E14"/>
    <w:rsid w:val="00FD67F4"/>
    <w:rsid w:val="00FD6A5D"/>
    <w:rsid w:val="00FD7786"/>
    <w:rsid w:val="00FE00C5"/>
    <w:rsid w:val="00FE026C"/>
    <w:rsid w:val="00FE15A1"/>
    <w:rsid w:val="00FE1BCD"/>
    <w:rsid w:val="00FE1D5E"/>
    <w:rsid w:val="00FE208A"/>
    <w:rsid w:val="00FE2D86"/>
    <w:rsid w:val="00FE2E6A"/>
    <w:rsid w:val="00FE3648"/>
    <w:rsid w:val="00FE38DE"/>
    <w:rsid w:val="00FE3A8F"/>
    <w:rsid w:val="00FE3BA6"/>
    <w:rsid w:val="00FE3C9F"/>
    <w:rsid w:val="00FE4A6D"/>
    <w:rsid w:val="00FE5445"/>
    <w:rsid w:val="00FE58D3"/>
    <w:rsid w:val="00FE6231"/>
    <w:rsid w:val="00FE73C2"/>
    <w:rsid w:val="00FE7D3E"/>
    <w:rsid w:val="00FF003C"/>
    <w:rsid w:val="00FF05AE"/>
    <w:rsid w:val="00FF083C"/>
    <w:rsid w:val="00FF08AD"/>
    <w:rsid w:val="00FF1DC0"/>
    <w:rsid w:val="00FF2046"/>
    <w:rsid w:val="00FF29D9"/>
    <w:rsid w:val="00FF2C19"/>
    <w:rsid w:val="00FF32A9"/>
    <w:rsid w:val="00FF3A91"/>
    <w:rsid w:val="00FF3E58"/>
    <w:rsid w:val="00FF3EFE"/>
    <w:rsid w:val="00FF3FFE"/>
    <w:rsid w:val="00FF5CE2"/>
    <w:rsid w:val="00FF5FB2"/>
    <w:rsid w:val="00FF6578"/>
    <w:rsid w:val="00FF6C6D"/>
    <w:rsid w:val="00FF73A0"/>
    <w:rsid w:val="00FF7BDE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00c"/>
    </o:shapedefaults>
    <o:shapelayout v:ext="edit">
      <o:idmap v:ext="edit" data="1"/>
    </o:shapelayout>
  </w:shapeDefaults>
  <w:decimalSymbol w:val="."/>
  <w:listSeparator w:val=","/>
  <w14:docId w14:val="6E141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746"/>
    <w:pPr>
      <w:spacing w:before="120" w:line="259" w:lineRule="auto"/>
      <w:ind w:firstLine="720"/>
      <w:jc w:val="both"/>
    </w:pPr>
    <w:rPr>
      <w:rFonts w:ascii="Times New Roman" w:hAnsi="Times New Roman"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8FA"/>
    <w:pPr>
      <w:keepNext/>
      <w:tabs>
        <w:tab w:val="right" w:pos="9356"/>
      </w:tabs>
      <w:spacing w:before="240" w:after="60"/>
      <w:ind w:firstLine="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D4C28"/>
    <w:pPr>
      <w:outlineLvl w:val="1"/>
    </w:pPr>
    <w:rPr>
      <w:color w:val="44546A" w:themeColor="text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678C1"/>
    <w:pPr>
      <w:keepNext/>
      <w:ind w:firstLine="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3CCF"/>
    <w:pPr>
      <w:keepNext/>
      <w:keepLines/>
      <w:ind w:firstLine="284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7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76B1"/>
    <w:pPr>
      <w:keepNext/>
      <w:keepLines/>
      <w:spacing w:before="40"/>
      <w:ind w:firstLine="36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348FA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C28"/>
    <w:rPr>
      <w:rFonts w:ascii="Cambria" w:eastAsia="Times New Roman" w:hAnsi="Cambria"/>
      <w:b/>
      <w:bCs/>
      <w:color w:val="44546A" w:themeColor="text2"/>
      <w:kern w:val="32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678C1"/>
    <w:rPr>
      <w:rFonts w:ascii="Times New Roman" w:hAnsi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3CCF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6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C348FA"/>
    <w:pPr>
      <w:tabs>
        <w:tab w:val="right" w:pos="9356"/>
      </w:tabs>
      <w:jc w:val="center"/>
      <w:outlineLvl w:val="0"/>
    </w:pPr>
    <w:rPr>
      <w:rFonts w:asciiTheme="majorHAnsi" w:hAnsiTheme="majorHAnsi"/>
      <w:b/>
      <w:sz w:val="32"/>
    </w:rPr>
  </w:style>
  <w:style w:type="paragraph" w:styleId="TOC1">
    <w:name w:val="toc 1"/>
    <w:basedOn w:val="Normal"/>
    <w:next w:val="Normal"/>
    <w:autoRedefine/>
    <w:uiPriority w:val="39"/>
    <w:rsid w:val="00C348FA"/>
    <w:pPr>
      <w:tabs>
        <w:tab w:val="right" w:leader="dot" w:pos="9017"/>
      </w:tabs>
    </w:pPr>
  </w:style>
  <w:style w:type="character" w:styleId="Hyperlink">
    <w:name w:val="Hyperlink"/>
    <w:uiPriority w:val="99"/>
    <w:unhideWhenUsed/>
    <w:rsid w:val="005567E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8C1"/>
    <w:pPr>
      <w:tabs>
        <w:tab w:val="center" w:pos="4680"/>
        <w:tab w:val="right" w:pos="9360"/>
      </w:tabs>
      <w:ind w:firstLine="0"/>
    </w:pPr>
  </w:style>
  <w:style w:type="character" w:customStyle="1" w:styleId="HeaderChar">
    <w:name w:val="Header Char"/>
    <w:link w:val="Header"/>
    <w:uiPriority w:val="99"/>
    <w:rsid w:val="00E678C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8C1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link w:val="Footer"/>
    <w:uiPriority w:val="99"/>
    <w:rsid w:val="00E678C1"/>
    <w:rPr>
      <w:rFonts w:ascii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EB2EBB"/>
    <w:pPr>
      <w:tabs>
        <w:tab w:val="right" w:leader="dot" w:pos="9350"/>
      </w:tabs>
      <w:ind w:left="720"/>
    </w:pPr>
  </w:style>
  <w:style w:type="paragraph" w:styleId="ListParagraph">
    <w:name w:val="List Paragraph"/>
    <w:basedOn w:val="Normal"/>
    <w:link w:val="ListParagraphChar"/>
    <w:uiPriority w:val="34"/>
    <w:qFormat/>
    <w:rsid w:val="000C5802"/>
    <w:pPr>
      <w:numPr>
        <w:numId w:val="1"/>
      </w:numPr>
      <w:spacing w:before="240" w:after="60"/>
    </w:pPr>
    <w:rPr>
      <w:color w:val="0000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7768"/>
    <w:rPr>
      <w:rFonts w:ascii="Times New Roman" w:hAnsi="Times New Roman"/>
      <w:color w:val="000099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490B"/>
    <w:pPr>
      <w:ind w:firstLine="0"/>
      <w:jc w:val="center"/>
    </w:pPr>
    <w:rPr>
      <w:b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E490B"/>
    <w:rPr>
      <w:rFonts w:ascii="Times New Roman" w:hAnsi="Times New Roman"/>
      <w:b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0B"/>
    <w:pPr>
      <w:ind w:firstLine="0"/>
      <w:jc w:val="center"/>
    </w:pPr>
    <w:rPr>
      <w:b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E490B"/>
    <w:rPr>
      <w:rFonts w:ascii="Times New Roman" w:hAnsi="Times New Roman"/>
      <w:b/>
      <w:sz w:val="40"/>
      <w:szCs w:val="40"/>
    </w:rPr>
  </w:style>
  <w:style w:type="paragraph" w:customStyle="1" w:styleId="CoverPageText">
    <w:name w:val="Cover Page Text"/>
    <w:basedOn w:val="Normal"/>
    <w:qFormat/>
    <w:rsid w:val="00DE490B"/>
    <w:pPr>
      <w:ind w:firstLine="0"/>
      <w:jc w:val="center"/>
    </w:pPr>
    <w:rPr>
      <w:rFonts w:asciiTheme="minorHAnsi" w:hAnsiTheme="minorHAnsi"/>
    </w:rPr>
  </w:style>
  <w:style w:type="paragraph" w:customStyle="1" w:styleId="Author">
    <w:name w:val="Author"/>
    <w:basedOn w:val="Normal"/>
    <w:qFormat/>
    <w:rsid w:val="00DE490B"/>
    <w:pPr>
      <w:ind w:firstLine="0"/>
      <w:jc w:val="center"/>
    </w:pPr>
    <w:rPr>
      <w:i/>
      <w:sz w:val="36"/>
      <w:szCs w:val="36"/>
    </w:rPr>
  </w:style>
  <w:style w:type="paragraph" w:styleId="ListBullet">
    <w:name w:val="List Bullet"/>
    <w:basedOn w:val="ListParagraph"/>
    <w:uiPriority w:val="99"/>
    <w:rsid w:val="0035576A"/>
    <w:pPr>
      <w:numPr>
        <w:numId w:val="2"/>
      </w:numPr>
      <w:ind w:left="1080" w:hanging="360"/>
    </w:pPr>
  </w:style>
  <w:style w:type="paragraph" w:styleId="Bibliography">
    <w:name w:val="Bibliography"/>
    <w:basedOn w:val="Normal"/>
    <w:next w:val="Normal"/>
    <w:uiPriority w:val="37"/>
    <w:rsid w:val="00B74B8C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B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0BEA"/>
    <w:rPr>
      <w:color w:val="808080"/>
    </w:rPr>
  </w:style>
  <w:style w:type="paragraph" w:customStyle="1" w:styleId="TipText">
    <w:name w:val="Tip Text"/>
    <w:basedOn w:val="Normal"/>
    <w:qFormat/>
    <w:rsid w:val="00BA3560"/>
    <w:rPr>
      <w:rFonts w:ascii="Calibri" w:hAnsi="Calibri"/>
      <w:color w:val="4472C4" w:themeColor="accent1"/>
    </w:rPr>
  </w:style>
  <w:style w:type="paragraph" w:customStyle="1" w:styleId="TipTextHeader">
    <w:name w:val="Tip Text Header"/>
    <w:basedOn w:val="TipText"/>
    <w:qFormat/>
    <w:rsid w:val="007A400E"/>
    <w:pPr>
      <w:ind w:firstLine="0"/>
      <w:jc w:val="center"/>
    </w:pPr>
  </w:style>
  <w:style w:type="paragraph" w:styleId="NoSpacing">
    <w:name w:val="No Spacing"/>
    <w:link w:val="NoSpacingChar"/>
    <w:uiPriority w:val="1"/>
    <w:qFormat/>
    <w:rsid w:val="00B61B8E"/>
    <w:pPr>
      <w:ind w:firstLine="720"/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D0510"/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972D2C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2D2C"/>
    <w:rPr>
      <w:color w:val="605E5C"/>
      <w:shd w:val="clear" w:color="auto" w:fill="E1DFDD"/>
    </w:rPr>
  </w:style>
  <w:style w:type="paragraph" w:customStyle="1" w:styleId="Day">
    <w:name w:val="Day"/>
    <w:basedOn w:val="Normal"/>
    <w:link w:val="DayChar"/>
    <w:qFormat/>
    <w:rsid w:val="00231F0F"/>
    <w:pPr>
      <w:spacing w:line="240" w:lineRule="auto"/>
      <w:ind w:firstLine="0"/>
    </w:pPr>
    <w:rPr>
      <w:rFonts w:ascii="Candara" w:eastAsia="Times New Roman" w:hAnsi="Candara"/>
      <w:noProof/>
      <w:color w:val="000000" w:themeColor="text1"/>
    </w:rPr>
  </w:style>
  <w:style w:type="character" w:customStyle="1" w:styleId="DayChar">
    <w:name w:val="Day Char"/>
    <w:basedOn w:val="DefaultParagraphFont"/>
    <w:link w:val="Day"/>
    <w:rsid w:val="00231F0F"/>
    <w:rPr>
      <w:rFonts w:ascii="Candara" w:eastAsia="Times New Roman" w:hAnsi="Candara"/>
      <w:noProof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9D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21">
    <w:name w:val="List Table 3 - Accent 21"/>
    <w:basedOn w:val="TableNormal"/>
    <w:uiPriority w:val="48"/>
    <w:rsid w:val="00E4157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27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A62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A62"/>
    <w:rPr>
      <w:rFonts w:ascii="Times New Roman" w:hAnsi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0FE1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DefaultParagraphFont"/>
    <w:rsid w:val="00890FE1"/>
  </w:style>
  <w:style w:type="character" w:customStyle="1" w:styleId="gnkrckgcmrb">
    <w:name w:val="gnkrckgcmrb"/>
    <w:basedOn w:val="DefaultParagraphFont"/>
    <w:rsid w:val="00890FE1"/>
  </w:style>
  <w:style w:type="character" w:customStyle="1" w:styleId="gnkrckgcgsb">
    <w:name w:val="gnkrckgcgsb"/>
    <w:basedOn w:val="DefaultParagraphFont"/>
    <w:rsid w:val="00890FE1"/>
  </w:style>
  <w:style w:type="paragraph" w:styleId="DocumentMap">
    <w:name w:val="Document Map"/>
    <w:basedOn w:val="Normal"/>
    <w:link w:val="DocumentMapChar"/>
    <w:uiPriority w:val="99"/>
    <w:semiHidden/>
    <w:unhideWhenUsed/>
    <w:rsid w:val="00620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0DE6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0D3305"/>
  </w:style>
  <w:style w:type="character" w:customStyle="1" w:styleId="gd15mcfcktb">
    <w:name w:val="gd15mcfcktb"/>
    <w:basedOn w:val="DefaultParagraphFont"/>
    <w:rsid w:val="000D3305"/>
  </w:style>
  <w:style w:type="character" w:customStyle="1" w:styleId="gd15mcfceub">
    <w:name w:val="gd15mcfceub"/>
    <w:basedOn w:val="DefaultParagraphFont"/>
    <w:rsid w:val="000D3305"/>
  </w:style>
  <w:style w:type="paragraph" w:styleId="FootnoteText">
    <w:name w:val="footnote text"/>
    <w:basedOn w:val="Normal"/>
    <w:link w:val="FootnoteTextChar"/>
    <w:uiPriority w:val="99"/>
    <w:semiHidden/>
    <w:unhideWhenUsed/>
    <w:rsid w:val="0078319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3194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783194"/>
    <w:rPr>
      <w:vertAlign w:val="superscript"/>
    </w:rPr>
  </w:style>
  <w:style w:type="paragraph" w:customStyle="1" w:styleId="N1">
    <w:name w:val="N1"/>
    <w:basedOn w:val="Normal"/>
    <w:link w:val="N1Char"/>
    <w:qFormat/>
    <w:rsid w:val="00783194"/>
    <w:pPr>
      <w:spacing w:line="240" w:lineRule="auto"/>
      <w:ind w:firstLine="0"/>
    </w:pPr>
  </w:style>
  <w:style w:type="character" w:customStyle="1" w:styleId="N1Char">
    <w:name w:val="N1 Char"/>
    <w:basedOn w:val="DefaultParagraphFont"/>
    <w:link w:val="N1"/>
    <w:rsid w:val="00783194"/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B297B"/>
    <w:pPr>
      <w:tabs>
        <w:tab w:val="left" w:pos="8931"/>
      </w:tabs>
      <w:spacing w:after="200" w:line="240" w:lineRule="auto"/>
      <w:jc w:val="center"/>
    </w:pPr>
    <w:rPr>
      <w:i/>
      <w:iCs/>
      <w:color w:val="44546A" w:themeColor="text2"/>
    </w:rPr>
  </w:style>
  <w:style w:type="paragraph" w:customStyle="1" w:styleId="N-box">
    <w:name w:val="N-box"/>
    <w:basedOn w:val="N1"/>
    <w:link w:val="N-boxChar"/>
    <w:qFormat/>
    <w:rsid w:val="00A901E2"/>
    <w:pPr>
      <w:spacing w:before="0"/>
      <w:jc w:val="center"/>
    </w:pPr>
  </w:style>
  <w:style w:type="character" w:customStyle="1" w:styleId="N-boxChar">
    <w:name w:val="N-box Char"/>
    <w:basedOn w:val="N1Char"/>
    <w:link w:val="N-box"/>
    <w:rsid w:val="00A901E2"/>
    <w:rPr>
      <w:rFonts w:ascii="Times New Roman" w:hAnsi="Times New Roman"/>
      <w:sz w:val="24"/>
      <w:szCs w:val="24"/>
    </w:rPr>
  </w:style>
  <w:style w:type="paragraph" w:customStyle="1" w:styleId="Code">
    <w:name w:val="Code"/>
    <w:basedOn w:val="HTMLPreformatted"/>
    <w:link w:val="CodeChar"/>
    <w:qFormat/>
    <w:rsid w:val="0020409D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jc w:val="left"/>
    </w:pPr>
    <w:rPr>
      <w:sz w:val="22"/>
    </w:rPr>
  </w:style>
  <w:style w:type="character" w:customStyle="1" w:styleId="CodeChar">
    <w:name w:val="Code Char"/>
    <w:basedOn w:val="DefaultParagraphFont"/>
    <w:link w:val="Code"/>
    <w:rsid w:val="0020409D"/>
    <w:rPr>
      <w:rFonts w:ascii="Courier New" w:eastAsia="Times New Roman" w:hAnsi="Courier New" w:cs="Courier New"/>
      <w:sz w:val="22"/>
      <w:shd w:val="clear" w:color="auto" w:fill="FDFDFD"/>
    </w:rPr>
  </w:style>
  <w:style w:type="character" w:styleId="UnresolvedMention">
    <w:name w:val="Unresolved Mention"/>
    <w:basedOn w:val="DefaultParagraphFont"/>
    <w:uiPriority w:val="99"/>
    <w:semiHidden/>
    <w:unhideWhenUsed/>
    <w:rsid w:val="003D3103"/>
    <w:rPr>
      <w:color w:val="605E5C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1952B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84E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e">
    <w:name w:val="Note"/>
    <w:basedOn w:val="N1"/>
    <w:link w:val="NoteChar"/>
    <w:qFormat/>
    <w:rsid w:val="004C3D2D"/>
  </w:style>
  <w:style w:type="character" w:customStyle="1" w:styleId="NoteChar">
    <w:name w:val="Note Char"/>
    <w:basedOn w:val="N1Char"/>
    <w:link w:val="Note"/>
    <w:rsid w:val="004C3D2D"/>
    <w:rPr>
      <w:rFonts w:ascii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41DA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41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41DA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41DA"/>
    <w:rPr>
      <w:rFonts w:ascii="Arial" w:hAnsi="Arial" w:cs="Arial"/>
      <w:vanish/>
      <w:sz w:val="16"/>
      <w:szCs w:val="16"/>
    </w:rPr>
  </w:style>
  <w:style w:type="paragraph" w:customStyle="1" w:styleId="Numberindex">
    <w:name w:val="Number index"/>
    <w:basedOn w:val="Normal"/>
    <w:link w:val="NumberindexChar"/>
    <w:qFormat/>
    <w:rsid w:val="00673062"/>
    <w:pPr>
      <w:spacing w:before="0"/>
      <w:ind w:firstLine="0"/>
    </w:pPr>
    <w:rPr>
      <w:b/>
      <w:bCs/>
      <w:color w:val="0000CC"/>
      <w:sz w:val="32"/>
      <w:szCs w:val="32"/>
    </w:rPr>
  </w:style>
  <w:style w:type="character" w:customStyle="1" w:styleId="NumberindexChar">
    <w:name w:val="Number index Char"/>
    <w:basedOn w:val="DefaultParagraphFont"/>
    <w:link w:val="Numberindex"/>
    <w:rsid w:val="00673062"/>
    <w:rPr>
      <w:rFonts w:ascii="Times New Roman" w:hAnsi="Times New Roman"/>
      <w:b/>
      <w:bCs/>
      <w:color w:val="0000CC"/>
      <w:sz w:val="32"/>
      <w:szCs w:val="32"/>
    </w:rPr>
  </w:style>
  <w:style w:type="table" w:styleId="GridTable1Light-Accent1">
    <w:name w:val="Grid Table 1 Light Accent 1"/>
    <w:basedOn w:val="TableNormal"/>
    <w:uiPriority w:val="46"/>
    <w:rsid w:val="004859B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362C3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5855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4D128A"/>
    <w:rPr>
      <w:b/>
      <w:bCs/>
    </w:rPr>
  </w:style>
  <w:style w:type="paragraph" w:customStyle="1" w:styleId="Formular">
    <w:name w:val="Formular"/>
    <w:basedOn w:val="Code"/>
    <w:link w:val="FormularChar"/>
    <w:qFormat/>
    <w:rsid w:val="0020789F"/>
    <w:pPr>
      <w:pBdr>
        <w:top w:val="single" w:sz="24" w:space="8" w:color="C45911" w:themeColor="accent2" w:themeShade="BF"/>
        <w:left w:val="single" w:sz="48" w:space="8" w:color="C45911" w:themeColor="accent2" w:themeShade="BF"/>
        <w:bottom w:val="single" w:sz="24" w:space="8" w:color="C45911" w:themeColor="accent2" w:themeShade="BF"/>
        <w:right w:val="single" w:sz="48" w:space="8" w:color="C45911" w:themeColor="accent2" w:themeShade="BF"/>
      </w:pBdr>
      <w:jc w:val="center"/>
    </w:pPr>
  </w:style>
  <w:style w:type="character" w:customStyle="1" w:styleId="FormularChar">
    <w:name w:val="Formular Char"/>
    <w:basedOn w:val="CodeChar"/>
    <w:link w:val="Formular"/>
    <w:rsid w:val="0020789F"/>
    <w:rPr>
      <w:rFonts w:ascii="Courier New" w:eastAsia="Times New Roman" w:hAnsi="Courier New" w:cs="Courier New"/>
      <w:sz w:val="28"/>
      <w:shd w:val="clear" w:color="auto" w:fill="FDFDFD"/>
    </w:rPr>
  </w:style>
  <w:style w:type="paragraph" w:customStyle="1" w:styleId="Code-indent2">
    <w:name w:val="Code - indent 2"/>
    <w:basedOn w:val="Code"/>
    <w:link w:val="Code-indent2Char"/>
    <w:qFormat/>
    <w:rsid w:val="00963769"/>
    <w:pPr>
      <w:ind w:left="1440"/>
    </w:pPr>
  </w:style>
  <w:style w:type="character" w:customStyle="1" w:styleId="Code-indent2Char">
    <w:name w:val="Code - indent 2 Char"/>
    <w:basedOn w:val="CodeChar"/>
    <w:link w:val="Code-indent2"/>
    <w:rsid w:val="00963769"/>
    <w:rPr>
      <w:rFonts w:ascii="Courier New" w:eastAsia="Times New Roman" w:hAnsi="Courier New" w:cs="Courier New"/>
      <w:sz w:val="28"/>
      <w:shd w:val="clear" w:color="auto" w:fill="FDFDFD"/>
    </w:rPr>
  </w:style>
  <w:style w:type="paragraph" w:customStyle="1" w:styleId="Out">
    <w:name w:val="Out"/>
    <w:basedOn w:val="Code"/>
    <w:link w:val="OutChar"/>
    <w:qFormat/>
    <w:rsid w:val="00094491"/>
    <w:pPr>
      <w:pBdr>
        <w:top w:val="single" w:sz="18" w:space="8" w:color="C45911" w:themeColor="accent2" w:themeShade="BF"/>
        <w:left w:val="single" w:sz="18" w:space="8" w:color="C45911" w:themeColor="accent2" w:themeShade="BF"/>
        <w:bottom w:val="single" w:sz="18" w:space="8" w:color="C45911" w:themeColor="accent2" w:themeShade="BF"/>
        <w:right w:val="single" w:sz="18" w:space="8" w:color="C45911" w:themeColor="accent2" w:themeShade="BF"/>
      </w:pBdr>
      <w:spacing w:before="0"/>
    </w:pPr>
    <w:rPr>
      <w:bdr w:val="none" w:sz="0" w:space="0" w:color="auto" w:frame="1"/>
    </w:rPr>
  </w:style>
  <w:style w:type="character" w:customStyle="1" w:styleId="OutChar">
    <w:name w:val="Out Char"/>
    <w:basedOn w:val="CodeChar"/>
    <w:link w:val="Out"/>
    <w:rsid w:val="00094491"/>
    <w:rPr>
      <w:rFonts w:ascii="Courier New" w:eastAsia="Times New Roman" w:hAnsi="Courier New" w:cs="Courier New"/>
      <w:sz w:val="22"/>
      <w:bdr w:val="none" w:sz="0" w:space="0" w:color="auto" w:frame="1"/>
      <w:shd w:val="clear" w:color="auto" w:fill="FDFDFD"/>
    </w:rPr>
  </w:style>
  <w:style w:type="paragraph" w:customStyle="1" w:styleId="Code-ind3">
    <w:name w:val="Code - ind 3"/>
    <w:basedOn w:val="Code"/>
    <w:link w:val="Code-ind3Char"/>
    <w:qFormat/>
    <w:rsid w:val="00DF21A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1440" w:right="804"/>
    </w:pPr>
  </w:style>
  <w:style w:type="character" w:customStyle="1" w:styleId="Code-ind3Char">
    <w:name w:val="Code - ind 3 Char"/>
    <w:basedOn w:val="CodeChar"/>
    <w:link w:val="Code-ind3"/>
    <w:rsid w:val="00DF21A0"/>
    <w:rPr>
      <w:rFonts w:ascii="Courier New" w:eastAsia="Times New Roman" w:hAnsi="Courier New" w:cs="Courier New"/>
      <w:sz w:val="22"/>
      <w:shd w:val="clear" w:color="auto" w:fill="FDFDFD"/>
    </w:rPr>
  </w:style>
  <w:style w:type="character" w:styleId="FollowedHyperlink">
    <w:name w:val="FollowedHyperlink"/>
    <w:basedOn w:val="DefaultParagraphFont"/>
    <w:uiPriority w:val="99"/>
    <w:semiHidden/>
    <w:unhideWhenUsed/>
    <w:rsid w:val="00244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7797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customStyle="1" w:styleId="Englishcorner">
    <w:name w:val="English corner"/>
    <w:basedOn w:val="Code"/>
    <w:link w:val="EnglishcornerChar"/>
    <w:qFormat/>
    <w:rsid w:val="00360BAE"/>
    <w:pPr>
      <w:pBdr>
        <w:left w:val="single" w:sz="36" w:space="8" w:color="C45911" w:themeColor="accent2" w:themeShade="BF"/>
      </w:pBdr>
      <w:ind w:left="1440"/>
    </w:pPr>
    <w:rPr>
      <w:rFonts w:ascii="Cambria" w:hAnsi="Cambria"/>
      <w:u w:val="single"/>
    </w:rPr>
  </w:style>
  <w:style w:type="character" w:customStyle="1" w:styleId="EnglishcornerChar">
    <w:name w:val="English corner Char"/>
    <w:basedOn w:val="CodeChar"/>
    <w:link w:val="Englishcorner"/>
    <w:rsid w:val="00360BAE"/>
    <w:rPr>
      <w:rFonts w:ascii="Cambria" w:eastAsia="Times New Roman" w:hAnsi="Cambria" w:cs="Courier New"/>
      <w:sz w:val="28"/>
      <w:u w:val="single"/>
      <w:shd w:val="clear" w:color="auto" w:fill="FDFDFD"/>
    </w:rPr>
  </w:style>
  <w:style w:type="character" w:customStyle="1" w:styleId="kwd">
    <w:name w:val="kwd"/>
    <w:basedOn w:val="DefaultParagraphFont"/>
    <w:rsid w:val="009E13DE"/>
  </w:style>
  <w:style w:type="character" w:customStyle="1" w:styleId="pln">
    <w:name w:val="pln"/>
    <w:basedOn w:val="DefaultParagraphFont"/>
    <w:rsid w:val="009E13DE"/>
  </w:style>
  <w:style w:type="character" w:customStyle="1" w:styleId="pun">
    <w:name w:val="pun"/>
    <w:basedOn w:val="DefaultParagraphFont"/>
    <w:rsid w:val="009E13DE"/>
  </w:style>
  <w:style w:type="character" w:customStyle="1" w:styleId="lit">
    <w:name w:val="lit"/>
    <w:basedOn w:val="DefaultParagraphFont"/>
    <w:rsid w:val="009E13DE"/>
  </w:style>
  <w:style w:type="paragraph" w:customStyle="1" w:styleId="Content">
    <w:name w:val="Content"/>
    <w:basedOn w:val="Code"/>
    <w:link w:val="ContentChar"/>
    <w:qFormat/>
    <w:rsid w:val="001F01F6"/>
    <w:pPr>
      <w:pBdr>
        <w:top w:val="single" w:sz="18" w:space="8" w:color="70AD47" w:themeColor="accent6"/>
        <w:left w:val="single" w:sz="18" w:space="8" w:color="70AD47" w:themeColor="accent6"/>
        <w:bottom w:val="single" w:sz="18" w:space="8" w:color="70AD47" w:themeColor="accent6"/>
        <w:right w:val="single" w:sz="18" w:space="8" w:color="70AD47" w:themeColor="accent6"/>
      </w:pBd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360" w:right="-693"/>
    </w:pPr>
    <w:rPr>
      <w:rFonts w:eastAsiaTheme="minorEastAsia"/>
    </w:rPr>
  </w:style>
  <w:style w:type="character" w:customStyle="1" w:styleId="ContentChar">
    <w:name w:val="Content Char"/>
    <w:basedOn w:val="CodeChar"/>
    <w:link w:val="Content"/>
    <w:rsid w:val="001F01F6"/>
    <w:rPr>
      <w:rFonts w:ascii="Courier New" w:eastAsiaTheme="minorEastAsia" w:hAnsi="Courier New" w:cs="Courier New"/>
      <w:sz w:val="22"/>
      <w:shd w:val="clear" w:color="auto" w:fill="FDFDFD"/>
      <w:lang w:val="vi-VN"/>
    </w:rPr>
  </w:style>
  <w:style w:type="character" w:customStyle="1" w:styleId="phon">
    <w:name w:val="phon"/>
    <w:basedOn w:val="DefaultParagraphFont"/>
    <w:rsid w:val="00EE370C"/>
  </w:style>
  <w:style w:type="character" w:customStyle="1" w:styleId="pre">
    <w:name w:val="pre"/>
    <w:basedOn w:val="DefaultParagraphFont"/>
    <w:rsid w:val="00136B4C"/>
  </w:style>
  <w:style w:type="paragraph" w:styleId="List2">
    <w:name w:val="List 2"/>
    <w:basedOn w:val="Normal"/>
    <w:uiPriority w:val="99"/>
    <w:unhideWhenUsed/>
    <w:rsid w:val="001841A6"/>
    <w:pPr>
      <w:ind w:left="720" w:hanging="36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184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841A6"/>
    <w:rPr>
      <w:rFonts w:ascii="Times New Roman" w:hAnsi="Times New Roman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84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41A6"/>
    <w:rPr>
      <w:rFonts w:ascii="Times New Roman" w:hAnsi="Times New Roman"/>
      <w:sz w:val="28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841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841A6"/>
    <w:rPr>
      <w:rFonts w:ascii="Times New Roman" w:hAnsi="Times New Roman"/>
      <w:sz w:val="28"/>
      <w:szCs w:val="24"/>
    </w:rPr>
  </w:style>
  <w:style w:type="paragraph" w:customStyle="1" w:styleId="Out2">
    <w:name w:val="Out2"/>
    <w:basedOn w:val="Normal"/>
    <w:link w:val="Out2Char"/>
    <w:qFormat/>
    <w:rsid w:val="00C4471D"/>
    <w:pPr>
      <w:pBdr>
        <w:top w:val="single" w:sz="12" w:space="1" w:color="C00000"/>
        <w:left w:val="single" w:sz="12" w:space="4" w:color="C00000"/>
        <w:bottom w:val="single" w:sz="12" w:space="1" w:color="C00000"/>
        <w:right w:val="single" w:sz="12" w:space="4" w:color="C00000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line="240" w:lineRule="auto"/>
      <w:ind w:left="720" w:right="-68" w:firstLine="0"/>
      <w:jc w:val="left"/>
    </w:pPr>
    <w:rPr>
      <w:rFonts w:ascii="Lucida Console" w:eastAsia="Times New Roman" w:hAnsi="Lucida Console" w:cs="Courier New"/>
      <w:color w:val="000000"/>
      <w:sz w:val="20"/>
      <w:szCs w:val="20"/>
      <w:bdr w:val="none" w:sz="0" w:space="0" w:color="auto" w:frame="1"/>
    </w:rPr>
  </w:style>
  <w:style w:type="character" w:customStyle="1" w:styleId="Out2Char">
    <w:name w:val="Out2 Char"/>
    <w:basedOn w:val="DefaultParagraphFont"/>
    <w:link w:val="Out2"/>
    <w:rsid w:val="00C4471D"/>
    <w:rPr>
      <w:rFonts w:ascii="Lucida Console" w:eastAsia="Times New Roman" w:hAnsi="Lucida Console" w:cs="Courier New"/>
      <w:color w:val="000000"/>
      <w:bdr w:val="none" w:sz="0" w:space="0" w:color="auto" w:frame="1"/>
      <w:shd w:val="clear" w:color="auto" w:fill="FFFFFF"/>
    </w:rPr>
  </w:style>
  <w:style w:type="character" w:customStyle="1" w:styleId="kn">
    <w:name w:val="kn"/>
    <w:basedOn w:val="DefaultParagraphFont"/>
    <w:rsid w:val="00AD5094"/>
  </w:style>
  <w:style w:type="character" w:customStyle="1" w:styleId="nn">
    <w:name w:val="nn"/>
    <w:basedOn w:val="DefaultParagraphFont"/>
    <w:rsid w:val="00AD5094"/>
  </w:style>
  <w:style w:type="character" w:customStyle="1" w:styleId="n">
    <w:name w:val="n"/>
    <w:basedOn w:val="DefaultParagraphFont"/>
    <w:rsid w:val="00AD5094"/>
  </w:style>
  <w:style w:type="character" w:customStyle="1" w:styleId="k">
    <w:name w:val="k"/>
    <w:basedOn w:val="DefaultParagraphFont"/>
    <w:rsid w:val="00AD5094"/>
  </w:style>
  <w:style w:type="character" w:customStyle="1" w:styleId="ow">
    <w:name w:val="ow"/>
    <w:basedOn w:val="DefaultParagraphFont"/>
    <w:rsid w:val="00AD5094"/>
  </w:style>
  <w:style w:type="character" w:customStyle="1" w:styleId="p">
    <w:name w:val="p"/>
    <w:basedOn w:val="DefaultParagraphFont"/>
    <w:rsid w:val="00AD5094"/>
  </w:style>
  <w:style w:type="character" w:customStyle="1" w:styleId="nb">
    <w:name w:val="nb"/>
    <w:basedOn w:val="DefaultParagraphFont"/>
    <w:rsid w:val="00AD5094"/>
  </w:style>
  <w:style w:type="character" w:customStyle="1" w:styleId="c1">
    <w:name w:val="c1"/>
    <w:basedOn w:val="DefaultParagraphFont"/>
    <w:rsid w:val="00AD5094"/>
  </w:style>
  <w:style w:type="paragraph" w:customStyle="1" w:styleId="Code2">
    <w:name w:val="Code2"/>
    <w:basedOn w:val="Code"/>
    <w:link w:val="Code2Char"/>
    <w:qFormat/>
    <w:rsid w:val="00D40517"/>
    <w:pPr>
      <w:ind w:left="916"/>
    </w:pPr>
  </w:style>
  <w:style w:type="character" w:customStyle="1" w:styleId="Code2Char">
    <w:name w:val="Code2 Char"/>
    <w:basedOn w:val="CodeChar"/>
    <w:link w:val="Code2"/>
    <w:rsid w:val="00D40517"/>
    <w:rPr>
      <w:rFonts w:ascii="Courier New" w:eastAsia="Times New Roman" w:hAnsi="Courier New" w:cs="Courier New"/>
      <w:sz w:val="24"/>
      <w:shd w:val="clear" w:color="auto" w:fill="FDFDFD"/>
    </w:rPr>
  </w:style>
  <w:style w:type="paragraph" w:customStyle="1" w:styleId="Footnote">
    <w:name w:val="Foot note"/>
    <w:basedOn w:val="FootnoteText"/>
    <w:link w:val="FootnoteChar"/>
    <w:qFormat/>
    <w:rsid w:val="009F0127"/>
    <w:rPr>
      <w:sz w:val="22"/>
      <w:szCs w:val="22"/>
    </w:rPr>
  </w:style>
  <w:style w:type="character" w:customStyle="1" w:styleId="FootnoteChar">
    <w:name w:val="Foot note Char"/>
    <w:basedOn w:val="FootnoteTextChar"/>
    <w:link w:val="Footnote"/>
    <w:rsid w:val="009F0127"/>
    <w:rPr>
      <w:rFonts w:ascii="Times New Roman" w:hAnsi="Times New Roman"/>
      <w:sz w:val="22"/>
      <w:szCs w:val="22"/>
    </w:rPr>
  </w:style>
  <w:style w:type="paragraph" w:customStyle="1" w:styleId="Formular4">
    <w:name w:val="Formular4"/>
    <w:basedOn w:val="Formular"/>
    <w:link w:val="Formular4Char"/>
    <w:qFormat/>
    <w:rsid w:val="00797602"/>
    <w:pPr>
      <w:ind w:left="1832" w:right="1514"/>
    </w:pPr>
  </w:style>
  <w:style w:type="character" w:customStyle="1" w:styleId="Formular4Char">
    <w:name w:val="Formular4 Char"/>
    <w:basedOn w:val="FormularChar"/>
    <w:link w:val="Formular4"/>
    <w:rsid w:val="00797602"/>
    <w:rPr>
      <w:rFonts w:ascii="Courier New" w:eastAsia="Times New Roman" w:hAnsi="Courier New" w:cs="Courier New"/>
      <w:sz w:val="24"/>
      <w:shd w:val="clear" w:color="auto" w:fill="FDFDFD"/>
    </w:rPr>
  </w:style>
  <w:style w:type="paragraph" w:customStyle="1" w:styleId="Code1">
    <w:name w:val="Code1"/>
    <w:basedOn w:val="Code"/>
    <w:link w:val="Code1Char"/>
    <w:qFormat/>
    <w:rsid w:val="002B7FA7"/>
    <w:pPr>
      <w:tabs>
        <w:tab w:val="clear" w:pos="9160"/>
        <w:tab w:val="left" w:pos="8789"/>
      </w:tabs>
      <w:ind w:left="426" w:right="-754"/>
    </w:pPr>
  </w:style>
  <w:style w:type="character" w:customStyle="1" w:styleId="Code1Char">
    <w:name w:val="Code1 Char"/>
    <w:basedOn w:val="CodeChar"/>
    <w:link w:val="Code1"/>
    <w:rsid w:val="002B7FA7"/>
    <w:rPr>
      <w:rFonts w:ascii="Courier New" w:eastAsia="Times New Roman" w:hAnsi="Courier New" w:cs="Courier New"/>
      <w:sz w:val="22"/>
      <w:shd w:val="clear" w:color="auto" w:fill="FDFDFD"/>
    </w:rPr>
  </w:style>
  <w:style w:type="paragraph" w:customStyle="1" w:styleId="Out1">
    <w:name w:val="Out1"/>
    <w:basedOn w:val="Out2"/>
    <w:link w:val="Out1Char"/>
    <w:qFormat/>
    <w:rsid w:val="00B85D05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284" w:right="-816"/>
    </w:pPr>
  </w:style>
  <w:style w:type="character" w:customStyle="1" w:styleId="Out1Char">
    <w:name w:val="Out1 Char"/>
    <w:basedOn w:val="Out2Char"/>
    <w:link w:val="Out1"/>
    <w:rsid w:val="00B85D05"/>
    <w:rPr>
      <w:rFonts w:ascii="Lucida Console" w:eastAsia="Times New Roman" w:hAnsi="Lucida Console" w:cs="Courier New"/>
      <w:color w:val="000000"/>
      <w:bdr w:val="none" w:sz="0" w:space="0" w:color="auto" w:frame="1"/>
      <w:shd w:val="clear" w:color="auto" w:fill="FFFFFF"/>
    </w:rPr>
  </w:style>
  <w:style w:type="paragraph" w:customStyle="1" w:styleId="Formula1">
    <w:name w:val="Formula1"/>
    <w:basedOn w:val="Formular"/>
    <w:link w:val="Formula1Char"/>
    <w:qFormat/>
    <w:rsid w:val="00D12F72"/>
    <w:pPr>
      <w:ind w:left="916" w:right="663"/>
    </w:pPr>
  </w:style>
  <w:style w:type="character" w:customStyle="1" w:styleId="Formula1Char">
    <w:name w:val="Formula1 Char"/>
    <w:basedOn w:val="FormularChar"/>
    <w:link w:val="Formula1"/>
    <w:rsid w:val="00D12F72"/>
    <w:rPr>
      <w:rFonts w:ascii="Courier New" w:eastAsia="Times New Roman" w:hAnsi="Courier New" w:cs="Courier New"/>
      <w:sz w:val="22"/>
      <w:shd w:val="clear" w:color="auto" w:fill="FDFDFD"/>
    </w:rPr>
  </w:style>
  <w:style w:type="character" w:customStyle="1" w:styleId="ggboefpdfwb">
    <w:name w:val="ggboefpdfwb"/>
    <w:basedOn w:val="DefaultParagraphFont"/>
    <w:rsid w:val="00A018CA"/>
  </w:style>
  <w:style w:type="character" w:customStyle="1" w:styleId="ggboefpdfvb">
    <w:name w:val="ggboefpdfvb"/>
    <w:basedOn w:val="DefaultParagraphFont"/>
    <w:rsid w:val="00A018CA"/>
  </w:style>
  <w:style w:type="character" w:customStyle="1" w:styleId="ggboefpdpvb">
    <w:name w:val="ggboefpdpvb"/>
    <w:basedOn w:val="DefaultParagraphFont"/>
    <w:rsid w:val="00A018CA"/>
  </w:style>
  <w:style w:type="paragraph" w:customStyle="1" w:styleId="Fomula3">
    <w:name w:val="Fomula3"/>
    <w:basedOn w:val="Formula1"/>
    <w:link w:val="Fomula3Char"/>
    <w:qFormat/>
    <w:rsid w:val="00DB581A"/>
    <w:pPr>
      <w:ind w:left="1832"/>
    </w:pPr>
  </w:style>
  <w:style w:type="character" w:customStyle="1" w:styleId="Fomula3Char">
    <w:name w:val="Fomula3 Char"/>
    <w:basedOn w:val="Formula1Char"/>
    <w:link w:val="Fomula3"/>
    <w:rsid w:val="00DB581A"/>
    <w:rPr>
      <w:rFonts w:ascii="Courier New" w:eastAsia="Times New Roman" w:hAnsi="Courier New" w:cs="Courier New"/>
      <w:sz w:val="22"/>
      <w:shd w:val="clear" w:color="auto" w:fill="FDFDFD"/>
    </w:rPr>
  </w:style>
  <w:style w:type="character" w:customStyle="1" w:styleId="ggboefpdjvb">
    <w:name w:val="ggboefpdjvb"/>
    <w:basedOn w:val="DefaultParagraphFont"/>
    <w:rsid w:val="00506108"/>
  </w:style>
  <w:style w:type="paragraph" w:customStyle="1" w:styleId="Content1">
    <w:name w:val="Content1"/>
    <w:basedOn w:val="Content"/>
    <w:link w:val="Content1Char"/>
    <w:qFormat/>
    <w:rsid w:val="007B77E5"/>
    <w:pPr>
      <w:ind w:right="117"/>
    </w:pPr>
  </w:style>
  <w:style w:type="character" w:customStyle="1" w:styleId="Content1Char">
    <w:name w:val="Content1 Char"/>
    <w:basedOn w:val="ContentChar"/>
    <w:link w:val="Content1"/>
    <w:rsid w:val="007B77E5"/>
    <w:rPr>
      <w:rFonts w:ascii="Courier New" w:eastAsiaTheme="minorEastAsia" w:hAnsi="Courier New" w:cs="Courier New"/>
      <w:sz w:val="22"/>
      <w:shd w:val="clear" w:color="auto" w:fill="FDFDFD"/>
      <w:lang w:val="vi-VN"/>
    </w:rPr>
  </w:style>
  <w:style w:type="paragraph" w:customStyle="1" w:styleId="Content2">
    <w:name w:val="Content2"/>
    <w:basedOn w:val="Content"/>
    <w:link w:val="Content2Char"/>
    <w:qFormat/>
    <w:rsid w:val="001D5D39"/>
    <w:pPr>
      <w:ind w:left="990" w:right="-63"/>
    </w:pPr>
  </w:style>
  <w:style w:type="character" w:customStyle="1" w:styleId="Content2Char">
    <w:name w:val="Content2 Char"/>
    <w:basedOn w:val="ContentChar"/>
    <w:link w:val="Content2"/>
    <w:rsid w:val="001D5D39"/>
    <w:rPr>
      <w:rFonts w:ascii="Courier New" w:eastAsiaTheme="minorEastAsia" w:hAnsi="Courier New" w:cs="Courier New"/>
      <w:sz w:val="22"/>
      <w:shd w:val="clear" w:color="auto" w:fill="FDFDFD"/>
      <w:lang w:val="vi-VN"/>
    </w:rPr>
  </w:style>
  <w:style w:type="character" w:customStyle="1" w:styleId="stratlabel">
    <w:name w:val="stratlabel"/>
    <w:basedOn w:val="DefaultParagraphFont"/>
    <w:rsid w:val="002245F0"/>
  </w:style>
  <w:style w:type="character" w:customStyle="1" w:styleId="stratn">
    <w:name w:val="stratn"/>
    <w:basedOn w:val="DefaultParagraphFont"/>
    <w:rsid w:val="002245F0"/>
  </w:style>
  <w:style w:type="character" w:customStyle="1" w:styleId="varlabel">
    <w:name w:val="varlabel"/>
    <w:basedOn w:val="DefaultParagraphFont"/>
    <w:rsid w:val="002245F0"/>
  </w:style>
  <w:style w:type="paragraph" w:customStyle="1" w:styleId="Code1-Python">
    <w:name w:val="Code1-Python"/>
    <w:basedOn w:val="Code1"/>
    <w:link w:val="Code1-PythonChar"/>
    <w:qFormat/>
    <w:rsid w:val="00DF21A0"/>
    <w:pPr>
      <w:pBdr>
        <w:left w:val="single" w:sz="36" w:space="8" w:color="FFC000"/>
      </w:pBd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8789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</w:style>
  <w:style w:type="character" w:customStyle="1" w:styleId="Code1-PythonChar">
    <w:name w:val="Code1-Python Char"/>
    <w:basedOn w:val="Code1Char"/>
    <w:link w:val="Code1-Python"/>
    <w:rsid w:val="00DF21A0"/>
    <w:rPr>
      <w:rFonts w:ascii="Courier New" w:eastAsia="Times New Roman" w:hAnsi="Courier New" w:cs="Courier New"/>
      <w:sz w:val="22"/>
      <w:shd w:val="clear" w:color="auto" w:fill="FDFDFD"/>
    </w:rPr>
  </w:style>
  <w:style w:type="paragraph" w:customStyle="1" w:styleId="Code1-Python-Prompt">
    <w:name w:val="Code1-Python-Prompt"/>
    <w:basedOn w:val="Code1-Python"/>
    <w:link w:val="Code1-Python-PromptChar"/>
    <w:qFormat/>
    <w:rsid w:val="00661251"/>
    <w:pPr>
      <w:pBdr>
        <w:right w:val="single" w:sz="36" w:space="8" w:color="FFC000"/>
      </w:pBdr>
      <w:ind w:right="238"/>
    </w:pPr>
  </w:style>
  <w:style w:type="character" w:customStyle="1" w:styleId="Code1-Python-PromptChar">
    <w:name w:val="Code1-Python-Prompt Char"/>
    <w:basedOn w:val="Code1-PythonChar"/>
    <w:link w:val="Code1-Python-Prompt"/>
    <w:rsid w:val="00661251"/>
    <w:rPr>
      <w:rFonts w:ascii="Courier New" w:eastAsia="Times New Roman" w:hAnsi="Courier New" w:cs="Courier New"/>
      <w:sz w:val="22"/>
      <w:shd w:val="clear" w:color="auto" w:fill="FDFDFD"/>
    </w:rPr>
  </w:style>
  <w:style w:type="character" w:customStyle="1" w:styleId="e24kjd">
    <w:name w:val="e24kjd"/>
    <w:basedOn w:val="DefaultParagraphFont"/>
    <w:rsid w:val="00A6644E"/>
  </w:style>
  <w:style w:type="character" w:styleId="Emphasis">
    <w:name w:val="Emphasis"/>
    <w:basedOn w:val="DefaultParagraphFont"/>
    <w:uiPriority w:val="20"/>
    <w:qFormat/>
    <w:rsid w:val="006678ED"/>
    <w:rPr>
      <w:i/>
      <w:iCs/>
    </w:rPr>
  </w:style>
  <w:style w:type="paragraph" w:customStyle="1" w:styleId="Cmd">
    <w:name w:val="Cmd"/>
    <w:basedOn w:val="HTMLPreformatted"/>
    <w:link w:val="CmdChar"/>
    <w:qFormat/>
    <w:rsid w:val="007E075A"/>
    <w:pPr>
      <w:shd w:val="clear" w:color="auto" w:fill="FFFFFF"/>
      <w:wordWrap w:val="0"/>
      <w:spacing w:line="240" w:lineRule="atLeast"/>
      <w:jc w:val="left"/>
    </w:pPr>
    <w:rPr>
      <w:rFonts w:ascii="Lucida Console" w:hAnsi="Lucida Console"/>
      <w:color w:val="0000FF"/>
    </w:rPr>
  </w:style>
  <w:style w:type="character" w:customStyle="1" w:styleId="CmdChar">
    <w:name w:val="Cmd Char"/>
    <w:basedOn w:val="HTMLPreformattedChar"/>
    <w:link w:val="Cmd"/>
    <w:rsid w:val="007E075A"/>
    <w:rPr>
      <w:rFonts w:ascii="Lucida Console" w:eastAsia="Times New Roman" w:hAnsi="Lucida Console" w:cs="Courier New"/>
      <w:color w:val="0000FF"/>
      <w:shd w:val="clear" w:color="auto" w:fill="FFFFFF"/>
    </w:rPr>
  </w:style>
  <w:style w:type="character" w:customStyle="1" w:styleId="identifier">
    <w:name w:val="identifier"/>
    <w:basedOn w:val="DefaultParagraphFont"/>
    <w:rsid w:val="00F054EA"/>
  </w:style>
  <w:style w:type="character" w:customStyle="1" w:styleId="paren">
    <w:name w:val="paren"/>
    <w:basedOn w:val="DefaultParagraphFont"/>
    <w:rsid w:val="00F054EA"/>
  </w:style>
  <w:style w:type="paragraph" w:customStyle="1" w:styleId="Summary">
    <w:name w:val="Summary"/>
    <w:basedOn w:val="Normal"/>
    <w:link w:val="SummaryChar"/>
    <w:qFormat/>
    <w:rsid w:val="004770E4"/>
    <w:pPr>
      <w:ind w:firstLine="0"/>
    </w:pPr>
    <w:rPr>
      <w:rFonts w:ascii="Cambria" w:hAnsi="Cambria"/>
    </w:rPr>
  </w:style>
  <w:style w:type="character" w:customStyle="1" w:styleId="SummaryChar">
    <w:name w:val="Summary Char"/>
    <w:basedOn w:val="DefaultParagraphFont"/>
    <w:link w:val="Summary"/>
    <w:rsid w:val="004770E4"/>
    <w:rPr>
      <w:rFonts w:ascii="Cambria" w:hAnsi="Cambria"/>
      <w:sz w:val="26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75F1B"/>
  </w:style>
  <w:style w:type="paragraph" w:customStyle="1" w:styleId="Assignment1">
    <w:name w:val="Assignment1)"/>
    <w:basedOn w:val="Heading3"/>
    <w:link w:val="Assignment1Char"/>
    <w:qFormat/>
    <w:rsid w:val="00396DB4"/>
    <w:pPr>
      <w:numPr>
        <w:numId w:val="53"/>
      </w:numPr>
      <w:ind w:left="360"/>
    </w:pPr>
  </w:style>
  <w:style w:type="character" w:customStyle="1" w:styleId="Assignment1Char">
    <w:name w:val="Assignment1) Char"/>
    <w:basedOn w:val="Heading3Char"/>
    <w:link w:val="Assignment1"/>
    <w:rsid w:val="00396DB4"/>
    <w:rPr>
      <w:rFonts w:ascii="Times New Roman" w:hAnsi="Times New Roman"/>
      <w:b/>
      <w:sz w:val="26"/>
      <w:szCs w:val="28"/>
    </w:rPr>
  </w:style>
  <w:style w:type="paragraph" w:customStyle="1" w:styleId="List1">
    <w:name w:val="List1)"/>
    <w:basedOn w:val="ListParagraph"/>
    <w:link w:val="List1Char"/>
    <w:qFormat/>
    <w:rsid w:val="00387768"/>
    <w:pPr>
      <w:numPr>
        <w:numId w:val="54"/>
      </w:numPr>
      <w:spacing w:before="120" w:after="0" w:line="240" w:lineRule="auto"/>
      <w:contextualSpacing/>
      <w:jc w:val="left"/>
    </w:pPr>
    <w:rPr>
      <w:rFonts w:asciiTheme="minorHAnsi" w:eastAsiaTheme="minorEastAsia" w:hAnsiTheme="minorHAnsi" w:cstheme="minorBidi"/>
      <w:sz w:val="24"/>
    </w:rPr>
  </w:style>
  <w:style w:type="character" w:customStyle="1" w:styleId="List1Char">
    <w:name w:val="List1) Char"/>
    <w:basedOn w:val="ListParagraphChar"/>
    <w:link w:val="List1"/>
    <w:rsid w:val="00387768"/>
    <w:rPr>
      <w:rFonts w:asciiTheme="minorHAnsi" w:eastAsiaTheme="minorEastAsia" w:hAnsiTheme="minorHAnsi" w:cstheme="minorBidi"/>
      <w:color w:val="000099"/>
      <w:sz w:val="24"/>
      <w:szCs w:val="24"/>
    </w:rPr>
  </w:style>
  <w:style w:type="character" w:customStyle="1" w:styleId="s1">
    <w:name w:val="s1"/>
    <w:basedOn w:val="DefaultParagraphFont"/>
    <w:rsid w:val="00FF2046"/>
  </w:style>
  <w:style w:type="paragraph" w:customStyle="1" w:styleId="N1-Picture">
    <w:name w:val="N1-Picture"/>
    <w:basedOn w:val="N1"/>
    <w:link w:val="N1-PictureChar"/>
    <w:qFormat/>
    <w:rsid w:val="000B5F35"/>
    <w:pPr>
      <w:ind w:left="180"/>
    </w:pPr>
    <w:rPr>
      <w:noProof/>
    </w:rPr>
  </w:style>
  <w:style w:type="character" w:customStyle="1" w:styleId="N1-PictureChar">
    <w:name w:val="N1-Picture Char"/>
    <w:basedOn w:val="N1Char"/>
    <w:link w:val="N1-Picture"/>
    <w:rsid w:val="000B5F35"/>
    <w:rPr>
      <w:rFonts w:ascii="Times New Roman" w:hAnsi="Times New Roman"/>
      <w:noProof/>
      <w:sz w:val="26"/>
      <w:szCs w:val="24"/>
    </w:rPr>
  </w:style>
  <w:style w:type="paragraph" w:customStyle="1" w:styleId="N-List">
    <w:name w:val="N-List"/>
    <w:basedOn w:val="Normal"/>
    <w:link w:val="N-ListChar"/>
    <w:qFormat/>
    <w:rsid w:val="004E0BB9"/>
    <w:pPr>
      <w:ind w:left="1440" w:firstLine="0"/>
    </w:pPr>
  </w:style>
  <w:style w:type="character" w:customStyle="1" w:styleId="N-ListChar">
    <w:name w:val="N-List Char"/>
    <w:basedOn w:val="DefaultParagraphFont"/>
    <w:link w:val="N-List"/>
    <w:rsid w:val="004E0BB9"/>
    <w:rPr>
      <w:rFonts w:ascii="Times New Roman" w:hAnsi="Times New Roman"/>
      <w:sz w:val="26"/>
      <w:szCs w:val="24"/>
    </w:rPr>
  </w:style>
  <w:style w:type="paragraph" w:customStyle="1" w:styleId="Content-List1">
    <w:name w:val="Content-List1"/>
    <w:basedOn w:val="Content2"/>
    <w:link w:val="Content-List1Char"/>
    <w:qFormat/>
    <w:rsid w:val="00492A04"/>
    <w:pPr>
      <w:ind w:left="1440"/>
    </w:pPr>
  </w:style>
  <w:style w:type="character" w:customStyle="1" w:styleId="Content-List1Char">
    <w:name w:val="Content-List1 Char"/>
    <w:basedOn w:val="Content2Char"/>
    <w:link w:val="Content-List1"/>
    <w:rsid w:val="00492A04"/>
    <w:rPr>
      <w:rFonts w:ascii="Courier New" w:eastAsiaTheme="minorEastAsia" w:hAnsi="Courier New" w:cs="Courier New"/>
      <w:sz w:val="22"/>
      <w:shd w:val="clear" w:color="auto" w:fill="FDFDFD"/>
      <w:lang w:val="vi-VN"/>
    </w:rPr>
  </w:style>
  <w:style w:type="paragraph" w:customStyle="1" w:styleId="Code-List1">
    <w:name w:val="Code-List1"/>
    <w:basedOn w:val="Code1-Python"/>
    <w:link w:val="Code-List1Char"/>
    <w:qFormat/>
    <w:rsid w:val="004953B2"/>
    <w:pPr>
      <w:ind w:left="1440"/>
    </w:pPr>
  </w:style>
  <w:style w:type="character" w:customStyle="1" w:styleId="Code-List1Char">
    <w:name w:val="Code-List1 Char"/>
    <w:basedOn w:val="Code1-PythonChar"/>
    <w:link w:val="Code-List1"/>
    <w:rsid w:val="004953B2"/>
    <w:rPr>
      <w:rFonts w:ascii="Courier New" w:eastAsia="Times New Roman" w:hAnsi="Courier New" w:cs="Courier New"/>
      <w:sz w:val="22"/>
      <w:shd w:val="clear" w:color="auto" w:fill="FDFDFD"/>
    </w:rPr>
  </w:style>
  <w:style w:type="paragraph" w:customStyle="1" w:styleId="Code2-Python">
    <w:name w:val="Code2-Python"/>
    <w:basedOn w:val="Code1-Python"/>
    <w:link w:val="Code2-PythonChar"/>
    <w:qFormat/>
    <w:rsid w:val="00C7534B"/>
    <w:pPr>
      <w:ind w:left="900" w:right="27"/>
    </w:pPr>
    <w:rPr>
      <w:bdr w:val="none" w:sz="0" w:space="0" w:color="auto" w:frame="1"/>
    </w:rPr>
  </w:style>
  <w:style w:type="character" w:customStyle="1" w:styleId="Code2-PythonChar">
    <w:name w:val="Code2-Python Char"/>
    <w:basedOn w:val="Code1-PythonChar"/>
    <w:link w:val="Code2-Python"/>
    <w:rsid w:val="00C7534B"/>
    <w:rPr>
      <w:rFonts w:ascii="Courier New" w:eastAsia="Times New Roman" w:hAnsi="Courier New" w:cs="Courier New"/>
      <w:sz w:val="22"/>
      <w:bdr w:val="none" w:sz="0" w:space="0" w:color="auto" w:frame="1"/>
      <w:shd w:val="clear" w:color="auto" w:fill="FDFDFD"/>
    </w:rPr>
  </w:style>
  <w:style w:type="table" w:styleId="GridTable1Light-Accent4">
    <w:name w:val="Grid Table 1 Light Accent 4"/>
    <w:basedOn w:val="TableNormal"/>
    <w:uiPriority w:val="46"/>
    <w:rsid w:val="005D6AB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6AB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Out1CMD">
    <w:name w:val="Out1_CMD"/>
    <w:basedOn w:val="Out1"/>
    <w:link w:val="Out1CMDChar"/>
    <w:qFormat/>
    <w:rsid w:val="00B85D05"/>
    <w:pPr>
      <w:ind w:right="117"/>
    </w:pPr>
  </w:style>
  <w:style w:type="character" w:customStyle="1" w:styleId="pl-c1">
    <w:name w:val="pl-c1"/>
    <w:basedOn w:val="DefaultParagraphFont"/>
    <w:rsid w:val="003E4746"/>
  </w:style>
  <w:style w:type="character" w:customStyle="1" w:styleId="Out1CMDChar">
    <w:name w:val="Out1_CMD Char"/>
    <w:basedOn w:val="Out1Char"/>
    <w:link w:val="Out1CMD"/>
    <w:rsid w:val="00B85D05"/>
    <w:rPr>
      <w:rFonts w:ascii="Lucida Console" w:eastAsia="Times New Roman" w:hAnsi="Lucida Console" w:cs="Courier New"/>
      <w:color w:val="000000"/>
      <w:bdr w:val="none" w:sz="0" w:space="0" w:color="auto" w:frame="1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3E4746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80407"/>
    <w:pPr>
      <w:spacing w:before="0" w:after="100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80407"/>
    <w:pPr>
      <w:spacing w:before="0" w:after="100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80407"/>
    <w:pPr>
      <w:spacing w:before="0" w:after="100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80407"/>
    <w:pPr>
      <w:spacing w:before="0" w:after="100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80407"/>
    <w:pPr>
      <w:spacing w:before="0" w:after="100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80407"/>
    <w:pPr>
      <w:spacing w:before="0" w:after="100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A76B1"/>
    <w:rPr>
      <w:rFonts w:asciiTheme="majorHAnsi" w:eastAsiaTheme="majorEastAsia" w:hAnsiTheme="majorHAnsi" w:cstheme="majorBidi"/>
      <w:b/>
      <w:bCs/>
      <w:color w:val="1F3763" w:themeColor="accent1" w:themeShade="7F"/>
      <w:sz w:val="26"/>
      <w:szCs w:val="24"/>
    </w:rPr>
  </w:style>
  <w:style w:type="paragraph" w:customStyle="1" w:styleId="Formula3">
    <w:name w:val="Formula3"/>
    <w:basedOn w:val="Formula1"/>
    <w:link w:val="Formula3Char"/>
    <w:qFormat/>
    <w:rsid w:val="00FA76B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1832"/>
    </w:pPr>
  </w:style>
  <w:style w:type="character" w:customStyle="1" w:styleId="Formula3Char">
    <w:name w:val="Formula3 Char"/>
    <w:basedOn w:val="Formula1Char"/>
    <w:link w:val="Formula3"/>
    <w:rsid w:val="00FA76B1"/>
    <w:rPr>
      <w:rFonts w:ascii="Courier New" w:eastAsia="Times New Roman" w:hAnsi="Courier New" w:cs="Courier New"/>
      <w:sz w:val="22"/>
      <w:shd w:val="clear" w:color="auto" w:fill="FDFDFD"/>
    </w:rPr>
  </w:style>
  <w:style w:type="paragraph" w:customStyle="1" w:styleId="CodeOS">
    <w:name w:val="CodeOS"/>
    <w:basedOn w:val="Code1-Python"/>
    <w:link w:val="CodeOSChar"/>
    <w:qFormat/>
    <w:rsid w:val="00FA76B1"/>
    <w:pPr>
      <w:pBdr>
        <w:right w:val="single" w:sz="36" w:space="8" w:color="FFC000" w:themeColor="accent4"/>
      </w:pBdr>
      <w:ind w:left="851" w:right="238"/>
    </w:pPr>
  </w:style>
  <w:style w:type="character" w:customStyle="1" w:styleId="CodeOSChar">
    <w:name w:val="CodeOS Char"/>
    <w:basedOn w:val="Code1-PythonChar"/>
    <w:link w:val="CodeOS"/>
    <w:rsid w:val="00FA76B1"/>
    <w:rPr>
      <w:rFonts w:ascii="Courier New" w:eastAsia="Times New Roman" w:hAnsi="Courier New" w:cs="Courier New"/>
      <w:sz w:val="22"/>
      <w:shd w:val="clear" w:color="auto" w:fill="FDFDFD"/>
    </w:rPr>
  </w:style>
  <w:style w:type="character" w:customStyle="1" w:styleId="value">
    <w:name w:val="value"/>
    <w:basedOn w:val="DefaultParagraphFont"/>
    <w:rsid w:val="00FA76B1"/>
  </w:style>
  <w:style w:type="paragraph" w:customStyle="1" w:styleId="GO1">
    <w:name w:val="GO1"/>
    <w:basedOn w:val="Normal"/>
    <w:link w:val="GO1Char"/>
    <w:qFormat/>
    <w:rsid w:val="00FA76B1"/>
    <w:pPr>
      <w:pBdr>
        <w:top w:val="single" w:sz="4" w:space="1" w:color="auto"/>
        <w:left w:val="single" w:sz="24" w:space="4" w:color="FFC000" w:themeColor="accent4"/>
        <w:bottom w:val="single" w:sz="4" w:space="1" w:color="auto"/>
        <w:right w:val="single" w:sz="4" w:space="4" w:color="auto"/>
      </w:pBdr>
      <w:shd w:val="clear" w:color="auto" w:fill="FFFFFF"/>
      <w:spacing w:before="0" w:line="285" w:lineRule="atLeast"/>
      <w:ind w:left="720" w:firstLine="0"/>
      <w:jc w:val="left"/>
    </w:pPr>
    <w:rPr>
      <w:rFonts w:ascii="Consolas" w:eastAsia="Times New Roman" w:hAnsi="Consolas"/>
      <w:color w:val="0000FF"/>
      <w:sz w:val="21"/>
      <w:szCs w:val="21"/>
    </w:rPr>
  </w:style>
  <w:style w:type="character" w:customStyle="1" w:styleId="GO1Char">
    <w:name w:val="GO1 Char"/>
    <w:basedOn w:val="DefaultParagraphFont"/>
    <w:link w:val="GO1"/>
    <w:rsid w:val="00FA76B1"/>
    <w:rPr>
      <w:rFonts w:ascii="Consolas" w:eastAsia="Times New Roman" w:hAnsi="Consolas"/>
      <w:color w:val="0000FF"/>
      <w:sz w:val="21"/>
      <w:szCs w:val="21"/>
      <w:shd w:val="clear" w:color="auto" w:fill="FFFFFF"/>
    </w:rPr>
  </w:style>
  <w:style w:type="character" w:customStyle="1" w:styleId="pl-k">
    <w:name w:val="pl-k"/>
    <w:basedOn w:val="DefaultParagraphFont"/>
    <w:rsid w:val="00FA76B1"/>
  </w:style>
  <w:style w:type="character" w:customStyle="1" w:styleId="pl-s">
    <w:name w:val="pl-s"/>
    <w:basedOn w:val="DefaultParagraphFont"/>
    <w:rsid w:val="00FA76B1"/>
  </w:style>
  <w:style w:type="character" w:customStyle="1" w:styleId="pl-pds">
    <w:name w:val="pl-pds"/>
    <w:basedOn w:val="DefaultParagraphFont"/>
    <w:rsid w:val="00FA76B1"/>
  </w:style>
  <w:style w:type="paragraph" w:customStyle="1" w:styleId="CodeFromVS">
    <w:name w:val="CodeFromVS"/>
    <w:basedOn w:val="Normal"/>
    <w:link w:val="CodeFromVSChar"/>
    <w:qFormat/>
    <w:rsid w:val="00FA76B1"/>
    <w:pPr>
      <w:shd w:val="clear" w:color="auto" w:fill="1E1E1E"/>
      <w:spacing w:before="0" w:line="285" w:lineRule="atLeast"/>
      <w:ind w:left="630" w:firstLine="0"/>
      <w:jc w:val="left"/>
    </w:pPr>
    <w:rPr>
      <w:rFonts w:ascii="Consolas" w:eastAsia="Times New Roman" w:hAnsi="Consolas"/>
      <w:color w:val="569CD6"/>
      <w:sz w:val="21"/>
      <w:szCs w:val="21"/>
    </w:rPr>
  </w:style>
  <w:style w:type="character" w:customStyle="1" w:styleId="CodeFromVSChar">
    <w:name w:val="CodeFromVS Char"/>
    <w:basedOn w:val="DefaultParagraphFont"/>
    <w:link w:val="CodeFromVS"/>
    <w:rsid w:val="00FA76B1"/>
    <w:rPr>
      <w:rFonts w:ascii="Consolas" w:eastAsia="Times New Roman" w:hAnsi="Consolas"/>
      <w:color w:val="569CD6"/>
      <w:sz w:val="21"/>
      <w:szCs w:val="21"/>
      <w:shd w:val="clear" w:color="auto" w:fill="1E1E1E"/>
    </w:rPr>
  </w:style>
  <w:style w:type="paragraph" w:customStyle="1" w:styleId="Code1-Prompt">
    <w:name w:val="Code1-Prompt"/>
    <w:basedOn w:val="Code1-Python"/>
    <w:link w:val="Code1-PromptChar"/>
    <w:qFormat/>
    <w:rsid w:val="001D033A"/>
    <w:pPr>
      <w:pBdr>
        <w:right w:val="single" w:sz="24" w:space="16" w:color="FFC000"/>
      </w:pBdr>
      <w:ind w:left="851" w:right="238"/>
    </w:pPr>
  </w:style>
  <w:style w:type="character" w:customStyle="1" w:styleId="Code1-PromptChar">
    <w:name w:val="Code1-Prompt Char"/>
    <w:basedOn w:val="Code1-PythonChar"/>
    <w:link w:val="Code1-Prompt"/>
    <w:rsid w:val="001D033A"/>
    <w:rPr>
      <w:rFonts w:ascii="Courier New" w:eastAsia="Times New Roman" w:hAnsi="Courier New" w:cs="Courier New"/>
      <w:sz w:val="22"/>
      <w:shd w:val="clear" w:color="auto" w:fill="FDFDFD"/>
    </w:rPr>
  </w:style>
  <w:style w:type="paragraph" w:customStyle="1" w:styleId="P1">
    <w:name w:val="P1"/>
    <w:basedOn w:val="Normal"/>
    <w:link w:val="P1Char"/>
    <w:qFormat/>
    <w:rsid w:val="00FA76B1"/>
    <w:pPr>
      <w:spacing w:before="0" w:after="200" w:line="276" w:lineRule="auto"/>
      <w:ind w:firstLine="540"/>
    </w:pPr>
    <w:rPr>
      <w:rFonts w:asciiTheme="majorHAnsi" w:eastAsiaTheme="minorHAnsi" w:hAnsiTheme="majorHAnsi" w:cstheme="minorBidi"/>
      <w:sz w:val="28"/>
      <w:szCs w:val="22"/>
    </w:rPr>
  </w:style>
  <w:style w:type="character" w:customStyle="1" w:styleId="P1Char">
    <w:name w:val="P1 Char"/>
    <w:basedOn w:val="DefaultParagraphFont"/>
    <w:link w:val="P1"/>
    <w:rsid w:val="00FA76B1"/>
    <w:rPr>
      <w:rFonts w:asciiTheme="majorHAnsi" w:eastAsiaTheme="minorHAnsi" w:hAnsiTheme="majorHAnsi" w:cstheme="minorBidi"/>
      <w:sz w:val="28"/>
      <w:szCs w:val="22"/>
    </w:rPr>
  </w:style>
  <w:style w:type="paragraph" w:customStyle="1" w:styleId="Intro">
    <w:name w:val="Intro"/>
    <w:basedOn w:val="Normal"/>
    <w:link w:val="IntroChar"/>
    <w:qFormat/>
    <w:rsid w:val="00FA76B1"/>
    <w:pPr>
      <w:spacing w:before="0" w:after="200" w:line="276" w:lineRule="auto"/>
      <w:ind w:firstLine="567"/>
      <w:jc w:val="left"/>
    </w:pPr>
    <w:rPr>
      <w:rFonts w:ascii="Segoe Script" w:eastAsiaTheme="minorHAnsi" w:hAnsi="Segoe Script" w:cs="Microsoft Himalaya"/>
      <w:szCs w:val="26"/>
    </w:rPr>
  </w:style>
  <w:style w:type="character" w:customStyle="1" w:styleId="IntroChar">
    <w:name w:val="Intro Char"/>
    <w:basedOn w:val="DefaultParagraphFont"/>
    <w:link w:val="Intro"/>
    <w:rsid w:val="00FA76B1"/>
    <w:rPr>
      <w:rFonts w:ascii="Segoe Script" w:eastAsiaTheme="minorHAnsi" w:hAnsi="Segoe Script" w:cs="Microsoft Himalaya"/>
      <w:sz w:val="26"/>
      <w:szCs w:val="26"/>
    </w:rPr>
  </w:style>
  <w:style w:type="paragraph" w:customStyle="1" w:styleId="N-Note">
    <w:name w:val="N-Note"/>
    <w:basedOn w:val="Normal"/>
    <w:link w:val="N-NoteChar"/>
    <w:qFormat/>
    <w:rsid w:val="00FA76B1"/>
    <w:pPr>
      <w:ind w:hanging="30"/>
    </w:pPr>
  </w:style>
  <w:style w:type="character" w:customStyle="1" w:styleId="N-NoteChar">
    <w:name w:val="N-Note Char"/>
    <w:basedOn w:val="DefaultParagraphFont"/>
    <w:link w:val="N-Note"/>
    <w:rsid w:val="00FA76B1"/>
    <w:rPr>
      <w:rFonts w:ascii="Times New Roman" w:hAnsi="Times New Roman"/>
      <w:sz w:val="26"/>
      <w:szCs w:val="24"/>
    </w:rPr>
  </w:style>
  <w:style w:type="paragraph" w:customStyle="1" w:styleId="Formular3">
    <w:name w:val="Formular3"/>
    <w:basedOn w:val="Formular4"/>
    <w:link w:val="Formular3Char"/>
    <w:qFormat/>
    <w:rsid w:val="00FA76B1"/>
    <w:pPr>
      <w:pBdr>
        <w:right w:val="single" w:sz="48" w:space="21" w:color="C45911" w:themeColor="accent2" w:themeShade="BF"/>
      </w:pBd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1440" w:right="567"/>
    </w:pPr>
    <w:rPr>
      <w:rFonts w:eastAsiaTheme="minorEastAsia"/>
      <w:sz w:val="26"/>
      <w:szCs w:val="26"/>
    </w:rPr>
  </w:style>
  <w:style w:type="paragraph" w:customStyle="1" w:styleId="Content3">
    <w:name w:val="Content3"/>
    <w:basedOn w:val="Content2"/>
    <w:link w:val="Content3Char"/>
    <w:qFormat/>
    <w:rsid w:val="00FA76B1"/>
    <w:pPr>
      <w:ind w:right="207"/>
    </w:pPr>
  </w:style>
  <w:style w:type="character" w:customStyle="1" w:styleId="Formular3Char">
    <w:name w:val="Formular3 Char"/>
    <w:basedOn w:val="Formular4Char"/>
    <w:link w:val="Formular3"/>
    <w:rsid w:val="00FA76B1"/>
    <w:rPr>
      <w:rFonts w:ascii="Courier New" w:eastAsiaTheme="minorEastAsia" w:hAnsi="Courier New" w:cs="Courier New"/>
      <w:sz w:val="26"/>
      <w:szCs w:val="26"/>
      <w:shd w:val="clear" w:color="auto" w:fill="FDFDFD"/>
    </w:rPr>
  </w:style>
  <w:style w:type="character" w:customStyle="1" w:styleId="Content3Char">
    <w:name w:val="Content3 Char"/>
    <w:basedOn w:val="Content2Char"/>
    <w:link w:val="Content3"/>
    <w:rsid w:val="00FA76B1"/>
    <w:rPr>
      <w:rFonts w:ascii="Courier New" w:eastAsiaTheme="minorEastAsia" w:hAnsi="Courier New" w:cs="Courier New"/>
      <w:sz w:val="22"/>
      <w:shd w:val="clear" w:color="auto" w:fill="FDFDFD"/>
      <w:lang w:val="vi-VN"/>
    </w:rPr>
  </w:style>
  <w:style w:type="paragraph" w:customStyle="1" w:styleId="Listbullet2">
    <w:name w:val="List bullet #2"/>
    <w:basedOn w:val="ListParagraph"/>
    <w:link w:val="Listbullet2Char"/>
    <w:qFormat/>
    <w:rsid w:val="00FA76B1"/>
    <w:pPr>
      <w:numPr>
        <w:numId w:val="66"/>
      </w:numPr>
    </w:pPr>
  </w:style>
  <w:style w:type="paragraph" w:customStyle="1" w:styleId="N-Table">
    <w:name w:val="N-Table"/>
    <w:basedOn w:val="N1"/>
    <w:link w:val="N-TableChar"/>
    <w:qFormat/>
    <w:rsid w:val="00FA76B1"/>
    <w:pPr>
      <w:jc w:val="left"/>
    </w:pPr>
  </w:style>
  <w:style w:type="character" w:customStyle="1" w:styleId="Listbullet2Char">
    <w:name w:val="List bullet #2 Char"/>
    <w:basedOn w:val="ListParagraphChar"/>
    <w:link w:val="Listbullet2"/>
    <w:rsid w:val="00FA76B1"/>
    <w:rPr>
      <w:rFonts w:ascii="Times New Roman" w:hAnsi="Times New Roman"/>
      <w:color w:val="000099"/>
      <w:sz w:val="26"/>
      <w:szCs w:val="24"/>
    </w:rPr>
  </w:style>
  <w:style w:type="table" w:styleId="GridTable1Light-Accent5">
    <w:name w:val="Grid Table 1 Light Accent 5"/>
    <w:basedOn w:val="TableNormal"/>
    <w:uiPriority w:val="46"/>
    <w:rsid w:val="00FA76B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-TableChar">
    <w:name w:val="N-Table Char"/>
    <w:basedOn w:val="N1Char"/>
    <w:link w:val="N-Table"/>
    <w:rsid w:val="00FA76B1"/>
    <w:rPr>
      <w:rFonts w:ascii="Times New Roman" w:hAnsi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achln.github.io/ebooks/cham-toi-ai-trong-10-ngay.html" TargetMode="External"/><Relationship Id="rId18" Type="http://schemas.openxmlformats.org/officeDocument/2006/relationships/hyperlink" Target="mailto:LNThach@gmail.co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ThachLN.github.i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acebook.com/ThachL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192.168.1.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gb/windows/wsl/install-manual" TargetMode="External"/><Relationship Id="rId22" Type="http://schemas.openxmlformats.org/officeDocument/2006/relationships/hyperlink" Target="http://123.21.247.1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hachLN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%20Ngoc%20Thach\AppData\Roaming\Microsoft\Templates\Write%20non-fi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44EB4C-692F-4272-9514-DF49EFCFE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3C512-720A-4153-9179-510DFD75D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412393-2F4C-4824-9C0B-FB440DF8A1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CD3894-5D83-418D-9473-561E9E7F91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non-fiction.dotx</Template>
  <TotalTime>0</TotalTime>
  <Pages>8</Pages>
  <Words>744</Words>
  <Characters>4241</Characters>
  <Application>Microsoft Office Word</Application>
  <DocSecurity>2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build your own web server</vt:lpstr>
    </vt:vector>
  </TitlesOfParts>
  <Company/>
  <LinksUpToDate>false</LinksUpToDate>
  <CharactersWithSpaces>4976</CharactersWithSpaces>
  <SharedDoc>false</SharedDoc>
  <HLinks>
    <vt:vector size="78" baseType="variant"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_Toc527049585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_Toc527049584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_Toc527049583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_Toc527049582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_Toc527049581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_Toc527049580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_Toc527049579</vt:lpwstr>
      </vt:variant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_Toc527049578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_Toc527049577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_Toc527049576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_Toc527049575</vt:lpwstr>
      </vt:variant>
      <vt:variant>
        <vt:i4>1769523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_Toc527049574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_Toc527049573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build your own web server</dc:title>
  <dc:subject>To be a data scientist with Python_Để trở thành nhà khoa học dữ liệu với Python</dc:subject>
  <dc:creator/>
  <cp:keywords/>
  <dc:description/>
  <cp:lastModifiedBy/>
  <cp:revision>1</cp:revision>
  <dcterms:created xsi:type="dcterms:W3CDTF">2021-09-25T01:31:00Z</dcterms:created>
  <dcterms:modified xsi:type="dcterms:W3CDTF">2021-09-25T04:56:00Z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